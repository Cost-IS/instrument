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BF3C3" w14:textId="30E27672" w:rsidR="00E84329" w:rsidRDefault="00E84329" w:rsidP="0039410C">
      <w:pPr>
        <w:pStyle w:val="Heading2"/>
        <w:jc w:val="center"/>
      </w:pPr>
      <w:r>
        <w:t>Using Cost-IS to cost implemen</w:t>
      </w:r>
      <w:r w:rsidR="00B02259">
        <w:t>tation</w:t>
      </w:r>
      <w:r w:rsidR="00B4769D">
        <w:t xml:space="preserve"> strategies</w:t>
      </w:r>
      <w:r w:rsidR="00C90AC5">
        <w:t>- a guide</w:t>
      </w:r>
    </w:p>
    <w:p w14:paraId="3E4D4818" w14:textId="6593FF9C" w:rsidR="007C6DA6" w:rsidRDefault="007C6DA6" w:rsidP="007C6DA6">
      <w:r>
        <w:t xml:space="preserve">Costing implementation strategies using the Cost-IS instrument involved understanding the project, identifying implementation strategies and associated activities and resources, systematically documenting the resource use data representing the implementation strategies, and valuing activities in monetary units. This process was iterative, rather than linear, but occurred in the logical order described above. </w:t>
      </w:r>
    </w:p>
    <w:p w14:paraId="35D3A161" w14:textId="77777777" w:rsidR="007C6DA6" w:rsidRDefault="007C6DA6" w:rsidP="007C6DA6"/>
    <w:p w14:paraId="12E2C5DB" w14:textId="77777777" w:rsidR="007C6DA6" w:rsidRDefault="007C6DA6" w:rsidP="007C6DA6">
      <w:r>
        <w:t xml:space="preserve">Data sources used to complete the Cost-IS instrument are listed in Table 2. Broadly, the data sources were used for three reasons: (1) to identify implementation activities through understanding the project; (2) to gather resource use data relating to implementation activities; (3) to assign a monetary value to activities. The following sections provide further details on how </w:t>
      </w:r>
      <w:r w:rsidRPr="00013DA4">
        <w:t>implementation</w:t>
      </w:r>
      <w:r>
        <w:t xml:space="preserve"> strategies were costed using the Cost-IS instrument across the three cases studies.</w:t>
      </w:r>
    </w:p>
    <w:p w14:paraId="20CD1E34" w14:textId="77777777" w:rsidR="007C6DA6" w:rsidRDefault="007C6DA6" w:rsidP="007C6DA6"/>
    <w:p w14:paraId="780C7AD7" w14:textId="77777777" w:rsidR="007C6DA6" w:rsidRDefault="007C6DA6" w:rsidP="007C6DA6">
      <w:r w:rsidRPr="005E0643">
        <w:rPr>
          <w:b/>
          <w:bCs/>
        </w:rPr>
        <w:t>Table 2.</w:t>
      </w:r>
      <w:r>
        <w:t xml:space="preserve"> Data source for completing Cost-IS instrument</w:t>
      </w:r>
    </w:p>
    <w:tbl>
      <w:tblPr>
        <w:tblStyle w:val="GridTable6Colorful"/>
        <w:tblW w:w="9070" w:type="dxa"/>
        <w:tblLook w:val="0680" w:firstRow="0" w:lastRow="0" w:firstColumn="1" w:lastColumn="0" w:noHBand="1" w:noVBand="1"/>
      </w:tblPr>
      <w:tblGrid>
        <w:gridCol w:w="1803"/>
        <w:gridCol w:w="2421"/>
        <w:gridCol w:w="2423"/>
        <w:gridCol w:w="2423"/>
      </w:tblGrid>
      <w:tr w:rsidR="007C6DA6" w:rsidRPr="00013DA4" w14:paraId="0EDCF05F" w14:textId="77777777" w:rsidTr="00BA245F">
        <w:tc>
          <w:tcPr>
            <w:cnfStyle w:val="001000000000" w:firstRow="0" w:lastRow="0" w:firstColumn="1" w:lastColumn="0" w:oddVBand="0" w:evenVBand="0" w:oddHBand="0" w:evenHBand="0" w:firstRowFirstColumn="0" w:firstRowLastColumn="0" w:lastRowFirstColumn="0" w:lastRowLastColumn="0"/>
            <w:tcW w:w="1754" w:type="dxa"/>
          </w:tcPr>
          <w:p w14:paraId="11D19507" w14:textId="77777777" w:rsidR="007C6DA6" w:rsidRPr="00013DA4" w:rsidRDefault="007C6DA6" w:rsidP="00BA245F">
            <w:pPr>
              <w:pStyle w:val="Table"/>
            </w:pPr>
            <w:r>
              <w:t>Data sources</w:t>
            </w:r>
          </w:p>
        </w:tc>
        <w:tc>
          <w:tcPr>
            <w:tcW w:w="2438" w:type="dxa"/>
          </w:tcPr>
          <w:p w14:paraId="304ED807" w14:textId="77777777" w:rsidR="007C6DA6" w:rsidRPr="00013DA4" w:rsidRDefault="007C6DA6" w:rsidP="00BA245F">
            <w:pPr>
              <w:pStyle w:val="Table"/>
              <w:cnfStyle w:val="000000000000" w:firstRow="0" w:lastRow="0" w:firstColumn="0" w:lastColumn="0" w:oddVBand="0" w:evenVBand="0" w:oddHBand="0" w:evenHBand="0" w:firstRowFirstColumn="0" w:firstRowLastColumn="0" w:lastRowFirstColumn="0" w:lastRowLastColumn="0"/>
              <w:rPr>
                <w:b/>
                <w:bCs/>
              </w:rPr>
            </w:pPr>
            <w:r>
              <w:rPr>
                <w:b/>
                <w:bCs/>
              </w:rPr>
              <w:t>Case study A</w:t>
            </w:r>
          </w:p>
        </w:tc>
        <w:tc>
          <w:tcPr>
            <w:tcW w:w="2439" w:type="dxa"/>
          </w:tcPr>
          <w:p w14:paraId="5BC25E02" w14:textId="77777777" w:rsidR="007C6DA6" w:rsidRPr="00013DA4" w:rsidRDefault="007C6DA6" w:rsidP="00BA245F">
            <w:pPr>
              <w:pStyle w:val="Table"/>
              <w:cnfStyle w:val="000000000000" w:firstRow="0" w:lastRow="0" w:firstColumn="0" w:lastColumn="0" w:oddVBand="0" w:evenVBand="0" w:oddHBand="0" w:evenHBand="0" w:firstRowFirstColumn="0" w:firstRowLastColumn="0" w:lastRowFirstColumn="0" w:lastRowLastColumn="0"/>
              <w:rPr>
                <w:b/>
                <w:bCs/>
              </w:rPr>
            </w:pPr>
            <w:r>
              <w:rPr>
                <w:b/>
                <w:bCs/>
              </w:rPr>
              <w:t>Case study B</w:t>
            </w:r>
          </w:p>
        </w:tc>
        <w:tc>
          <w:tcPr>
            <w:tcW w:w="2439" w:type="dxa"/>
          </w:tcPr>
          <w:p w14:paraId="4A9D47EB" w14:textId="77777777" w:rsidR="007C6DA6" w:rsidRPr="00013DA4" w:rsidRDefault="007C6DA6" w:rsidP="00BA245F">
            <w:pPr>
              <w:pStyle w:val="Table"/>
              <w:cnfStyle w:val="000000000000" w:firstRow="0" w:lastRow="0" w:firstColumn="0" w:lastColumn="0" w:oddVBand="0" w:evenVBand="0" w:oddHBand="0" w:evenHBand="0" w:firstRowFirstColumn="0" w:firstRowLastColumn="0" w:lastRowFirstColumn="0" w:lastRowLastColumn="0"/>
              <w:rPr>
                <w:b/>
                <w:bCs/>
              </w:rPr>
            </w:pPr>
            <w:r>
              <w:rPr>
                <w:b/>
                <w:bCs/>
              </w:rPr>
              <w:t>Case study C</w:t>
            </w:r>
          </w:p>
        </w:tc>
      </w:tr>
      <w:tr w:rsidR="007C6DA6" w:rsidRPr="00013DA4" w14:paraId="75EAACD5" w14:textId="77777777" w:rsidTr="00BA245F">
        <w:tc>
          <w:tcPr>
            <w:cnfStyle w:val="001000000000" w:firstRow="0" w:lastRow="0" w:firstColumn="1" w:lastColumn="0" w:oddVBand="0" w:evenVBand="0" w:oddHBand="0" w:evenHBand="0" w:firstRowFirstColumn="0" w:firstRowLastColumn="0" w:lastRowFirstColumn="0" w:lastRowLastColumn="0"/>
            <w:tcW w:w="1754" w:type="dxa"/>
          </w:tcPr>
          <w:p w14:paraId="4CFE1280" w14:textId="77777777" w:rsidR="007C6DA6" w:rsidRPr="00013DA4" w:rsidRDefault="007C6DA6" w:rsidP="00BA245F">
            <w:pPr>
              <w:pStyle w:val="Table"/>
              <w:rPr>
                <w:b w:val="0"/>
                <w:bCs w:val="0"/>
              </w:rPr>
            </w:pPr>
            <w:r>
              <w:rPr>
                <w:b w:val="0"/>
                <w:bCs w:val="0"/>
              </w:rPr>
              <w:t>Cost-IS t</w:t>
            </w:r>
            <w:r w:rsidRPr="00013DA4">
              <w:rPr>
                <w:b w:val="0"/>
                <w:bCs w:val="0"/>
              </w:rPr>
              <w:t xml:space="preserve">emplate 1 </w:t>
            </w:r>
            <w:r>
              <w:rPr>
                <w:b w:val="0"/>
                <w:bCs w:val="0"/>
              </w:rPr>
              <w:t xml:space="preserve">(implementation activities) </w:t>
            </w:r>
            <w:r w:rsidRPr="00013DA4">
              <w:rPr>
                <w:b w:val="0"/>
                <w:bCs w:val="0"/>
              </w:rPr>
              <w:t>data sources</w:t>
            </w:r>
          </w:p>
        </w:tc>
        <w:tc>
          <w:tcPr>
            <w:tcW w:w="2438" w:type="dxa"/>
          </w:tcPr>
          <w:p w14:paraId="4A1895DC"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Project protocol</w:t>
            </w:r>
          </w:p>
          <w:p w14:paraId="2C39FF33"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Project publications</w:t>
            </w:r>
          </w:p>
          <w:p w14:paraId="48001F0B"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Project timelines</w:t>
            </w:r>
          </w:p>
          <w:p w14:paraId="47B3C8D4" w14:textId="77777777" w:rsidR="007C6DA6" w:rsidRPr="00013DA4" w:rsidRDefault="007C6DA6" w:rsidP="00BA245F">
            <w:pPr>
              <w:pStyle w:val="Table"/>
              <w:ind w:left="172" w:hanging="218"/>
              <w:cnfStyle w:val="000000000000" w:firstRow="0" w:lastRow="0" w:firstColumn="0" w:lastColumn="0" w:oddVBand="0" w:evenVBand="0" w:oddHBand="0" w:evenHBand="0" w:firstRowFirstColumn="0" w:firstRowLastColumn="0" w:lastRowFirstColumn="0" w:lastRowLastColumn="0"/>
            </w:pPr>
          </w:p>
        </w:tc>
        <w:tc>
          <w:tcPr>
            <w:tcW w:w="2439" w:type="dxa"/>
          </w:tcPr>
          <w:p w14:paraId="572C5311"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Project protocol</w:t>
            </w:r>
          </w:p>
          <w:p w14:paraId="5A7B9C26"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Project publications</w:t>
            </w:r>
          </w:p>
          <w:p w14:paraId="53224A00"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Project timelines</w:t>
            </w:r>
          </w:p>
          <w:p w14:paraId="657DC6ED" w14:textId="77777777" w:rsidR="007C6DA6" w:rsidRPr="00013DA4" w:rsidRDefault="007C6DA6" w:rsidP="00BA245F">
            <w:pPr>
              <w:pStyle w:val="Table"/>
              <w:ind w:left="172" w:hanging="218"/>
              <w:cnfStyle w:val="000000000000" w:firstRow="0" w:lastRow="0" w:firstColumn="0" w:lastColumn="0" w:oddVBand="0" w:evenVBand="0" w:oddHBand="0" w:evenHBand="0" w:firstRowFirstColumn="0" w:firstRowLastColumn="0" w:lastRowFirstColumn="0" w:lastRowLastColumn="0"/>
            </w:pPr>
          </w:p>
        </w:tc>
        <w:tc>
          <w:tcPr>
            <w:tcW w:w="2439" w:type="dxa"/>
          </w:tcPr>
          <w:p w14:paraId="254565A4"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Project protocol</w:t>
            </w:r>
          </w:p>
          <w:p w14:paraId="7258FB7F"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Project timelines</w:t>
            </w:r>
          </w:p>
          <w:p w14:paraId="5AB53CCF" w14:textId="77777777" w:rsidR="007C6DA6" w:rsidRPr="00013DA4" w:rsidRDefault="007C6DA6" w:rsidP="00BA245F">
            <w:pPr>
              <w:pStyle w:val="Table"/>
              <w:ind w:left="172" w:hanging="218"/>
              <w:cnfStyle w:val="000000000000" w:firstRow="0" w:lastRow="0" w:firstColumn="0" w:lastColumn="0" w:oddVBand="0" w:evenVBand="0" w:oddHBand="0" w:evenHBand="0" w:firstRowFirstColumn="0" w:firstRowLastColumn="0" w:lastRowFirstColumn="0" w:lastRowLastColumn="0"/>
            </w:pPr>
          </w:p>
        </w:tc>
      </w:tr>
      <w:tr w:rsidR="007C6DA6" w:rsidRPr="00013DA4" w14:paraId="1084C513" w14:textId="77777777" w:rsidTr="00BA245F">
        <w:tc>
          <w:tcPr>
            <w:cnfStyle w:val="001000000000" w:firstRow="0" w:lastRow="0" w:firstColumn="1" w:lastColumn="0" w:oddVBand="0" w:evenVBand="0" w:oddHBand="0" w:evenHBand="0" w:firstRowFirstColumn="0" w:firstRowLastColumn="0" w:lastRowFirstColumn="0" w:lastRowLastColumn="0"/>
            <w:tcW w:w="1754" w:type="dxa"/>
          </w:tcPr>
          <w:p w14:paraId="46F56D33" w14:textId="77777777" w:rsidR="007C6DA6" w:rsidRPr="00013DA4" w:rsidRDefault="007C6DA6" w:rsidP="00BA245F">
            <w:pPr>
              <w:pStyle w:val="Table"/>
              <w:rPr>
                <w:b w:val="0"/>
                <w:bCs w:val="0"/>
              </w:rPr>
            </w:pPr>
            <w:r>
              <w:rPr>
                <w:b w:val="0"/>
                <w:bCs w:val="0"/>
              </w:rPr>
              <w:t>Cost-IS t</w:t>
            </w:r>
            <w:r w:rsidRPr="00013DA4">
              <w:rPr>
                <w:b w:val="0"/>
                <w:bCs w:val="0"/>
              </w:rPr>
              <w:t xml:space="preserve">emplate 2 </w:t>
            </w:r>
            <w:r>
              <w:rPr>
                <w:b w:val="0"/>
                <w:bCs w:val="0"/>
              </w:rPr>
              <w:t xml:space="preserve">(resource use) </w:t>
            </w:r>
            <w:r w:rsidRPr="00013DA4">
              <w:rPr>
                <w:b w:val="0"/>
                <w:bCs w:val="0"/>
              </w:rPr>
              <w:t>data sources</w:t>
            </w:r>
          </w:p>
        </w:tc>
        <w:tc>
          <w:tcPr>
            <w:tcW w:w="2438" w:type="dxa"/>
          </w:tcPr>
          <w:p w14:paraId="506B2740"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Field notes</w:t>
            </w:r>
          </w:p>
          <w:p w14:paraId="39CDA767"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Prospective activity log</w:t>
            </w:r>
          </w:p>
          <w:p w14:paraId="219BFC80"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Context assessment documents</w:t>
            </w:r>
          </w:p>
          <w:p w14:paraId="78328B6B"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Project administrative documentation</w:t>
            </w:r>
          </w:p>
        </w:tc>
        <w:tc>
          <w:tcPr>
            <w:tcW w:w="2439" w:type="dxa"/>
          </w:tcPr>
          <w:p w14:paraId="461B8EAB"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Field notes</w:t>
            </w:r>
          </w:p>
          <w:p w14:paraId="2A3D0745"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Meeting minutes</w:t>
            </w:r>
          </w:p>
          <w:p w14:paraId="024CB10B"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Context assessment documents</w:t>
            </w:r>
          </w:p>
          <w:p w14:paraId="5330B7B4"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Project administrative documentation</w:t>
            </w:r>
          </w:p>
          <w:p w14:paraId="0F0463E4" w14:textId="77777777" w:rsidR="007C6DA6" w:rsidRPr="00013DA4" w:rsidRDefault="007C6DA6" w:rsidP="00BA245F">
            <w:pPr>
              <w:pStyle w:val="Table"/>
              <w:ind w:left="172" w:hanging="218"/>
              <w:cnfStyle w:val="000000000000" w:firstRow="0" w:lastRow="0" w:firstColumn="0" w:lastColumn="0" w:oddVBand="0" w:evenVBand="0" w:oddHBand="0" w:evenHBand="0" w:firstRowFirstColumn="0" w:firstRowLastColumn="0" w:lastRowFirstColumn="0" w:lastRowLastColumn="0"/>
            </w:pPr>
          </w:p>
        </w:tc>
        <w:tc>
          <w:tcPr>
            <w:tcW w:w="2439" w:type="dxa"/>
          </w:tcPr>
          <w:p w14:paraId="3678D0BC"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Field notes</w:t>
            </w:r>
          </w:p>
          <w:p w14:paraId="53EC8AE5"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Meeting minutes</w:t>
            </w:r>
          </w:p>
          <w:p w14:paraId="349961C9"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Context assessment documents</w:t>
            </w:r>
          </w:p>
          <w:p w14:paraId="7B4939C0"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Demographic data collected from interview and survey participants</w:t>
            </w:r>
          </w:p>
          <w:p w14:paraId="433983DE" w14:textId="77777777" w:rsidR="007C6DA6" w:rsidRPr="00013DA4" w:rsidRDefault="007C6DA6" w:rsidP="00BA245F">
            <w:pPr>
              <w:pStyle w:val="Table"/>
              <w:ind w:left="172" w:hanging="218"/>
              <w:cnfStyle w:val="000000000000" w:firstRow="0" w:lastRow="0" w:firstColumn="0" w:lastColumn="0" w:oddVBand="0" w:evenVBand="0" w:oddHBand="0" w:evenHBand="0" w:firstRowFirstColumn="0" w:firstRowLastColumn="0" w:lastRowFirstColumn="0" w:lastRowLastColumn="0"/>
            </w:pPr>
          </w:p>
        </w:tc>
      </w:tr>
      <w:tr w:rsidR="007C6DA6" w:rsidRPr="00013DA4" w14:paraId="21891FBE" w14:textId="77777777" w:rsidTr="00BA245F">
        <w:tc>
          <w:tcPr>
            <w:cnfStyle w:val="001000000000" w:firstRow="0" w:lastRow="0" w:firstColumn="1" w:lastColumn="0" w:oddVBand="0" w:evenVBand="0" w:oddHBand="0" w:evenHBand="0" w:firstRowFirstColumn="0" w:firstRowLastColumn="0" w:lastRowFirstColumn="0" w:lastRowLastColumn="0"/>
            <w:tcW w:w="1754" w:type="dxa"/>
          </w:tcPr>
          <w:p w14:paraId="5089332E" w14:textId="77777777" w:rsidR="007C6DA6" w:rsidRPr="00013DA4" w:rsidRDefault="007C6DA6" w:rsidP="00BA245F">
            <w:pPr>
              <w:pStyle w:val="Table"/>
              <w:rPr>
                <w:b w:val="0"/>
                <w:bCs w:val="0"/>
              </w:rPr>
            </w:pPr>
            <w:r>
              <w:rPr>
                <w:b w:val="0"/>
                <w:bCs w:val="0"/>
              </w:rPr>
              <w:t xml:space="preserve">Cost-IS template 3 (unit cost) </w:t>
            </w:r>
            <w:r w:rsidRPr="00013DA4">
              <w:rPr>
                <w:b w:val="0"/>
                <w:bCs w:val="0"/>
              </w:rPr>
              <w:t>data sources</w:t>
            </w:r>
          </w:p>
        </w:tc>
        <w:tc>
          <w:tcPr>
            <w:tcW w:w="2438" w:type="dxa"/>
          </w:tcPr>
          <w:p w14:paraId="3A7D5E47"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Project protocol</w:t>
            </w:r>
          </w:p>
          <w:p w14:paraId="76969937"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Enterprise agreements and award rates</w:t>
            </w:r>
          </w:p>
          <w:p w14:paraId="0A80C181"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Job advertisements</w:t>
            </w:r>
          </w:p>
          <w:p w14:paraId="088C2258" w14:textId="77777777" w:rsidR="007C6DA6" w:rsidRPr="00013DA4" w:rsidRDefault="007C6DA6" w:rsidP="00BA245F">
            <w:pPr>
              <w:pStyle w:val="Table"/>
              <w:ind w:left="172" w:hanging="218"/>
              <w:cnfStyle w:val="000000000000" w:firstRow="0" w:lastRow="0" w:firstColumn="0" w:lastColumn="0" w:oddVBand="0" w:evenVBand="0" w:oddHBand="0" w:evenHBand="0" w:firstRowFirstColumn="0" w:firstRowLastColumn="0" w:lastRowFirstColumn="0" w:lastRowLastColumn="0"/>
            </w:pPr>
          </w:p>
        </w:tc>
        <w:tc>
          <w:tcPr>
            <w:tcW w:w="2439" w:type="dxa"/>
          </w:tcPr>
          <w:p w14:paraId="030E5174"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lastRenderedPageBreak/>
              <w:t>Project protocol</w:t>
            </w:r>
          </w:p>
          <w:p w14:paraId="57578D8E"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Enterprise agreements and award rates</w:t>
            </w:r>
          </w:p>
          <w:p w14:paraId="54DE6631"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Job advertisements</w:t>
            </w:r>
          </w:p>
        </w:tc>
        <w:tc>
          <w:tcPr>
            <w:tcW w:w="2439" w:type="dxa"/>
          </w:tcPr>
          <w:p w14:paraId="73033BF7"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Project protocol</w:t>
            </w:r>
          </w:p>
          <w:p w14:paraId="5E206E96"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Enterprise agreements and award rates</w:t>
            </w:r>
          </w:p>
          <w:p w14:paraId="1D3F5413" w14:textId="77777777" w:rsidR="007C6DA6" w:rsidRPr="00013DA4" w:rsidRDefault="007C6DA6" w:rsidP="00BA245F">
            <w:pPr>
              <w:pStyle w:val="Table"/>
              <w:numPr>
                <w:ilvl w:val="0"/>
                <w:numId w:val="21"/>
              </w:numPr>
              <w:ind w:left="172" w:hanging="218"/>
              <w:cnfStyle w:val="000000000000" w:firstRow="0" w:lastRow="0" w:firstColumn="0" w:lastColumn="0" w:oddVBand="0" w:evenVBand="0" w:oddHBand="0" w:evenHBand="0" w:firstRowFirstColumn="0" w:firstRowLastColumn="0" w:lastRowFirstColumn="0" w:lastRowLastColumn="0"/>
            </w:pPr>
            <w:r w:rsidRPr="00013DA4">
              <w:t>Job advertisements</w:t>
            </w:r>
          </w:p>
        </w:tc>
      </w:tr>
    </w:tbl>
    <w:p w14:paraId="24937066" w14:textId="77777777" w:rsidR="007C6DA6" w:rsidRDefault="007C6DA6" w:rsidP="007C6DA6"/>
    <w:p w14:paraId="474BD19F" w14:textId="77777777" w:rsidR="007C6DA6" w:rsidRDefault="007C6DA6" w:rsidP="007C6DA6"/>
    <w:p w14:paraId="27BD8B05" w14:textId="3DAB3F80" w:rsidR="00007904" w:rsidRPr="00007904" w:rsidRDefault="00007904" w:rsidP="00007904">
      <w:pPr>
        <w:pStyle w:val="Heading3"/>
      </w:pPr>
      <w:r>
        <w:t>Identifying</w:t>
      </w:r>
      <w:r w:rsidR="00D666BC">
        <w:t xml:space="preserve"> implementation strategies</w:t>
      </w:r>
      <w:r>
        <w:t xml:space="preserve"> </w:t>
      </w:r>
      <w:r w:rsidR="00D666BC">
        <w:t>and activities</w:t>
      </w:r>
    </w:p>
    <w:p w14:paraId="193BC72B" w14:textId="3C0F15A1" w:rsidR="00374576" w:rsidRDefault="00C503DA" w:rsidP="00D7652C">
      <w:r>
        <w:t>S</w:t>
      </w:r>
      <w:r w:rsidR="00336058">
        <w:t>tudy protocol</w:t>
      </w:r>
      <w:r w:rsidR="004E5E07">
        <w:t xml:space="preserve">s </w:t>
      </w:r>
      <w:r w:rsidR="004D518C">
        <w:t xml:space="preserve">and discussions with relevant project leads </w:t>
      </w:r>
      <w:r w:rsidR="003F67C6">
        <w:t xml:space="preserve">developed a necessary </w:t>
      </w:r>
      <w:r>
        <w:t>understand</w:t>
      </w:r>
      <w:r w:rsidR="003F67C6">
        <w:t>ing of</w:t>
      </w:r>
      <w:r>
        <w:t xml:space="preserve"> the project</w:t>
      </w:r>
      <w:r w:rsidR="00CF047F">
        <w:t>s</w:t>
      </w:r>
      <w:r w:rsidR="004E5E07">
        <w:t>.</w:t>
      </w:r>
      <w:r w:rsidR="00A42486">
        <w:t xml:space="preserve"> </w:t>
      </w:r>
      <w:r w:rsidR="008145C0">
        <w:t xml:space="preserve">Once there </w:t>
      </w:r>
      <w:r w:rsidR="00CF047F">
        <w:t>wa</w:t>
      </w:r>
      <w:r w:rsidR="008145C0">
        <w:t xml:space="preserve">s a </w:t>
      </w:r>
      <w:r w:rsidR="008B37F7">
        <w:t xml:space="preserve">foundational </w:t>
      </w:r>
      <w:r w:rsidR="008145C0">
        <w:t>understanding of the project</w:t>
      </w:r>
      <w:r w:rsidR="00C1319F">
        <w:t xml:space="preserve">, </w:t>
      </w:r>
      <w:r w:rsidR="006F573D">
        <w:t>implementation strategies</w:t>
      </w:r>
      <w:r w:rsidR="00851843">
        <w:t xml:space="preserve"> </w:t>
      </w:r>
      <w:r w:rsidR="008A263F">
        <w:t xml:space="preserve">and associated activities and resources </w:t>
      </w:r>
      <w:r w:rsidR="00C1319F">
        <w:t>were ide</w:t>
      </w:r>
      <w:r w:rsidR="008B37F7">
        <w:t>ntified</w:t>
      </w:r>
      <w:r w:rsidR="008A263F">
        <w:t xml:space="preserve"> </w:t>
      </w:r>
      <w:r w:rsidR="00FC019D">
        <w:t xml:space="preserve">and </w:t>
      </w:r>
      <w:r w:rsidR="00455EF3">
        <w:t>recorded</w:t>
      </w:r>
      <w:r w:rsidR="00FC019D">
        <w:t xml:space="preserve"> in </w:t>
      </w:r>
      <w:r w:rsidR="008A263F">
        <w:t>Template 1</w:t>
      </w:r>
      <w:r w:rsidR="00D1042A">
        <w:t xml:space="preserve"> (implementation activities template)</w:t>
      </w:r>
      <w:r w:rsidR="008B37F7">
        <w:t xml:space="preserve">. </w:t>
      </w:r>
      <w:bookmarkStart w:id="0" w:name="_Hlk166490585"/>
      <w:r w:rsidR="00D7652C">
        <w:t xml:space="preserve">The </w:t>
      </w:r>
      <w:r w:rsidR="00D7652C" w:rsidRPr="00187AFB">
        <w:t>Expert Recommendations for Implementing Change (ERIC)</w:t>
      </w:r>
      <w:r w:rsidR="00D7652C">
        <w:t xml:space="preserve"> framework was used to classify strategies</w:t>
      </w:r>
      <w:r w:rsidR="0068058A">
        <w:t xml:space="preserve"> </w:t>
      </w:r>
      <w:r w:rsidR="0068058A">
        <w:fldChar w:fldCharType="begin"/>
      </w:r>
      <w:r w:rsidR="00207051">
        <w:instrText xml:space="preserve"> ADDIN EN.CITE &lt;EndNote&gt;&lt;Cite&gt;&lt;Author&gt;Waltz&lt;/Author&gt;&lt;Year&gt;2015&lt;/Year&gt;&lt;RecNum&gt;48&lt;/RecNum&gt;&lt;DisplayText&gt;[1]&lt;/DisplayText&gt;&lt;record&gt;&lt;rec-number&gt;48&lt;/rec-number&gt;&lt;foreign-keys&gt;&lt;key app="EN" db-id="s5v5dsxa905v27efwerpv95wszp5evfpazzt" timestamp="1621225646"&gt;48&lt;/key&gt;&lt;/foreign-keys&gt;&lt;ref-type name="Journal Article"&gt;17&lt;/ref-type&gt;&lt;contributors&gt;&lt;authors&gt;&lt;author&gt;Waltz, Thomas J.&lt;/author&gt;&lt;author&gt;Powell, Byron J.&lt;/author&gt;&lt;author&gt;Matthieu, Monica M.&lt;/author&gt;&lt;author&gt;Damschroder, Laura J.&lt;/author&gt;&lt;author&gt;Chinman, Matthew J.&lt;/author&gt;&lt;author&gt;Smith, Jeffrey L.&lt;/author&gt;&lt;author&gt;Proctor, Enola K.&lt;/author&gt;&lt;author&gt;Kirchner, JoAnn E.&lt;/author&gt;&lt;/authors&gt;&lt;/contributors&gt;&lt;titles&gt;&lt;title&gt;Use of concept mapping to characterize relationships among implementation strategies and assess their feasibility and importance: results from the Expert Recommendations for Implementing Change (ERIC) study&lt;/title&gt;&lt;secondary-title&gt;Implementation Science&lt;/secondary-title&gt;&lt;/titles&gt;&lt;periodical&gt;&lt;full-title&gt;Implementation Science&lt;/full-title&gt;&lt;/periodical&gt;&lt;pages&gt;109&lt;/pages&gt;&lt;volume&gt;10&lt;/volume&gt;&lt;number&gt;1&lt;/number&gt;&lt;dates&gt;&lt;year&gt;2015&lt;/year&gt;&lt;pub-dates&gt;&lt;date&gt;2015/08/07&lt;/date&gt;&lt;/pub-dates&gt;&lt;/dates&gt;&lt;isbn&gt;1748-5908&lt;/isbn&gt;&lt;urls&gt;&lt;related-urls&gt;&lt;url&gt;https://doi.org/10.1186/s13012-015-0295-0&lt;/url&gt;&lt;/related-urls&gt;&lt;/urls&gt;&lt;electronic-resource-num&gt;10.1186/s13012-015-0295-0&lt;/electronic-resource-num&gt;&lt;/record&gt;&lt;/Cite&gt;&lt;/EndNote&gt;</w:instrText>
      </w:r>
      <w:r w:rsidR="0068058A">
        <w:fldChar w:fldCharType="separate"/>
      </w:r>
      <w:r w:rsidR="00207051">
        <w:rPr>
          <w:noProof/>
        </w:rPr>
        <w:t>[1]</w:t>
      </w:r>
      <w:r w:rsidR="0068058A">
        <w:fldChar w:fldCharType="end"/>
      </w:r>
      <w:r w:rsidR="00D7652C">
        <w:t>.</w:t>
      </w:r>
      <w:bookmarkEnd w:id="0"/>
      <w:r w:rsidR="00B729EA">
        <w:t xml:space="preserve"> At times </w:t>
      </w:r>
      <w:r w:rsidR="00345E53">
        <w:t xml:space="preserve">the </w:t>
      </w:r>
      <w:r w:rsidR="00834E9A">
        <w:t xml:space="preserve">ERIC </w:t>
      </w:r>
      <w:r w:rsidR="00345E53">
        <w:t xml:space="preserve">cluster </w:t>
      </w:r>
      <w:r w:rsidR="00834E9A">
        <w:t xml:space="preserve">name was used </w:t>
      </w:r>
      <w:r w:rsidR="001D37AD">
        <w:t xml:space="preserve">because the </w:t>
      </w:r>
      <w:r w:rsidR="003039F9">
        <w:t xml:space="preserve">project’s strategy </w:t>
      </w:r>
      <w:r w:rsidR="00F33112">
        <w:t>covered more than one of the ERIC strategies under the cluster.</w:t>
      </w:r>
      <w:r w:rsidR="00D30545">
        <w:t xml:space="preserve"> </w:t>
      </w:r>
      <w:r w:rsidR="00AB3359">
        <w:t>T</w:t>
      </w:r>
      <w:r w:rsidR="00AB3359" w:rsidRPr="00964043">
        <w:t xml:space="preserve">he ERIC framework </w:t>
      </w:r>
      <w:r w:rsidR="00AB3359">
        <w:t xml:space="preserve">was not used to </w:t>
      </w:r>
      <w:r w:rsidR="00250202">
        <w:t xml:space="preserve">describe all </w:t>
      </w:r>
      <w:r w:rsidR="00D30545">
        <w:t xml:space="preserve">implementation strategies </w:t>
      </w:r>
      <w:r w:rsidR="00250202">
        <w:t>because there</w:t>
      </w:r>
      <w:r w:rsidR="000262D5">
        <w:t xml:space="preserve"> was</w:t>
      </w:r>
      <w:r w:rsidR="004621EC">
        <w:t xml:space="preserve"> either</w:t>
      </w:r>
      <w:r w:rsidR="000262D5">
        <w:t xml:space="preserve"> not an ERIC strategy which accurately represented the implementation activit</w:t>
      </w:r>
      <w:r w:rsidR="003039F9">
        <w:t>ies</w:t>
      </w:r>
      <w:r w:rsidR="006450D4">
        <w:t xml:space="preserve"> or </w:t>
      </w:r>
      <w:r w:rsidR="007240D7">
        <w:t>project leads</w:t>
      </w:r>
      <w:r w:rsidR="00D86276">
        <w:t xml:space="preserve"> </w:t>
      </w:r>
      <w:r w:rsidR="007240D7">
        <w:t xml:space="preserve">requested </w:t>
      </w:r>
      <w:r w:rsidR="00FB1273">
        <w:t xml:space="preserve">an alternative </w:t>
      </w:r>
      <w:r w:rsidR="0058752C">
        <w:t>classification</w:t>
      </w:r>
      <w:r w:rsidR="006C053E">
        <w:t>. In these cases, the strateg</w:t>
      </w:r>
      <w:r w:rsidR="00A62041">
        <w:t xml:space="preserve">y </w:t>
      </w:r>
      <w:r w:rsidR="00190C2B">
        <w:t xml:space="preserve">name was reflective of the </w:t>
      </w:r>
      <w:r w:rsidR="00A62041">
        <w:t xml:space="preserve">study protocol or </w:t>
      </w:r>
      <w:r w:rsidR="00190C2B">
        <w:t>summarise</w:t>
      </w:r>
      <w:r w:rsidR="00466538">
        <w:t>d</w:t>
      </w:r>
      <w:r w:rsidR="00190C2B">
        <w:t xml:space="preserve"> the implementation activit</w:t>
      </w:r>
      <w:r w:rsidR="00466538">
        <w:t>ies</w:t>
      </w:r>
      <w:r w:rsidR="00190C2B">
        <w:t>.</w:t>
      </w:r>
      <w:r w:rsidR="00795F89">
        <w:t xml:space="preserve"> </w:t>
      </w:r>
    </w:p>
    <w:p w14:paraId="29BF0D08" w14:textId="77777777" w:rsidR="002E1E6E" w:rsidRDefault="002E1E6E" w:rsidP="00B02259"/>
    <w:p w14:paraId="575DF9F1" w14:textId="4345C044" w:rsidR="002E1E6E" w:rsidRDefault="00F7212D" w:rsidP="00B02259">
      <w:r>
        <w:t>The data sources u</w:t>
      </w:r>
      <w:r w:rsidR="00F33504">
        <w:t>sed to identify i</w:t>
      </w:r>
      <w:r w:rsidR="002214B5">
        <w:t xml:space="preserve">mplementation strategies </w:t>
      </w:r>
      <w:r w:rsidR="00725F9E">
        <w:t xml:space="preserve">and associated activities and resources </w:t>
      </w:r>
      <w:r w:rsidR="002214B5">
        <w:t xml:space="preserve">were </w:t>
      </w:r>
      <w:r w:rsidR="00EE6731">
        <w:t>project</w:t>
      </w:r>
      <w:r w:rsidR="002214B5">
        <w:t xml:space="preserve"> protocol</w:t>
      </w:r>
      <w:r w:rsidR="00077CAF">
        <w:t>s, publication</w:t>
      </w:r>
      <w:r w:rsidR="00EE6731">
        <w:t>s, and timelines</w:t>
      </w:r>
      <w:r w:rsidR="00F33504">
        <w:t xml:space="preserve"> (Table 2)</w:t>
      </w:r>
      <w:r w:rsidR="007022C3">
        <w:t>.</w:t>
      </w:r>
      <w:r w:rsidR="003C11C8">
        <w:t xml:space="preserve"> </w:t>
      </w:r>
      <w:r w:rsidR="00293D2F">
        <w:t xml:space="preserve">This information </w:t>
      </w:r>
      <w:r w:rsidR="00B7205C">
        <w:t>wa</w:t>
      </w:r>
      <w:r w:rsidR="00293D2F">
        <w:t>s required to complete Template 1</w:t>
      </w:r>
      <w:r w:rsidR="005C2354">
        <w:t xml:space="preserve"> (planning template)</w:t>
      </w:r>
      <w:r w:rsidR="00293D2F">
        <w:t xml:space="preserve">. </w:t>
      </w:r>
      <w:r w:rsidR="00346401">
        <w:t>Typically, Template 1 was drafted first</w:t>
      </w:r>
      <w:r w:rsidR="00D666BC">
        <w:t>, as</w:t>
      </w:r>
      <w:r w:rsidR="00F058A2">
        <w:t xml:space="preserve"> some fields in Template 2</w:t>
      </w:r>
      <w:r w:rsidR="0015210F">
        <w:t xml:space="preserve"> (resource use template)</w:t>
      </w:r>
      <w:r w:rsidR="00F058A2">
        <w:t xml:space="preserve"> are </w:t>
      </w:r>
      <w:r w:rsidR="00C74598">
        <w:t>dependent</w:t>
      </w:r>
      <w:r w:rsidR="00F058A2">
        <w:t xml:space="preserve"> on the information provide in Template 1</w:t>
      </w:r>
      <w:r w:rsidR="00C74598">
        <w:t xml:space="preserve"> for data entry consistency</w:t>
      </w:r>
      <w:r w:rsidR="00634F6F">
        <w:t xml:space="preserve">. </w:t>
      </w:r>
      <w:r w:rsidR="00F4598A">
        <w:t>Completing Template 1 was more str</w:t>
      </w:r>
      <w:r w:rsidR="004F64BA">
        <w:t>aightforward in c</w:t>
      </w:r>
      <w:r w:rsidR="00E940B3">
        <w:t xml:space="preserve">ase studies with </w:t>
      </w:r>
      <w:r w:rsidR="00B27BA8">
        <w:t>clear and less</w:t>
      </w:r>
      <w:r w:rsidR="00E93F10">
        <w:t xml:space="preserve"> complex implementation strategies</w:t>
      </w:r>
      <w:r w:rsidR="004F64BA">
        <w:t xml:space="preserve">. </w:t>
      </w:r>
      <w:r w:rsidR="003C11C8">
        <w:t>Identifying implementation strategies</w:t>
      </w:r>
      <w:r w:rsidR="0050424A">
        <w:t xml:space="preserve"> and activities</w:t>
      </w:r>
      <w:r w:rsidR="003C11C8">
        <w:t xml:space="preserve"> was </w:t>
      </w:r>
      <w:r w:rsidR="005C2354">
        <w:t>more complex</w:t>
      </w:r>
      <w:r w:rsidR="003C11C8">
        <w:t xml:space="preserve"> in </w:t>
      </w:r>
      <w:r w:rsidR="00C254B5">
        <w:t xml:space="preserve">some </w:t>
      </w:r>
      <w:r w:rsidR="003C11C8">
        <w:t>case studies</w:t>
      </w:r>
      <w:r w:rsidR="00CB794A">
        <w:t>, particularly in p</w:t>
      </w:r>
      <w:r w:rsidR="00C254B5">
        <w:t>rojects</w:t>
      </w:r>
      <w:r w:rsidR="00564776">
        <w:t xml:space="preserve"> that used blended implementation</w:t>
      </w:r>
      <w:r w:rsidR="00CB794A">
        <w:t xml:space="preserve"> </w:t>
      </w:r>
      <w:r w:rsidR="00333582">
        <w:t xml:space="preserve">strategies. In these cases, </w:t>
      </w:r>
      <w:r w:rsidR="00AA3772">
        <w:t xml:space="preserve">implementation cost data was </w:t>
      </w:r>
      <w:r w:rsidR="00B84B4B">
        <w:t>entered into Template 2</w:t>
      </w:r>
      <w:r w:rsidR="00D5432F">
        <w:t xml:space="preserve"> without first finalising Template 1</w:t>
      </w:r>
      <w:r w:rsidR="001943A4" w:rsidRPr="001943A4">
        <w:t xml:space="preserve">. Then unique activities from </w:t>
      </w:r>
      <w:r w:rsidR="00AA3772">
        <w:t>Template 2</w:t>
      </w:r>
      <w:r w:rsidR="0072035F">
        <w:t xml:space="preserve"> were</w:t>
      </w:r>
      <w:r w:rsidR="005C2354">
        <w:t xml:space="preserve"> subsequently</w:t>
      </w:r>
      <w:r w:rsidR="0072035F">
        <w:t xml:space="preserve"> entered into Template 1</w:t>
      </w:r>
      <w:r w:rsidR="001943A4" w:rsidRPr="001943A4">
        <w:t>.</w:t>
      </w:r>
      <w:r w:rsidR="0072035F">
        <w:t xml:space="preserve"> Similar </w:t>
      </w:r>
      <w:r w:rsidR="00C76157">
        <w:t>activities</w:t>
      </w:r>
      <w:r w:rsidR="0072035F">
        <w:t xml:space="preserve"> were categorised together </w:t>
      </w:r>
      <w:r w:rsidR="00C76157">
        <w:t>into a strategy</w:t>
      </w:r>
      <w:r w:rsidR="001C0407">
        <w:t>.</w:t>
      </w:r>
    </w:p>
    <w:p w14:paraId="0D847EA5" w14:textId="53E92366" w:rsidR="00B02259" w:rsidRDefault="00B02259" w:rsidP="00B02259"/>
    <w:p w14:paraId="396A8F0B" w14:textId="7C57472C" w:rsidR="001943A4" w:rsidRDefault="002E1E6E" w:rsidP="002E1E6E">
      <w:pPr>
        <w:pStyle w:val="Heading3"/>
      </w:pPr>
      <w:r>
        <w:t>Documenting</w:t>
      </w:r>
      <w:r w:rsidR="006F7AA6">
        <w:t xml:space="preserve"> implementation activities and related resource use</w:t>
      </w:r>
    </w:p>
    <w:p w14:paraId="011EA544" w14:textId="51D2BB6B" w:rsidR="000F5A74" w:rsidRDefault="000F5A74" w:rsidP="00B02259">
      <w:r>
        <w:t>T</w:t>
      </w:r>
      <w:r w:rsidR="004A18BB">
        <w:t>o complete Template 2,</w:t>
      </w:r>
      <w:r>
        <w:t xml:space="preserve"> project documents </w:t>
      </w:r>
      <w:r w:rsidR="00E80362">
        <w:t>we</w:t>
      </w:r>
      <w:r>
        <w:t xml:space="preserve">re </w:t>
      </w:r>
      <w:r w:rsidR="00D23CC9">
        <w:t xml:space="preserve">reviewed to retrieve data relating to implementation </w:t>
      </w:r>
      <w:r w:rsidR="00D666BC">
        <w:t>resource use</w:t>
      </w:r>
      <w:r w:rsidR="00D23CC9">
        <w:t xml:space="preserve">. </w:t>
      </w:r>
      <w:r w:rsidR="00971655">
        <w:t xml:space="preserve">Activities </w:t>
      </w:r>
      <w:r w:rsidR="00D666BC">
        <w:t xml:space="preserve">corresponding to </w:t>
      </w:r>
      <w:r w:rsidR="00971655">
        <w:t xml:space="preserve">the </w:t>
      </w:r>
      <w:r w:rsidR="00D666BC">
        <w:t xml:space="preserve">resource use </w:t>
      </w:r>
      <w:r w:rsidR="00992DD2">
        <w:t xml:space="preserve">data </w:t>
      </w:r>
      <w:r w:rsidR="00971655">
        <w:t>are listed in Template 1</w:t>
      </w:r>
      <w:r w:rsidR="000C3D9D">
        <w:t xml:space="preserve"> as well the</w:t>
      </w:r>
      <w:r w:rsidR="00D666BC">
        <w:t xml:space="preserve"> type of</w:t>
      </w:r>
      <w:r w:rsidR="000C3D9D">
        <w:t xml:space="preserve"> resources involved (often personnel). The activities </w:t>
      </w:r>
      <w:r w:rsidR="004B3B87">
        <w:t xml:space="preserve">were </w:t>
      </w:r>
      <w:r w:rsidR="002E2716">
        <w:t xml:space="preserve">constantly </w:t>
      </w:r>
      <w:r w:rsidR="004B3B87">
        <w:t>refined through the costing process</w:t>
      </w:r>
      <w:r w:rsidR="00FA17E6">
        <w:t xml:space="preserve">. The activity </w:t>
      </w:r>
      <w:r w:rsidR="00E33714">
        <w:t xml:space="preserve">name </w:t>
      </w:r>
      <w:r w:rsidR="00FA17E6">
        <w:t xml:space="preserve">should be </w:t>
      </w:r>
      <w:r w:rsidR="00F16D49">
        <w:t>informative</w:t>
      </w:r>
      <w:r w:rsidR="00D666BC">
        <w:t xml:space="preserve"> enough</w:t>
      </w:r>
      <w:r w:rsidR="00FA17E6">
        <w:t xml:space="preserve"> to provide insights into how the implementation </w:t>
      </w:r>
      <w:r w:rsidR="00415C4C">
        <w:t>strategy</w:t>
      </w:r>
      <w:r w:rsidR="00FA17E6">
        <w:t xml:space="preserve"> was operationalised</w:t>
      </w:r>
      <w:r w:rsidR="006B7FE3">
        <w:t xml:space="preserve">. Similarly for resources, the </w:t>
      </w:r>
      <w:r w:rsidR="00ED7BC1">
        <w:t xml:space="preserve">level of </w:t>
      </w:r>
      <w:r w:rsidR="006B7FE3">
        <w:t>granularity of</w:t>
      </w:r>
      <w:r w:rsidR="00D128FB">
        <w:t xml:space="preserve"> personnel roles</w:t>
      </w:r>
      <w:r w:rsidR="00ED7BC1">
        <w:t xml:space="preserve"> should be </w:t>
      </w:r>
      <w:r w:rsidR="00FA1CB8">
        <w:t>determined typically in discussion</w:t>
      </w:r>
      <w:r w:rsidR="00ED7BC1">
        <w:t xml:space="preserve"> with project leads</w:t>
      </w:r>
      <w:r w:rsidR="00D666BC">
        <w:t xml:space="preserve"> and aim to be appropriate for informing decision making</w:t>
      </w:r>
      <w:r w:rsidR="00ED7BC1">
        <w:t xml:space="preserve">. For example, </w:t>
      </w:r>
      <w:r w:rsidR="002E103F">
        <w:t xml:space="preserve">in </w:t>
      </w:r>
      <w:r w:rsidR="00D55903">
        <w:t>c</w:t>
      </w:r>
      <w:r w:rsidR="00D666BC">
        <w:t xml:space="preserve">ase </w:t>
      </w:r>
      <w:r w:rsidR="00D55903">
        <w:t>s</w:t>
      </w:r>
      <w:r w:rsidR="00D666BC">
        <w:t xml:space="preserve">tudy </w:t>
      </w:r>
      <w:r w:rsidR="00DE4C6C">
        <w:t>C</w:t>
      </w:r>
      <w:r w:rsidR="00D666BC">
        <w:t xml:space="preserve"> it was considered useful </w:t>
      </w:r>
      <w:r w:rsidR="00FA1CB8">
        <w:t xml:space="preserve">to </w:t>
      </w:r>
      <w:r w:rsidR="00D666BC">
        <w:t>report costs of</w:t>
      </w:r>
      <w:r w:rsidR="00FA1CB8">
        <w:t xml:space="preserve"> </w:t>
      </w:r>
      <w:r w:rsidR="002039BB">
        <w:t xml:space="preserve">clinical </w:t>
      </w:r>
      <w:r w:rsidR="004A7EBC">
        <w:t>nurses</w:t>
      </w:r>
      <w:r w:rsidR="00D666BC">
        <w:t xml:space="preserve"> separately</w:t>
      </w:r>
      <w:r w:rsidR="004A7EBC">
        <w:t xml:space="preserve"> from nurse educators</w:t>
      </w:r>
      <w:r w:rsidR="00555E13">
        <w:t>,</w:t>
      </w:r>
      <w:r w:rsidR="004A7EBC">
        <w:t xml:space="preserve"> </w:t>
      </w:r>
      <w:r w:rsidR="00D666BC">
        <w:t>rather than collate</w:t>
      </w:r>
      <w:r w:rsidR="00020B6D">
        <w:t xml:space="preserve"> all nurs</w:t>
      </w:r>
      <w:r w:rsidR="00D666BC">
        <w:t>ing</w:t>
      </w:r>
      <w:r w:rsidR="00555E13">
        <w:t xml:space="preserve"> position</w:t>
      </w:r>
      <w:r w:rsidR="00020B6D">
        <w:t xml:space="preserve">s </w:t>
      </w:r>
      <w:r w:rsidR="0032174A">
        <w:t xml:space="preserve">together. </w:t>
      </w:r>
      <w:r w:rsidR="00E741AC">
        <w:t xml:space="preserve">Some personnel roles were given a more </w:t>
      </w:r>
      <w:r w:rsidR="000D5CC0">
        <w:t xml:space="preserve">meaningful </w:t>
      </w:r>
      <w:r w:rsidR="00E741AC">
        <w:t>name than the position name</w:t>
      </w:r>
      <w:r w:rsidR="00912685">
        <w:t xml:space="preserve">. For example, </w:t>
      </w:r>
      <w:r w:rsidR="00D666BC">
        <w:t xml:space="preserve">in case study </w:t>
      </w:r>
      <w:r w:rsidR="00494A5F">
        <w:t>C</w:t>
      </w:r>
      <w:r w:rsidR="00D666BC">
        <w:t xml:space="preserve"> </w:t>
      </w:r>
      <w:r w:rsidR="004812FE">
        <w:t>a research nurse</w:t>
      </w:r>
      <w:r w:rsidR="0089180B">
        <w:t xml:space="preserve"> position</w:t>
      </w:r>
      <w:r w:rsidR="004812FE">
        <w:t xml:space="preserve"> was </w:t>
      </w:r>
      <w:r w:rsidR="00704680">
        <w:t xml:space="preserve">named ‘project facilitator’ in the analysis </w:t>
      </w:r>
      <w:r w:rsidR="00350D37">
        <w:t xml:space="preserve">as requested by the project lead to reflect the </w:t>
      </w:r>
      <w:r w:rsidR="006664C2">
        <w:t xml:space="preserve">meaningful </w:t>
      </w:r>
      <w:r w:rsidR="00350D37">
        <w:t xml:space="preserve">project roles. </w:t>
      </w:r>
      <w:r w:rsidR="0032174A">
        <w:t>I</w:t>
      </w:r>
      <w:r w:rsidR="00D666BC">
        <w:t xml:space="preserve">n </w:t>
      </w:r>
      <w:r w:rsidR="00D55903">
        <w:t>c</w:t>
      </w:r>
      <w:r w:rsidR="00D666BC">
        <w:t xml:space="preserve">ase study </w:t>
      </w:r>
      <w:r w:rsidR="00494A5F">
        <w:t>C</w:t>
      </w:r>
      <w:r w:rsidR="00D666BC">
        <w:t xml:space="preserve"> i</w:t>
      </w:r>
      <w:r w:rsidR="0032174A">
        <w:t xml:space="preserve">t was helpful to categorise </w:t>
      </w:r>
      <w:r w:rsidR="008A63DA">
        <w:t xml:space="preserve">resources into </w:t>
      </w:r>
      <w:r w:rsidR="00201197">
        <w:t>site team or project team (under column R</w:t>
      </w:r>
      <w:r w:rsidR="000F47AC">
        <w:t>esource</w:t>
      </w:r>
      <w:r w:rsidR="00201197">
        <w:t xml:space="preserve">- Category in Template 2 and </w:t>
      </w:r>
      <w:r w:rsidR="00902FDE">
        <w:t>T</w:t>
      </w:r>
      <w:r w:rsidR="00B913F6">
        <w:t>emplate</w:t>
      </w:r>
      <w:r w:rsidR="00902FDE">
        <w:t xml:space="preserve"> 3</w:t>
      </w:r>
      <w:r w:rsidR="00201197">
        <w:t>)</w:t>
      </w:r>
      <w:r w:rsidR="000D5CC0">
        <w:t>.</w:t>
      </w:r>
      <w:r w:rsidR="00DA03C4">
        <w:t xml:space="preserve"> This categorisation was </w:t>
      </w:r>
      <w:r w:rsidR="00D666BC">
        <w:t>informed by discussions with the</w:t>
      </w:r>
      <w:r w:rsidR="00DA03C4">
        <w:t xml:space="preserve"> project lead who wanted to </w:t>
      </w:r>
      <w:r w:rsidR="00E607BE">
        <w:t xml:space="preserve">better </w:t>
      </w:r>
      <w:r w:rsidR="001F66C7">
        <w:t xml:space="preserve">understand </w:t>
      </w:r>
      <w:r w:rsidR="00E607BE">
        <w:t xml:space="preserve">the distribution </w:t>
      </w:r>
      <w:r w:rsidR="001F66C7">
        <w:t xml:space="preserve">of </w:t>
      </w:r>
      <w:r w:rsidR="00D84850">
        <w:t xml:space="preserve">implementation costs </w:t>
      </w:r>
      <w:r w:rsidR="001F66C7">
        <w:t xml:space="preserve">across </w:t>
      </w:r>
      <w:r w:rsidR="00D84850">
        <w:t>teams</w:t>
      </w:r>
      <w:r w:rsidR="001F66C7">
        <w:t>.</w:t>
      </w:r>
      <w:r w:rsidR="00D84850">
        <w:t xml:space="preserve"> </w:t>
      </w:r>
    </w:p>
    <w:p w14:paraId="045C1A11" w14:textId="77777777" w:rsidR="00720D37" w:rsidRDefault="00720D37" w:rsidP="00B02259"/>
    <w:p w14:paraId="4D4F01EC" w14:textId="51D096C8" w:rsidR="00362A3B" w:rsidRDefault="00F33504" w:rsidP="000F6FCD">
      <w:r>
        <w:t xml:space="preserve">The sources used to retrieve </w:t>
      </w:r>
      <w:r w:rsidR="006F7AA6">
        <w:t>resource use data</w:t>
      </w:r>
      <w:r>
        <w:t xml:space="preserve"> </w:t>
      </w:r>
      <w:r w:rsidR="000F2950">
        <w:t>ar</w:t>
      </w:r>
      <w:r w:rsidR="00703982">
        <w:t>e</w:t>
      </w:r>
      <w:r w:rsidR="000F2950">
        <w:t xml:space="preserve"> outlined in Table 2</w:t>
      </w:r>
      <w:r w:rsidR="008A3411">
        <w:t xml:space="preserve"> and include field notes, prospective activity </w:t>
      </w:r>
      <w:r w:rsidR="00BE6BA3">
        <w:t>log</w:t>
      </w:r>
      <w:r w:rsidR="00D666BC">
        <w:t>s</w:t>
      </w:r>
      <w:r w:rsidR="00BE6BA3">
        <w:t xml:space="preserve">, context assessment documents, project administrative documents, meeting minutes, and demographic data collected from interview and survey </w:t>
      </w:r>
      <w:r w:rsidR="00ED12BF">
        <w:t>participants</w:t>
      </w:r>
      <w:r>
        <w:t>.</w:t>
      </w:r>
      <w:r w:rsidR="003426C8">
        <w:t xml:space="preserve"> </w:t>
      </w:r>
      <w:r w:rsidR="006F7AA6">
        <w:t>The p</w:t>
      </w:r>
      <w:r w:rsidR="003426C8" w:rsidRPr="009E6FDD">
        <w:t xml:space="preserve">ersonnel involved for each </w:t>
      </w:r>
      <w:r w:rsidR="00BE075D">
        <w:t>activity</w:t>
      </w:r>
      <w:r w:rsidR="003426C8" w:rsidRPr="009E6FDD">
        <w:t xml:space="preserve"> was obtained from </w:t>
      </w:r>
      <w:r w:rsidR="006F7AA6">
        <w:t xml:space="preserve">primary </w:t>
      </w:r>
      <w:r w:rsidR="003426C8" w:rsidRPr="009E6FDD">
        <w:t>data source</w:t>
      </w:r>
      <w:r w:rsidR="006F7AA6">
        <w:t>s</w:t>
      </w:r>
      <w:r w:rsidR="00565D08">
        <w:t xml:space="preserve"> including </w:t>
      </w:r>
      <w:r w:rsidR="00C171E1">
        <w:t xml:space="preserve">listed meeting attendees or </w:t>
      </w:r>
      <w:r w:rsidR="007A6632">
        <w:t>personnel mentioned in a field note</w:t>
      </w:r>
      <w:r w:rsidR="006F7AA6">
        <w:t xml:space="preserve"> including the</w:t>
      </w:r>
      <w:r w:rsidR="003426C8" w:rsidRPr="009E6FDD">
        <w:t xml:space="preserve"> creator</w:t>
      </w:r>
      <w:r w:rsidR="007A6632">
        <w:t xml:space="preserve"> of the field note</w:t>
      </w:r>
      <w:r w:rsidR="006F7AA6">
        <w:t xml:space="preserve"> where applicable</w:t>
      </w:r>
      <w:r w:rsidR="003426C8" w:rsidRPr="009E6FDD">
        <w:t xml:space="preserve">. </w:t>
      </w:r>
      <w:r w:rsidR="00C41E6E">
        <w:t xml:space="preserve">Similar roles in the same activity instance </w:t>
      </w:r>
      <w:r w:rsidR="001F4F8B">
        <w:t>w</w:t>
      </w:r>
      <w:r w:rsidR="00565D08">
        <w:t>ere</w:t>
      </w:r>
      <w:r w:rsidR="00C41E6E">
        <w:t xml:space="preserve"> t</w:t>
      </w:r>
      <w:r w:rsidR="003426C8" w:rsidRPr="009E6FDD">
        <w:t>allied under</w:t>
      </w:r>
      <w:r w:rsidR="003426C8">
        <w:t xml:space="preserve"> the</w:t>
      </w:r>
      <w:r w:rsidR="003426C8" w:rsidRPr="009E6FDD">
        <w:t xml:space="preserve"> ‘number of personnel involved’</w:t>
      </w:r>
      <w:r w:rsidR="003426C8">
        <w:t xml:space="preserve"> column</w:t>
      </w:r>
      <w:r w:rsidR="001F4F8B">
        <w:t xml:space="preserve"> of Template 2</w:t>
      </w:r>
      <w:r w:rsidR="003426C8" w:rsidRPr="009E6FDD">
        <w:t>.</w:t>
      </w:r>
      <w:r w:rsidR="003426C8">
        <w:t xml:space="preserve"> </w:t>
      </w:r>
      <w:r w:rsidR="003426C8" w:rsidRPr="004A088F">
        <w:t xml:space="preserve">Time </w:t>
      </w:r>
      <w:r w:rsidR="003426C8">
        <w:t>estimates</w:t>
      </w:r>
      <w:r w:rsidR="003426C8" w:rsidRPr="004A088F">
        <w:t xml:space="preserve"> w</w:t>
      </w:r>
      <w:r w:rsidR="00C81332">
        <w:t>ere</w:t>
      </w:r>
      <w:r w:rsidR="006F7AA6">
        <w:t xml:space="preserve"> also obtained </w:t>
      </w:r>
      <w:r w:rsidR="003426C8" w:rsidRPr="004A088F">
        <w:t xml:space="preserve">from the </w:t>
      </w:r>
      <w:r w:rsidR="003426C8">
        <w:t>data sources</w:t>
      </w:r>
      <w:r w:rsidR="003426C8" w:rsidRPr="004A088F">
        <w:t xml:space="preserve">. </w:t>
      </w:r>
      <w:bookmarkStart w:id="1" w:name="_Hlk165371008"/>
      <w:r w:rsidR="003426C8" w:rsidRPr="004A088F">
        <w:t xml:space="preserve">If </w:t>
      </w:r>
      <w:r w:rsidR="003426C8">
        <w:t>time estimates were not available, assum</w:t>
      </w:r>
      <w:r w:rsidR="003426C8" w:rsidRPr="004A088F">
        <w:t>ptions were made</w:t>
      </w:r>
      <w:r w:rsidR="003426C8">
        <w:t xml:space="preserve"> with input from </w:t>
      </w:r>
      <w:r w:rsidR="003426C8" w:rsidRPr="004A088F">
        <w:t>project</w:t>
      </w:r>
      <w:r w:rsidR="003426C8">
        <w:t xml:space="preserve"> leads.</w:t>
      </w:r>
      <w:r w:rsidR="00A92ADD">
        <w:t xml:space="preserve"> </w:t>
      </w:r>
      <w:bookmarkEnd w:id="1"/>
      <w:r w:rsidR="006F7AA6">
        <w:t xml:space="preserve">As sites </w:t>
      </w:r>
      <w:r w:rsidR="00AF2A29">
        <w:t>had separate</w:t>
      </w:r>
      <w:r w:rsidR="00C81332">
        <w:t xml:space="preserve"> data sources </w:t>
      </w:r>
      <w:r w:rsidR="00A91273">
        <w:t>in</w:t>
      </w:r>
      <w:r w:rsidR="006F7AA6">
        <w:t xml:space="preserve"> </w:t>
      </w:r>
      <w:r w:rsidR="006F7AA6">
        <w:lastRenderedPageBreak/>
        <w:t>each of</w:t>
      </w:r>
      <w:r w:rsidR="00A91273">
        <w:t xml:space="preserve"> </w:t>
      </w:r>
      <w:r w:rsidR="008727B3">
        <w:t>our</w:t>
      </w:r>
      <w:r w:rsidR="00A91273">
        <w:t xml:space="preserve"> case stud</w:t>
      </w:r>
      <w:r w:rsidR="008727B3">
        <w:t>ies,</w:t>
      </w:r>
      <w:r w:rsidR="00A91273">
        <w:t xml:space="preserve"> </w:t>
      </w:r>
      <w:r w:rsidR="00DE109D">
        <w:t xml:space="preserve">we </w:t>
      </w:r>
      <w:r w:rsidR="002B4F22">
        <w:t xml:space="preserve">checked for duplication </w:t>
      </w:r>
      <w:r w:rsidR="006F7AA6">
        <w:t>after completing Template 2</w:t>
      </w:r>
      <w:r w:rsidR="00CF0C46" w:rsidRPr="00CF0C46">
        <w:t xml:space="preserve">. If duplication was present and </w:t>
      </w:r>
      <w:r w:rsidR="0081767B">
        <w:t xml:space="preserve">the </w:t>
      </w:r>
      <w:r w:rsidR="00CF0C46" w:rsidRPr="00CF0C46">
        <w:t xml:space="preserve">task was relevant to all sites, the time </w:t>
      </w:r>
      <w:r w:rsidR="00232919">
        <w:t>estimate was</w:t>
      </w:r>
      <w:r w:rsidR="00CF0C46" w:rsidRPr="00CF0C46">
        <w:t xml:space="preserve"> divided equally across the sites.</w:t>
      </w:r>
      <w:r w:rsidR="00B81124">
        <w:t xml:space="preserve"> </w:t>
      </w:r>
      <w:r w:rsidR="00866E85">
        <w:t xml:space="preserve"> </w:t>
      </w:r>
      <w:r w:rsidR="0099258B">
        <w:t>C</w:t>
      </w:r>
      <w:r w:rsidR="000306EA">
        <w:t>ase study B</w:t>
      </w:r>
      <w:r w:rsidR="006A585D">
        <w:t xml:space="preserve"> had</w:t>
      </w:r>
      <w:r w:rsidR="00CB3E80">
        <w:t xml:space="preserve"> an implementation activity (travel) </w:t>
      </w:r>
      <w:r w:rsidR="006A585D">
        <w:t xml:space="preserve">that </w:t>
      </w:r>
      <w:r w:rsidR="009265CA">
        <w:t xml:space="preserve">was not </w:t>
      </w:r>
      <w:r w:rsidR="00E30D65" w:rsidRPr="00CF0C46">
        <w:t>relevant to all sites</w:t>
      </w:r>
      <w:r w:rsidR="00E30D65">
        <w:t xml:space="preserve"> </w:t>
      </w:r>
      <w:r w:rsidR="004F6147">
        <w:t xml:space="preserve">and </w:t>
      </w:r>
      <w:r w:rsidR="00CB3E80">
        <w:t>could not be</w:t>
      </w:r>
      <w:r w:rsidR="006F7AA6">
        <w:t xml:space="preserve"> separately</w:t>
      </w:r>
      <w:r w:rsidR="00CB3E80">
        <w:t xml:space="preserve"> </w:t>
      </w:r>
      <w:r w:rsidR="00A70A27">
        <w:t xml:space="preserve">allocated </w:t>
      </w:r>
      <w:r w:rsidR="00A70A27" w:rsidRPr="008C19A7">
        <w:t xml:space="preserve">to </w:t>
      </w:r>
      <w:r w:rsidR="00937534">
        <w:t>the respective</w:t>
      </w:r>
      <w:r w:rsidR="00803007">
        <w:t xml:space="preserve"> site</w:t>
      </w:r>
      <w:r w:rsidR="006A585D">
        <w:t xml:space="preserve">. </w:t>
      </w:r>
      <w:r w:rsidR="004F6147">
        <w:t>In this instance, a</w:t>
      </w:r>
      <w:r w:rsidR="00A70A27">
        <w:t>n additional site (named ‘All sites’) was created to capture these costs in Cost-IS</w:t>
      </w:r>
      <w:r w:rsidR="00A70A27" w:rsidRPr="008C19A7">
        <w:t>.</w:t>
      </w:r>
      <w:r w:rsidR="004F3107">
        <w:t xml:space="preserve"> Non-labour implementation activities, </w:t>
      </w:r>
      <w:r w:rsidR="00B20A74">
        <w:t>including</w:t>
      </w:r>
      <w:r w:rsidR="004F3107">
        <w:t xml:space="preserve"> travel and materials, were noted as </w:t>
      </w:r>
      <w:r w:rsidR="007E0A48">
        <w:t xml:space="preserve">‘non-labour’ under the relevant </w:t>
      </w:r>
      <w:r w:rsidR="00EA5D6B">
        <w:t>column in Template 2</w:t>
      </w:r>
      <w:r w:rsidR="00D95FB9">
        <w:t xml:space="preserve">. </w:t>
      </w:r>
    </w:p>
    <w:p w14:paraId="0A24B1F0" w14:textId="77777777" w:rsidR="004F3107" w:rsidRDefault="004F3107" w:rsidP="000F6FCD"/>
    <w:p w14:paraId="2686735B" w14:textId="77777777" w:rsidR="005C2354" w:rsidRDefault="000121D2" w:rsidP="000F6FCD">
      <w:r w:rsidRPr="000121D2">
        <w:t>Not all items</w:t>
      </w:r>
      <w:r w:rsidR="006F7AA6">
        <w:t xml:space="preserve"> recorded in primary data sources</w:t>
      </w:r>
      <w:r w:rsidRPr="000121D2">
        <w:t xml:space="preserve"> </w:t>
      </w:r>
      <w:proofErr w:type="gramStart"/>
      <w:r w:rsidRPr="000121D2">
        <w:t>were considered</w:t>
      </w:r>
      <w:r w:rsidR="006F7AA6">
        <w:t xml:space="preserve"> to be</w:t>
      </w:r>
      <w:proofErr w:type="gramEnd"/>
      <w:r w:rsidRPr="000121D2">
        <w:t xml:space="preserve"> </w:t>
      </w:r>
      <w:r w:rsidR="00AE77C7" w:rsidRPr="000121D2">
        <w:t>implementation</w:t>
      </w:r>
      <w:r w:rsidR="00AE77C7">
        <w:t xml:space="preserve"> specific</w:t>
      </w:r>
      <w:r w:rsidR="006F7AA6">
        <w:t>.</w:t>
      </w:r>
      <w:r w:rsidRPr="000121D2">
        <w:t xml:space="preserve"> </w:t>
      </w:r>
      <w:r w:rsidR="00B914DB">
        <w:t xml:space="preserve">For </w:t>
      </w:r>
      <w:proofErr w:type="gramStart"/>
      <w:r w:rsidR="00BF3CFE">
        <w:t>example</w:t>
      </w:r>
      <w:proofErr w:type="gramEnd"/>
      <w:r w:rsidR="00B914DB">
        <w:t xml:space="preserve"> in </w:t>
      </w:r>
      <w:r w:rsidR="00D55903">
        <w:t>c</w:t>
      </w:r>
      <w:r w:rsidR="006F7AA6">
        <w:t xml:space="preserve">ase </w:t>
      </w:r>
      <w:r w:rsidR="000B0D34">
        <w:t>s</w:t>
      </w:r>
      <w:r w:rsidR="006F7AA6">
        <w:t xml:space="preserve">tudy </w:t>
      </w:r>
      <w:r w:rsidR="003D17EF">
        <w:t>A</w:t>
      </w:r>
      <w:r w:rsidR="00BF3CFE">
        <w:t>,</w:t>
      </w:r>
      <w:r w:rsidR="00B914DB">
        <w:t xml:space="preserve"> training was a core component of the intervention </w:t>
      </w:r>
      <w:r w:rsidR="000F6FCD">
        <w:t>and as a result d</w:t>
      </w:r>
      <w:r w:rsidR="00107D85">
        <w:t xml:space="preserve">eveloping, scheduling, and </w:t>
      </w:r>
      <w:r w:rsidR="00654B52">
        <w:t xml:space="preserve">the </w:t>
      </w:r>
      <w:r w:rsidR="00107D85">
        <w:t xml:space="preserve">delivery of training was considered </w:t>
      </w:r>
      <w:r w:rsidR="006F7AA6">
        <w:t xml:space="preserve">to be an </w:t>
      </w:r>
      <w:r w:rsidR="00107D85">
        <w:t>intervention</w:t>
      </w:r>
      <w:r w:rsidR="006F7AA6">
        <w:t xml:space="preserve"> cost</w:t>
      </w:r>
      <w:r w:rsidR="00107D85">
        <w:t xml:space="preserve"> </w:t>
      </w:r>
      <w:r w:rsidR="000F6FCD">
        <w:t xml:space="preserve">and was </w:t>
      </w:r>
      <w:r w:rsidR="006F7AA6">
        <w:t xml:space="preserve">therefore </w:t>
      </w:r>
      <w:r w:rsidR="000F6FCD">
        <w:t xml:space="preserve">not </w:t>
      </w:r>
      <w:r w:rsidR="006F7AA6">
        <w:t>included when completing</w:t>
      </w:r>
      <w:r w:rsidR="00654B52">
        <w:t xml:space="preserve"> Cost-IS</w:t>
      </w:r>
      <w:r w:rsidR="00107D85">
        <w:t xml:space="preserve">. </w:t>
      </w:r>
      <w:r w:rsidR="00EF73C5">
        <w:t xml:space="preserve">The training was delivered by a clinical facilitator </w:t>
      </w:r>
      <w:r w:rsidR="007F25DB">
        <w:t xml:space="preserve">who was supported by </w:t>
      </w:r>
      <w:r w:rsidR="00FA2FE3">
        <w:t>an</w:t>
      </w:r>
      <w:r w:rsidR="007F25DB">
        <w:t xml:space="preserve"> implementation </w:t>
      </w:r>
      <w:r w:rsidR="00FA2FE3">
        <w:t>facilitator</w:t>
      </w:r>
      <w:r w:rsidR="006F7AA6">
        <w:t xml:space="preserve">; </w:t>
      </w:r>
      <w:r w:rsidR="00FA2FE3">
        <w:t xml:space="preserve">this </w:t>
      </w:r>
      <w:r w:rsidR="006F7AA6">
        <w:t xml:space="preserve">facilitation </w:t>
      </w:r>
      <w:r w:rsidR="00FA2FE3">
        <w:t xml:space="preserve">support was considered </w:t>
      </w:r>
      <w:r w:rsidR="0072260D">
        <w:t>implementation</w:t>
      </w:r>
      <w:r w:rsidR="005C2354">
        <w:t>-specific</w:t>
      </w:r>
      <w:r w:rsidR="00FA2FE3">
        <w:t xml:space="preserve"> </w:t>
      </w:r>
      <w:r w:rsidR="00342363">
        <w:t xml:space="preserve">and </w:t>
      </w:r>
      <w:r w:rsidR="00132A7D">
        <w:t>was</w:t>
      </w:r>
      <w:r w:rsidR="0016049E">
        <w:t xml:space="preserve"> </w:t>
      </w:r>
      <w:r w:rsidR="005C2354">
        <w:t xml:space="preserve">therefore </w:t>
      </w:r>
      <w:r w:rsidR="0016049E">
        <w:t xml:space="preserve">costed. </w:t>
      </w:r>
      <w:r w:rsidR="007225A9">
        <w:t>Another example</w:t>
      </w:r>
      <w:r w:rsidR="00C415C6">
        <w:t xml:space="preserve"> is </w:t>
      </w:r>
      <w:r w:rsidR="009C14C9">
        <w:t xml:space="preserve">in </w:t>
      </w:r>
      <w:r w:rsidR="00DE1EE3">
        <w:t>relation</w:t>
      </w:r>
      <w:r w:rsidR="009C14C9">
        <w:t xml:space="preserve"> to</w:t>
      </w:r>
      <w:r w:rsidR="00C415C6">
        <w:t xml:space="preserve"> travel</w:t>
      </w:r>
      <w:r w:rsidR="00FB0336">
        <w:t xml:space="preserve"> which </w:t>
      </w:r>
      <w:r w:rsidR="00C415C6">
        <w:t xml:space="preserve">was required to deliver the </w:t>
      </w:r>
      <w:r w:rsidR="00FD0195">
        <w:t>intervention</w:t>
      </w:r>
      <w:r w:rsidR="00FA2F99">
        <w:t xml:space="preserve"> and </w:t>
      </w:r>
      <w:r w:rsidR="00FB0336">
        <w:t xml:space="preserve">thus </w:t>
      </w:r>
      <w:r w:rsidR="00FA2F99">
        <w:t>was</w:t>
      </w:r>
      <w:r w:rsidR="00315060">
        <w:t xml:space="preserve"> not included in Cost-IS</w:t>
      </w:r>
      <w:r w:rsidR="00FB0336">
        <w:t xml:space="preserve">. </w:t>
      </w:r>
      <w:r w:rsidR="006F7AA6">
        <w:t xml:space="preserve">While it </w:t>
      </w:r>
      <w:r w:rsidR="00FB0336">
        <w:t xml:space="preserve">was </w:t>
      </w:r>
      <w:r w:rsidR="00725336">
        <w:t>possible</w:t>
      </w:r>
      <w:r w:rsidR="00FB0336">
        <w:t xml:space="preserve"> that</w:t>
      </w:r>
      <w:r w:rsidR="00C415C6">
        <w:t xml:space="preserve"> some implementation activities were conducted during the </w:t>
      </w:r>
      <w:r w:rsidR="00AE500B">
        <w:t>travel</w:t>
      </w:r>
      <w:r w:rsidR="0092555E">
        <w:t xml:space="preserve">, </w:t>
      </w:r>
      <w:r w:rsidR="00ED7C77">
        <w:t>th</w:t>
      </w:r>
      <w:r w:rsidR="004D70E1">
        <w:t xml:space="preserve">is decision was made to avoid </w:t>
      </w:r>
      <w:r w:rsidR="003A238B">
        <w:t>duplica</w:t>
      </w:r>
      <w:r w:rsidR="001016D9">
        <w:t>ting travel costs</w:t>
      </w:r>
      <w:r w:rsidR="004D70E1">
        <w:t xml:space="preserve"> </w:t>
      </w:r>
      <w:r w:rsidR="0092555E">
        <w:t>because</w:t>
      </w:r>
      <w:r w:rsidR="004D70E1">
        <w:t xml:space="preserve"> th</w:t>
      </w:r>
      <w:r w:rsidR="00ED7C77">
        <w:t>e intervention w</w:t>
      </w:r>
      <w:r w:rsidR="00725336">
        <w:t>as</w:t>
      </w:r>
      <w:r w:rsidR="00ED7C77">
        <w:t xml:space="preserve"> </w:t>
      </w:r>
      <w:r w:rsidR="004D70E1">
        <w:t xml:space="preserve">also </w:t>
      </w:r>
      <w:r w:rsidR="00ED7C77">
        <w:t>costed</w:t>
      </w:r>
      <w:r w:rsidR="00725336">
        <w:t xml:space="preserve"> in this project</w:t>
      </w:r>
      <w:r w:rsidR="00C415C6">
        <w:t xml:space="preserve">. Additional </w:t>
      </w:r>
      <w:r w:rsidR="000830E9">
        <w:t>travel</w:t>
      </w:r>
      <w:r w:rsidR="00C415C6">
        <w:t xml:space="preserve"> not for the purpose of delivering the intervention were captured as implementation cost</w:t>
      </w:r>
      <w:r w:rsidR="00CE356C">
        <w:t>s</w:t>
      </w:r>
      <w:r w:rsidR="004E73E0">
        <w:t xml:space="preserve"> in Cost-IS</w:t>
      </w:r>
      <w:r w:rsidR="00C415C6">
        <w:t xml:space="preserve">. </w:t>
      </w:r>
      <w:r w:rsidR="0016298D">
        <w:t>The</w:t>
      </w:r>
      <w:r w:rsidR="00C415C6">
        <w:t xml:space="preserve"> final </w:t>
      </w:r>
      <w:r w:rsidR="006F7AA6">
        <w:t xml:space="preserve">site visits </w:t>
      </w:r>
      <w:r w:rsidR="005C2354">
        <w:t xml:space="preserve">documented within this case study </w:t>
      </w:r>
      <w:r w:rsidR="006F7AA6">
        <w:t>were</w:t>
      </w:r>
      <w:r w:rsidR="0016298D">
        <w:t xml:space="preserve"> </w:t>
      </w:r>
      <w:r w:rsidR="00C415C6">
        <w:t>to disseminate the results, this was considered a research related cost and not an implementation cost.</w:t>
      </w:r>
      <w:r w:rsidR="007E0A48">
        <w:t xml:space="preserve"> </w:t>
      </w:r>
    </w:p>
    <w:p w14:paraId="2B94A757" w14:textId="77777777" w:rsidR="005C2354" w:rsidRDefault="005C2354" w:rsidP="000F6FCD"/>
    <w:p w14:paraId="01883EC4" w14:textId="4B95E4B8" w:rsidR="00B24CEB" w:rsidRDefault="005C2354" w:rsidP="000F6FCD">
      <w:r>
        <w:t>As highlighted in the examples above, s</w:t>
      </w:r>
      <w:r w:rsidR="0016049E">
        <w:t xml:space="preserve">eparating implementation costs from intervention </w:t>
      </w:r>
      <w:r w:rsidR="00017AED">
        <w:t xml:space="preserve">and research related activities </w:t>
      </w:r>
      <w:r w:rsidR="0016049E">
        <w:t xml:space="preserve">was challenging </w:t>
      </w:r>
      <w:r w:rsidR="006F7AA6">
        <w:t>in some instances. T</w:t>
      </w:r>
      <w:r w:rsidR="001854D1">
        <w:t xml:space="preserve">he following considerations </w:t>
      </w:r>
      <w:r w:rsidR="006F7AA6">
        <w:t>were used to guide this process:</w:t>
      </w:r>
    </w:p>
    <w:p w14:paraId="0B544C15" w14:textId="407FEBF8" w:rsidR="00B24CEB" w:rsidRPr="006F4DD2" w:rsidRDefault="003C499A" w:rsidP="006F4DD2">
      <w:pPr>
        <w:pStyle w:val="Heading4"/>
      </w:pPr>
      <w:r w:rsidRPr="006F4DD2">
        <w:lastRenderedPageBreak/>
        <w:t>Separating implementation from intervention costs</w:t>
      </w:r>
    </w:p>
    <w:p w14:paraId="70709D1C" w14:textId="725206FE" w:rsidR="005C3344" w:rsidRDefault="00E17303" w:rsidP="000F6FCD">
      <w:r>
        <w:t>W</w:t>
      </w:r>
      <w:r w:rsidR="0026199C">
        <w:t>e considered i</w:t>
      </w:r>
      <w:r w:rsidR="0006636E">
        <w:t>mplementation activit</w:t>
      </w:r>
      <w:r w:rsidR="00657777">
        <w:t>i</w:t>
      </w:r>
      <w:r w:rsidR="0006636E">
        <w:t xml:space="preserve">es </w:t>
      </w:r>
      <w:r w:rsidR="00FB1F2B">
        <w:t>as</w:t>
      </w:r>
      <w:r>
        <w:t xml:space="preserve"> being supportive but non-critical for the</w:t>
      </w:r>
      <w:r w:rsidR="0006636E">
        <w:t xml:space="preserve"> intervention</w:t>
      </w:r>
      <w:r>
        <w:t xml:space="preserve">. That is, </w:t>
      </w:r>
      <w:r w:rsidR="00FB1F2B">
        <w:t xml:space="preserve">we assumed that </w:t>
      </w:r>
      <w:r w:rsidR="00657777">
        <w:t xml:space="preserve">the intervention </w:t>
      </w:r>
      <w:r w:rsidR="00FB1F2B">
        <w:t xml:space="preserve">was </w:t>
      </w:r>
      <w:r w:rsidR="00657777">
        <w:t xml:space="preserve">able to function </w:t>
      </w:r>
      <w:r>
        <w:t xml:space="preserve">as planned </w:t>
      </w:r>
      <w:r w:rsidR="00657777">
        <w:t xml:space="preserve">without the implementation </w:t>
      </w:r>
      <w:r w:rsidR="000440EC">
        <w:t>activities</w:t>
      </w:r>
      <w:r w:rsidR="00657777">
        <w:t>. For</w:t>
      </w:r>
      <w:r w:rsidR="000440EC">
        <w:t xml:space="preserve"> example, </w:t>
      </w:r>
      <w:r w:rsidR="001C033A">
        <w:t xml:space="preserve">auditing medical records </w:t>
      </w:r>
      <w:r>
        <w:t>formed a core component of the</w:t>
      </w:r>
      <w:r w:rsidR="001C033A">
        <w:t xml:space="preserve"> intervention in </w:t>
      </w:r>
      <w:r>
        <w:t xml:space="preserve">case study </w:t>
      </w:r>
      <w:r w:rsidR="00A967AA">
        <w:t>C</w:t>
      </w:r>
      <w:r>
        <w:t xml:space="preserve">. The </w:t>
      </w:r>
      <w:r w:rsidR="00042530">
        <w:t>recruitment of</w:t>
      </w:r>
      <w:r>
        <w:t xml:space="preserve"> auditor positions was therefore</w:t>
      </w:r>
      <w:r w:rsidR="00042530">
        <w:t xml:space="preserve"> considered intervention related and not </w:t>
      </w:r>
      <w:r w:rsidR="007A4E99">
        <w:t xml:space="preserve">costed in </w:t>
      </w:r>
      <w:r w:rsidR="00042530">
        <w:t>Cost-IS</w:t>
      </w:r>
      <w:r w:rsidR="007A4E99">
        <w:t>.</w:t>
      </w:r>
      <w:r w:rsidR="00282AB8">
        <w:t xml:space="preserve"> </w:t>
      </w:r>
      <w:r>
        <w:t xml:space="preserve">However, facilitation of </w:t>
      </w:r>
      <w:r w:rsidR="00282AB8">
        <w:t xml:space="preserve">the </w:t>
      </w:r>
      <w:r>
        <w:t xml:space="preserve">audit process </w:t>
      </w:r>
      <w:r w:rsidR="004241F1">
        <w:t>was considered implementation</w:t>
      </w:r>
      <w:r>
        <w:t>-specific</w:t>
      </w:r>
      <w:r w:rsidR="004241F1">
        <w:t xml:space="preserve"> and was </w:t>
      </w:r>
      <w:r>
        <w:t xml:space="preserve">included </w:t>
      </w:r>
      <w:r w:rsidR="004241F1">
        <w:t>in Cost-IS</w:t>
      </w:r>
      <w:r w:rsidR="007434AF">
        <w:t>. This consideration was</w:t>
      </w:r>
      <w:r>
        <w:t xml:space="preserve"> particularly</w:t>
      </w:r>
      <w:r w:rsidR="007434AF">
        <w:t xml:space="preserve"> helpful in case studies </w:t>
      </w:r>
      <w:r w:rsidR="00C74BD2">
        <w:t>with digital health solutions</w:t>
      </w:r>
      <w:r w:rsidR="007434AF">
        <w:t xml:space="preserve"> because</w:t>
      </w:r>
      <w:r w:rsidR="005C3344" w:rsidRPr="005C3344">
        <w:t xml:space="preserve"> </w:t>
      </w:r>
      <w:r w:rsidR="005C3344" w:rsidRPr="00AE64E4">
        <w:t xml:space="preserve">consultation </w:t>
      </w:r>
      <w:r w:rsidR="005C3344">
        <w:t xml:space="preserve">with </w:t>
      </w:r>
      <w:r w:rsidR="00A76815">
        <w:t>end-</w:t>
      </w:r>
      <w:r w:rsidR="005C3344">
        <w:t>users</w:t>
      </w:r>
      <w:r>
        <w:t>, a commonly described implementation strategy in other settings,</w:t>
      </w:r>
      <w:r w:rsidR="005C3344">
        <w:t xml:space="preserve"> </w:t>
      </w:r>
      <w:r w:rsidR="005C3344" w:rsidRPr="00AE64E4">
        <w:t xml:space="preserve">is </w:t>
      </w:r>
      <w:r>
        <w:t>considered a critical component</w:t>
      </w:r>
      <w:r w:rsidRPr="00AE64E4">
        <w:t xml:space="preserve"> </w:t>
      </w:r>
      <w:r w:rsidR="005C3344" w:rsidRPr="00AE64E4">
        <w:t xml:space="preserve">in </w:t>
      </w:r>
      <w:r w:rsidR="00E4645B">
        <w:t xml:space="preserve">the </w:t>
      </w:r>
      <w:r w:rsidR="005C3344" w:rsidRPr="00AE64E4">
        <w:t xml:space="preserve">development of </w:t>
      </w:r>
      <w:r>
        <w:t>digital</w:t>
      </w:r>
      <w:r w:rsidR="00E4645B">
        <w:t xml:space="preserve"> solutions</w:t>
      </w:r>
      <w:r>
        <w:t>. This end user engagement was</w:t>
      </w:r>
      <w:r w:rsidR="000A0831">
        <w:t xml:space="preserve"> therefore</w:t>
      </w:r>
      <w:r w:rsidR="005C3344" w:rsidRPr="00AE64E4">
        <w:t xml:space="preserve"> not considered </w:t>
      </w:r>
      <w:r>
        <w:t xml:space="preserve">to be </w:t>
      </w:r>
      <w:r w:rsidR="005C3344" w:rsidRPr="00AE64E4">
        <w:t>implementation</w:t>
      </w:r>
      <w:r>
        <w:t>-specific</w:t>
      </w:r>
      <w:r w:rsidR="005C3344" w:rsidRPr="00AE64E4">
        <w:t xml:space="preserve"> </w:t>
      </w:r>
      <w:r w:rsidR="000A0831">
        <w:t>in</w:t>
      </w:r>
      <w:r w:rsidR="005C3344" w:rsidRPr="00AE64E4">
        <w:t xml:space="preserve"> </w:t>
      </w:r>
      <w:r w:rsidR="00D55903">
        <w:t>c</w:t>
      </w:r>
      <w:r>
        <w:t xml:space="preserve">ase </w:t>
      </w:r>
      <w:r w:rsidR="000B0D34">
        <w:t>s</w:t>
      </w:r>
      <w:r>
        <w:t xml:space="preserve">tudy </w:t>
      </w:r>
      <w:r w:rsidR="00B06565">
        <w:t>B</w:t>
      </w:r>
      <w:r w:rsidR="005C3344" w:rsidRPr="00AE64E4">
        <w:t>.</w:t>
      </w:r>
      <w:r w:rsidR="000A0831">
        <w:t xml:space="preserve"> </w:t>
      </w:r>
    </w:p>
    <w:p w14:paraId="4F2A20D8" w14:textId="68CA4121" w:rsidR="00100586" w:rsidRPr="00B06565" w:rsidRDefault="003C499A" w:rsidP="00B06565">
      <w:pPr>
        <w:pStyle w:val="Heading4"/>
      </w:pPr>
      <w:r w:rsidRPr="00B06565">
        <w:t>Separating implementation from research-related costs</w:t>
      </w:r>
    </w:p>
    <w:p w14:paraId="671AC325" w14:textId="228CCA2D" w:rsidR="00BF3CFE" w:rsidRDefault="006C36D5" w:rsidP="000F6FCD">
      <w:r>
        <w:t>Implementation costs also needed to be separated from research costs in</w:t>
      </w:r>
      <w:r w:rsidR="00703B96">
        <w:t xml:space="preserve"> some case studies</w:t>
      </w:r>
      <w:r w:rsidR="0038010C">
        <w:t xml:space="preserve">. </w:t>
      </w:r>
      <w:r w:rsidR="00C10FB2">
        <w:t xml:space="preserve">Separating these costs was assisted by considering </w:t>
      </w:r>
      <w:r w:rsidR="00815C2F">
        <w:t xml:space="preserve">what </w:t>
      </w:r>
      <w:r w:rsidR="00856A1A">
        <w:t>ac</w:t>
      </w:r>
      <w:r>
        <w:t xml:space="preserve">tivities would be required </w:t>
      </w:r>
      <w:r w:rsidR="0038010C">
        <w:t>to be repeated if another site wanted to implement the intervention</w:t>
      </w:r>
      <w:r w:rsidR="00035C04">
        <w:t xml:space="preserve">, without </w:t>
      </w:r>
      <w:r w:rsidR="00A53370">
        <w:t xml:space="preserve">requiring </w:t>
      </w:r>
      <w:r w:rsidR="00035C04">
        <w:t>the research component</w:t>
      </w:r>
      <w:r w:rsidR="0038010C">
        <w:t xml:space="preserve">. </w:t>
      </w:r>
      <w:r w:rsidR="00C10FB2">
        <w:t>For example,</w:t>
      </w:r>
      <w:r w:rsidR="005B3A47">
        <w:t xml:space="preserve"> </w:t>
      </w:r>
      <w:r w:rsidR="00D55903">
        <w:t>c</w:t>
      </w:r>
      <w:r w:rsidR="00A53370">
        <w:t xml:space="preserve">ase </w:t>
      </w:r>
      <w:r w:rsidR="0099258B">
        <w:t>s</w:t>
      </w:r>
      <w:r w:rsidR="00A53370">
        <w:t xml:space="preserve">tudy </w:t>
      </w:r>
      <w:r w:rsidR="008502D7">
        <w:t>A</w:t>
      </w:r>
      <w:r w:rsidR="00A53370">
        <w:t xml:space="preserve"> involved a funded position internal to the organisation to support data collection for the planned evaluation.</w:t>
      </w:r>
      <w:r w:rsidR="00EF73C5" w:rsidRPr="00EF73C5">
        <w:t xml:space="preserve"> </w:t>
      </w:r>
      <w:r w:rsidR="003E0F71">
        <w:t>This activity was not costed in Cost-IS</w:t>
      </w:r>
      <w:r w:rsidR="00EF73C5" w:rsidRPr="00EF73C5">
        <w:t xml:space="preserve"> because </w:t>
      </w:r>
      <w:r w:rsidR="0058683C">
        <w:t xml:space="preserve">it </w:t>
      </w:r>
      <w:r w:rsidR="00EF73C5" w:rsidRPr="00EF73C5">
        <w:t>would not be relevant if another site wanted to implement the intervention.</w:t>
      </w:r>
      <w:r w:rsidR="000C38B4">
        <w:t xml:space="preserve"> </w:t>
      </w:r>
      <w:r w:rsidR="00A53370">
        <w:t>Similarly, i</w:t>
      </w:r>
      <w:r w:rsidR="000C38B4">
        <w:t xml:space="preserve">n </w:t>
      </w:r>
      <w:r w:rsidR="00A53370">
        <w:t xml:space="preserve">case study </w:t>
      </w:r>
      <w:r w:rsidR="00FF28AB">
        <w:t>B</w:t>
      </w:r>
      <w:r w:rsidR="000C38B4">
        <w:t>, chief investigator meetings were considered research costs and not implementation costs</w:t>
      </w:r>
      <w:r w:rsidR="00A53370">
        <w:t xml:space="preserve"> as the investigator group </w:t>
      </w:r>
      <w:proofErr w:type="gramStart"/>
      <w:r w:rsidR="00A53370">
        <w:t>was</w:t>
      </w:r>
      <w:proofErr w:type="gramEnd"/>
      <w:r w:rsidR="00A53370">
        <w:t xml:space="preserve"> comprised of researchers who were focussed on evaluating the program</w:t>
      </w:r>
      <w:r w:rsidR="000C38B4">
        <w:t xml:space="preserve">. </w:t>
      </w:r>
    </w:p>
    <w:p w14:paraId="34F6C53B" w14:textId="77777777" w:rsidR="00F33504" w:rsidRDefault="00F33504" w:rsidP="00B02259"/>
    <w:p w14:paraId="13B2CF2D" w14:textId="03F5AFF4" w:rsidR="002E1E6E" w:rsidRDefault="002E1E6E" w:rsidP="002E1E6E">
      <w:pPr>
        <w:pStyle w:val="Heading3"/>
      </w:pPr>
      <w:r>
        <w:t>Valuing</w:t>
      </w:r>
      <w:r w:rsidR="006F7AA6">
        <w:t xml:space="preserve"> resource use in monetary units</w:t>
      </w:r>
    </w:p>
    <w:p w14:paraId="0B4DFA9B" w14:textId="17C38234" w:rsidR="00D27C0C" w:rsidRDefault="004A4A71" w:rsidP="00CA1768">
      <w:r>
        <w:t xml:space="preserve">Unique </w:t>
      </w:r>
      <w:r w:rsidR="0065035A">
        <w:t xml:space="preserve">resources </w:t>
      </w:r>
      <w:r w:rsidR="005923A8">
        <w:t>we</w:t>
      </w:r>
      <w:r w:rsidR="0065035A">
        <w:t xml:space="preserve">re listed in </w:t>
      </w:r>
      <w:r w:rsidR="00902FDE">
        <w:t>T</w:t>
      </w:r>
      <w:r w:rsidR="00A8507A">
        <w:t>emplate</w:t>
      </w:r>
      <w:r w:rsidR="00902FDE">
        <w:t xml:space="preserve"> 3</w:t>
      </w:r>
      <w:r w:rsidR="004F0C9B">
        <w:t xml:space="preserve"> (</w:t>
      </w:r>
      <w:r w:rsidR="00902FDE">
        <w:t>unit cost template</w:t>
      </w:r>
      <w:r w:rsidR="004F0C9B">
        <w:t>)</w:t>
      </w:r>
      <w:r w:rsidR="00A8507A">
        <w:t xml:space="preserve"> </w:t>
      </w:r>
      <w:r w:rsidR="0065035A">
        <w:t>to determine wage rates</w:t>
      </w:r>
      <w:r w:rsidR="005923A8">
        <w:t xml:space="preserve"> and non-labour valuations</w:t>
      </w:r>
      <w:r w:rsidR="0065035A">
        <w:t xml:space="preserve">. </w:t>
      </w:r>
      <w:r w:rsidR="00EA5CF8">
        <w:t xml:space="preserve">Study protocol </w:t>
      </w:r>
      <w:r w:rsidR="0022560F">
        <w:t xml:space="preserve">documents </w:t>
      </w:r>
      <w:r w:rsidR="00EA5CF8">
        <w:t>and field notes were used to determine the cl</w:t>
      </w:r>
      <w:r w:rsidR="003B3BCB">
        <w:t xml:space="preserve">assification </w:t>
      </w:r>
      <w:r w:rsidR="0022560F">
        <w:t xml:space="preserve">and levels </w:t>
      </w:r>
      <w:r w:rsidR="003B3BCB">
        <w:t>of personnel role</w:t>
      </w:r>
      <w:r w:rsidR="0022560F">
        <w:t>s</w:t>
      </w:r>
      <w:r w:rsidR="003B3BCB">
        <w:t xml:space="preserve">. </w:t>
      </w:r>
      <w:r w:rsidR="00E6681F" w:rsidRPr="00E6681F">
        <w:t xml:space="preserve">If </w:t>
      </w:r>
      <w:r w:rsidR="00E6681F">
        <w:t xml:space="preserve">the </w:t>
      </w:r>
      <w:r w:rsidR="00E6681F" w:rsidRPr="00E6681F">
        <w:t xml:space="preserve">classification was unknown for the personnel, job advertisements of similar roles was used </w:t>
      </w:r>
      <w:r w:rsidR="008E102C">
        <w:t>search to find a</w:t>
      </w:r>
      <w:r w:rsidR="00AA4D92">
        <w:t xml:space="preserve"> similar</w:t>
      </w:r>
      <w:r w:rsidR="008E102C">
        <w:t xml:space="preserve"> classification</w:t>
      </w:r>
      <w:r w:rsidR="00C20948">
        <w:t xml:space="preserve">. Classifications for each personnel </w:t>
      </w:r>
      <w:r w:rsidR="009F36AE">
        <w:t xml:space="preserve">were </w:t>
      </w:r>
      <w:r w:rsidR="003422BE">
        <w:lastRenderedPageBreak/>
        <w:t xml:space="preserve">recorded in </w:t>
      </w:r>
      <w:r w:rsidR="004F0C9B">
        <w:t>Template 3</w:t>
      </w:r>
      <w:r w:rsidR="00E6681F" w:rsidRPr="00E6681F">
        <w:t xml:space="preserve">. </w:t>
      </w:r>
      <w:r w:rsidR="0022560F">
        <w:t>Publicly available e</w:t>
      </w:r>
      <w:r w:rsidR="003B3BCB">
        <w:t>nterprise agreements and award rate</w:t>
      </w:r>
      <w:r w:rsidR="003422BE">
        <w:t>s</w:t>
      </w:r>
      <w:r w:rsidR="003B3BCB">
        <w:t xml:space="preserve"> were used to determine </w:t>
      </w:r>
      <w:r w:rsidR="00A84861">
        <w:t>the wage rates for per</w:t>
      </w:r>
      <w:r w:rsidR="00E812C0">
        <w:t>sonnel</w:t>
      </w:r>
      <w:r w:rsidR="00A8507A">
        <w:rPr>
          <w:rStyle w:val="CommentReference"/>
        </w:rPr>
        <w:t>.</w:t>
      </w:r>
      <w:r w:rsidR="00A261EC">
        <w:t xml:space="preserve"> The most recent </w:t>
      </w:r>
      <w:r w:rsidR="008A7808">
        <w:t>annual salary available (2024 or 2023) was used.</w:t>
      </w:r>
      <w:r w:rsidR="00E812C0">
        <w:t xml:space="preserve"> </w:t>
      </w:r>
      <w:r w:rsidR="00A261EC">
        <w:t>Location specific rates were used where possible</w:t>
      </w:r>
      <w:r w:rsidR="004F3883">
        <w:t>. Hourly rate was calculated and</w:t>
      </w:r>
      <w:r w:rsidR="0022560F">
        <w:t xml:space="preserve"> an estimate of organisational</w:t>
      </w:r>
      <w:r w:rsidR="004F3883">
        <w:t xml:space="preserve"> </w:t>
      </w:r>
      <w:r w:rsidR="0022560F">
        <w:t>‘</w:t>
      </w:r>
      <w:r w:rsidR="004F3883">
        <w:t>o</w:t>
      </w:r>
      <w:r w:rsidR="00A261EC">
        <w:t>n</w:t>
      </w:r>
      <w:r w:rsidR="0022560F">
        <w:t>-</w:t>
      </w:r>
      <w:r w:rsidR="00A261EC">
        <w:t>costs</w:t>
      </w:r>
      <w:r w:rsidR="0022560F">
        <w:t>’ (reflecting employee entitlements including superannuation and leave)</w:t>
      </w:r>
      <w:r w:rsidR="00A261EC">
        <w:t xml:space="preserve"> were added to </w:t>
      </w:r>
      <w:r w:rsidR="004F3883">
        <w:t>the hourly rate</w:t>
      </w:r>
      <w:r w:rsidR="0022560F">
        <w:t>, at an estimated 25% of the reported wage rate</w:t>
      </w:r>
      <w:r w:rsidR="00FC6C31">
        <w:t xml:space="preserve"> </w:t>
      </w:r>
      <w:r w:rsidR="00FC6C31">
        <w:fldChar w:fldCharType="begin"/>
      </w:r>
      <w:r w:rsidR="00207051">
        <w:instrText xml:space="preserve"> ADDIN EN.CITE &lt;EndNote&gt;&lt;Cite&gt;&lt;Author&gt;Flinders University&lt;/Author&gt;&lt;Year&gt;2024&lt;/Year&gt;&lt;RecNum&gt;265&lt;/RecNum&gt;&lt;DisplayText&gt;[2]&lt;/DisplayText&gt;&lt;record&gt;&lt;rec-number&gt;265&lt;/rec-number&gt;&lt;foreign-keys&gt;&lt;key app="EN" db-id="s5v5dsxa905v27efwerpv95wszp5evfpazzt" timestamp="1714449482"&gt;265&lt;/key&gt;&lt;/foreign-keys&gt;&lt;ref-type name="Web Page"&gt;12&lt;/ref-type&gt;&lt;contributors&gt;&lt;authors&gt;&lt;author&gt;Flinders University, &lt;/author&gt;&lt;/authors&gt;&lt;/contributors&gt;&lt;titles&gt;&lt;title&gt;Salary rates / salary scales &amp;amp; oncost calculator&lt;/title&gt;&lt;/titles&gt;&lt;volume&gt;2024&lt;/volume&gt;&lt;dates&gt;&lt;year&gt;2024&lt;/year&gt;&lt;/dates&gt;&lt;urls&gt;&lt;related-urls&gt;&lt;url&gt;https://staff.flinders.edu.au/employee-resources/benefits-pay/salary-rates&lt;/url&gt;&lt;/related-urls&gt;&lt;/urls&gt;&lt;/record&gt;&lt;/Cite&gt;&lt;/EndNote&gt;</w:instrText>
      </w:r>
      <w:r w:rsidR="00FC6C31">
        <w:fldChar w:fldCharType="separate"/>
      </w:r>
      <w:r w:rsidR="00207051">
        <w:rPr>
          <w:noProof/>
        </w:rPr>
        <w:t>[2]</w:t>
      </w:r>
      <w:r w:rsidR="00FC6C31">
        <w:fldChar w:fldCharType="end"/>
      </w:r>
      <w:r w:rsidR="00A261EC" w:rsidRPr="0085244E">
        <w:t>.</w:t>
      </w:r>
      <w:r w:rsidR="004F3883">
        <w:t xml:space="preserve"> These calculations </w:t>
      </w:r>
      <w:r w:rsidR="0045087D">
        <w:t>we</w:t>
      </w:r>
      <w:r w:rsidR="004F3883">
        <w:t xml:space="preserve">re automated in </w:t>
      </w:r>
      <w:r w:rsidR="004F0C9B">
        <w:t>Template 3</w:t>
      </w:r>
      <w:r w:rsidR="004F3883">
        <w:t>.</w:t>
      </w:r>
      <w:r w:rsidR="00EA5A56">
        <w:t xml:space="preserve"> </w:t>
      </w:r>
      <w:r w:rsidR="00FD6274">
        <w:t xml:space="preserve">Invoices from project documentation were used to value non-labour resources. </w:t>
      </w:r>
      <w:r w:rsidR="00D27450">
        <w:t>Information on n</w:t>
      </w:r>
      <w:r w:rsidR="000B07B8">
        <w:t xml:space="preserve">on-labour resources </w:t>
      </w:r>
      <w:r w:rsidR="00550B4B">
        <w:t>including source, cost year, and monetary/ opportunity cost were recorded in Template 3</w:t>
      </w:r>
      <w:r w:rsidR="005C010A">
        <w:t xml:space="preserve">. </w:t>
      </w:r>
      <w:r w:rsidR="009E573B">
        <w:t xml:space="preserve">The unit price of non-labour resources was </w:t>
      </w:r>
      <w:r w:rsidR="00DF4916">
        <w:t>listed</w:t>
      </w:r>
      <w:r w:rsidR="009E573B">
        <w:t xml:space="preserve"> in Template 3 </w:t>
      </w:r>
      <w:r w:rsidR="0027434C">
        <w:t xml:space="preserve">in case study </w:t>
      </w:r>
      <w:proofErr w:type="gramStart"/>
      <w:r w:rsidR="00366D0E">
        <w:t>B</w:t>
      </w:r>
      <w:r w:rsidR="0027434C">
        <w:t>,</w:t>
      </w:r>
      <w:proofErr w:type="gramEnd"/>
      <w:r w:rsidR="0027434C">
        <w:t xml:space="preserve"> however this was not the case for case study </w:t>
      </w:r>
      <w:r w:rsidR="00366D0E">
        <w:t>A</w:t>
      </w:r>
      <w:r w:rsidR="0027434C">
        <w:t xml:space="preserve">. </w:t>
      </w:r>
      <w:r w:rsidR="004F1CF8">
        <w:t xml:space="preserve">In case study </w:t>
      </w:r>
      <w:r w:rsidR="00366D0E">
        <w:t>A</w:t>
      </w:r>
      <w:r w:rsidR="004F1CF8">
        <w:t>, unit price and unit amount</w:t>
      </w:r>
      <w:r w:rsidR="00FF5C80">
        <w:t xml:space="preserve"> of non-labour resources </w:t>
      </w:r>
      <w:r w:rsidR="004F1CF8">
        <w:t xml:space="preserve">was included in Template 2 to preserve </w:t>
      </w:r>
      <w:r w:rsidR="00233AE4">
        <w:t xml:space="preserve">data </w:t>
      </w:r>
      <w:r w:rsidR="00FF5C80">
        <w:t xml:space="preserve">capture </w:t>
      </w:r>
      <w:r w:rsidR="00233AE4">
        <w:t xml:space="preserve">granularity. </w:t>
      </w:r>
    </w:p>
    <w:p w14:paraId="46D4E582" w14:textId="1D60BB04" w:rsidR="00A123FC" w:rsidRPr="00EF65A3" w:rsidRDefault="00FD39F3" w:rsidP="00CA1768">
      <w:pPr>
        <w:pStyle w:val="Heading1"/>
      </w:pPr>
      <w:r>
        <w:t>REFERENCES</w:t>
      </w:r>
      <w:r w:rsidR="00A123FC" w:rsidRPr="00EF65A3">
        <w:t xml:space="preserve"> </w:t>
      </w:r>
    </w:p>
    <w:p w14:paraId="0E999B06" w14:textId="77777777" w:rsidR="00207051" w:rsidRPr="00207051" w:rsidRDefault="00A123FC" w:rsidP="00207051">
      <w:pPr>
        <w:pStyle w:val="EndNoteBibliography"/>
        <w:spacing w:after="0"/>
      </w:pPr>
      <w:r w:rsidRPr="00EF65A3">
        <w:rPr>
          <w:noProof w:val="0"/>
          <w:szCs w:val="22"/>
        </w:rPr>
        <w:fldChar w:fldCharType="begin"/>
      </w:r>
      <w:r w:rsidRPr="00EF65A3">
        <w:rPr>
          <w:noProof w:val="0"/>
          <w:szCs w:val="22"/>
        </w:rPr>
        <w:instrText xml:space="preserve"> ADDIN EN.REFLIST </w:instrText>
      </w:r>
      <w:r w:rsidRPr="00EF65A3">
        <w:rPr>
          <w:noProof w:val="0"/>
          <w:szCs w:val="22"/>
        </w:rPr>
        <w:fldChar w:fldCharType="separate"/>
      </w:r>
      <w:r w:rsidR="00207051" w:rsidRPr="00207051">
        <w:t>1.</w:t>
      </w:r>
      <w:r w:rsidR="00207051" w:rsidRPr="00207051">
        <w:tab/>
        <w:t>Waltz TJ, Powell BJ, Matthieu MM, Damschroder LJ, Chinman MJ, Smith JL, et al. Use of concept mapping to characterize relationships among implementation strategies and assess their feasibility and importance: results from the Expert Recommendations for Implementing Change (ERIC) study. Implementation Science. 2015;10(1):109.</w:t>
      </w:r>
    </w:p>
    <w:p w14:paraId="770CE43E" w14:textId="49A5CADC" w:rsidR="00207051" w:rsidRPr="00207051" w:rsidRDefault="00207051" w:rsidP="00207051">
      <w:pPr>
        <w:pStyle w:val="EndNoteBibliography"/>
      </w:pPr>
      <w:r w:rsidRPr="00207051">
        <w:t>2.</w:t>
      </w:r>
      <w:r w:rsidRPr="00207051">
        <w:tab/>
        <w:t xml:space="preserve">Flinders University. Salary rates / salary scales &amp; oncost calculator 2024 [Available from: </w:t>
      </w:r>
      <w:hyperlink r:id="rId11" w:history="1">
        <w:r w:rsidRPr="00207051">
          <w:rPr>
            <w:rStyle w:val="Hyperlink"/>
          </w:rPr>
          <w:t>https://staff.flinders.edu.au/employee-resources/benefits-pay/salary-rates</w:t>
        </w:r>
      </w:hyperlink>
      <w:r w:rsidRPr="00207051">
        <w:t>.</w:t>
      </w:r>
    </w:p>
    <w:p w14:paraId="5382C726" w14:textId="35DCEA14" w:rsidR="001D60A6" w:rsidRPr="00EF65A3" w:rsidRDefault="00A123FC" w:rsidP="00CA1768">
      <w:pPr>
        <w:pStyle w:val="EndNoteBibliography"/>
      </w:pPr>
      <w:r w:rsidRPr="00EF65A3">
        <w:fldChar w:fldCharType="end"/>
      </w:r>
    </w:p>
    <w:p w14:paraId="5BB82693" w14:textId="6EFC8B86" w:rsidR="00504187" w:rsidRPr="00EF65A3" w:rsidRDefault="00504187" w:rsidP="00CA1768">
      <w:pPr>
        <w:rPr>
          <w:shd w:val="clear" w:color="auto" w:fill="FFFFFF"/>
        </w:rPr>
      </w:pPr>
    </w:p>
    <w:sectPr w:rsidR="00504187" w:rsidRPr="00EF65A3" w:rsidSect="00713AF8">
      <w:headerReference w:type="even" r:id="rId12"/>
      <w:headerReference w:type="default" r:id="rId13"/>
      <w:footerReference w:type="even" r:id="rId14"/>
      <w:footerReference w:type="default" r:id="rId15"/>
      <w:pgSz w:w="12240" w:h="15840"/>
      <w:pgMar w:top="1140" w:right="1179" w:bottom="1140" w:left="1281" w:header="284" w:footer="51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70A2A" w14:textId="77777777" w:rsidR="00B20F5E" w:rsidRDefault="00B20F5E" w:rsidP="00CA1768">
      <w:r>
        <w:separator/>
      </w:r>
    </w:p>
  </w:endnote>
  <w:endnote w:type="continuationSeparator" w:id="0">
    <w:p w14:paraId="16B2CC11" w14:textId="77777777" w:rsidR="00B20F5E" w:rsidRDefault="00B20F5E" w:rsidP="00CA1768">
      <w:r>
        <w:continuationSeparator/>
      </w:r>
    </w:p>
  </w:endnote>
  <w:endnote w:type="continuationNotice" w:id="1">
    <w:p w14:paraId="3E0CF90B" w14:textId="77777777" w:rsidR="00B20F5E" w:rsidRDefault="00B20F5E" w:rsidP="00CA17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D3D87" w14:textId="77777777" w:rsidR="00CA12D4" w:rsidRPr="00577C4C" w:rsidRDefault="00CA12D4" w:rsidP="00CA1768">
    <w:pPr>
      <w:pStyle w:val="Footer"/>
    </w:pPr>
    <w:r w:rsidRPr="00577C4C">
      <w:rPr>
        <w:noProof/>
        <w:lang w:val="en-GB" w:eastAsia="en-GB"/>
      </w:rPr>
      <mc:AlternateContent>
        <mc:Choice Requires="wps">
          <w:drawing>
            <wp:anchor distT="0" distB="0" distL="114300" distR="114300" simplePos="0" relativeHeight="251669504"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CA12D4" w:rsidRPr="00E9561B" w:rsidRDefault="00CA12D4" w:rsidP="00CA1768">
                          <w:r w:rsidRPr="00E9561B">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left:0;text-align:left;margin-left:-8.55pt;margin-top:-4.6pt;width:289.1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462EE841" w14:textId="77777777" w:rsidR="00CA12D4" w:rsidRPr="00E9561B" w:rsidRDefault="00CA12D4" w:rsidP="00CA1768">
                    <w:r w:rsidRPr="00E9561B">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CA12D4" w:rsidRPr="00577C4C" w:rsidRDefault="00CA12D4" w:rsidP="00CA1768">
                          <w:pPr>
                            <w:pStyle w:val="Footer"/>
                          </w:pPr>
                          <w:r w:rsidRPr="00577C4C">
                            <w:fldChar w:fldCharType="begin"/>
                          </w:r>
                          <w:r w:rsidRPr="00577C4C">
                            <w:instrText xml:space="preserve"> PAGE  \* Arabic  \* MERGEFORMAT </w:instrText>
                          </w:r>
                          <w:r w:rsidRPr="00577C4C">
                            <w:fldChar w:fldCharType="separate"/>
                          </w:r>
                          <w:r w:rsidRPr="0088513A">
                            <w:rPr>
                              <w:noProof/>
                              <w:sz w:val="22"/>
                            </w:rPr>
                            <w:t>4</w:t>
                          </w:r>
                          <w:r w:rsidRPr="00577C4C">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left:0;text-align:left;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14951C5" w14:textId="77777777" w:rsidR="00CA12D4" w:rsidRPr="00577C4C" w:rsidRDefault="00CA12D4" w:rsidP="00CA1768">
                    <w:pPr>
                      <w:pStyle w:val="Footer"/>
                    </w:pPr>
                    <w:r w:rsidRPr="00577C4C">
                      <w:fldChar w:fldCharType="begin"/>
                    </w:r>
                    <w:r w:rsidRPr="00577C4C">
                      <w:instrText xml:space="preserve"> PAGE  \* Arabic  \* MERGEFORMAT </w:instrText>
                    </w:r>
                    <w:r w:rsidRPr="00577C4C">
                      <w:fldChar w:fldCharType="separate"/>
                    </w:r>
                    <w:r w:rsidRPr="0088513A">
                      <w:rPr>
                        <w:noProof/>
                        <w:sz w:val="22"/>
                      </w:rPr>
                      <w:t>4</w:t>
                    </w:r>
                    <w:r w:rsidRPr="00577C4C">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1644106"/>
      <w:docPartObj>
        <w:docPartGallery w:val="Page Numbers (Bottom of Page)"/>
        <w:docPartUnique/>
      </w:docPartObj>
    </w:sdtPr>
    <w:sdtEndPr>
      <w:rPr>
        <w:color w:val="7F7F7F" w:themeColor="background1" w:themeShade="7F"/>
        <w:spacing w:val="60"/>
      </w:rPr>
    </w:sdtEndPr>
    <w:sdtContent>
      <w:p w14:paraId="0970BFF2" w14:textId="2A501DE0" w:rsidR="00CA12D4" w:rsidRPr="001611DB" w:rsidRDefault="001611DB" w:rsidP="00CA1768">
        <w:pPr>
          <w:pStyle w:val="Footer"/>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6181C" w14:textId="77777777" w:rsidR="00B20F5E" w:rsidRDefault="00B20F5E" w:rsidP="00CA1768">
      <w:r>
        <w:separator/>
      </w:r>
    </w:p>
  </w:footnote>
  <w:footnote w:type="continuationSeparator" w:id="0">
    <w:p w14:paraId="086094C2" w14:textId="77777777" w:rsidR="00B20F5E" w:rsidRDefault="00B20F5E" w:rsidP="00CA1768">
      <w:r>
        <w:continuationSeparator/>
      </w:r>
    </w:p>
  </w:footnote>
  <w:footnote w:type="continuationNotice" w:id="1">
    <w:p w14:paraId="77BFFDD0" w14:textId="77777777" w:rsidR="00B20F5E" w:rsidRDefault="00B20F5E" w:rsidP="00CA17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13A34" w14:textId="7BB3BB5E" w:rsidR="00CA12D4" w:rsidRPr="007E3148" w:rsidRDefault="00CA12D4" w:rsidP="00CA1768">
    <w:pPr>
      <w:pStyle w:val="Header"/>
    </w:pPr>
    <w:r w:rsidRPr="00BF030C">
      <w:t xml:space="preserve">The </w:t>
    </w:r>
    <w:r>
      <w:t>i</w:t>
    </w:r>
    <w:r w:rsidRPr="00BF030C">
      <w:t>nfluence of exercise on exhausted and senescent T cells</w:t>
    </w:r>
    <w:r>
      <w:t>: a systematic review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8A4BC" w14:textId="66F9B217" w:rsidR="00CA12D4" w:rsidRPr="000943E2" w:rsidRDefault="000943E2" w:rsidP="000943E2">
    <w:pPr>
      <w:pStyle w:val="Header"/>
      <w:jc w:val="right"/>
      <w:rPr>
        <w:b w:val="0"/>
        <w:bCs/>
      </w:rPr>
    </w:pPr>
    <w:r w:rsidRPr="000943E2">
      <w:rPr>
        <w:b w:val="0"/>
        <w:bCs/>
      </w:rPr>
      <w:t>Costing implementation using Cost-IS: a collective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7231"/>
    <w:multiLevelType w:val="hybridMultilevel"/>
    <w:tmpl w:val="16FE4E84"/>
    <w:lvl w:ilvl="0" w:tplc="A62209BC">
      <w:start w:val="1"/>
      <w:numFmt w:val="bullet"/>
      <w:lvlText w:val=""/>
      <w:lvlJc w:val="left"/>
      <w:pPr>
        <w:ind w:left="1080" w:hanging="360"/>
      </w:pPr>
      <w:rPr>
        <w:rFonts w:ascii="Symbol" w:hAnsi="Symbol"/>
      </w:rPr>
    </w:lvl>
    <w:lvl w:ilvl="1" w:tplc="CBA887C0">
      <w:start w:val="1"/>
      <w:numFmt w:val="bullet"/>
      <w:lvlText w:val=""/>
      <w:lvlJc w:val="left"/>
      <w:pPr>
        <w:ind w:left="1080" w:hanging="360"/>
      </w:pPr>
      <w:rPr>
        <w:rFonts w:ascii="Symbol" w:hAnsi="Symbol"/>
      </w:rPr>
    </w:lvl>
    <w:lvl w:ilvl="2" w:tplc="6F00C28C">
      <w:start w:val="1"/>
      <w:numFmt w:val="bullet"/>
      <w:lvlText w:val=""/>
      <w:lvlJc w:val="left"/>
      <w:pPr>
        <w:ind w:left="1080" w:hanging="360"/>
      </w:pPr>
      <w:rPr>
        <w:rFonts w:ascii="Symbol" w:hAnsi="Symbol"/>
      </w:rPr>
    </w:lvl>
    <w:lvl w:ilvl="3" w:tplc="072C82E4">
      <w:start w:val="1"/>
      <w:numFmt w:val="bullet"/>
      <w:lvlText w:val=""/>
      <w:lvlJc w:val="left"/>
      <w:pPr>
        <w:ind w:left="1080" w:hanging="360"/>
      </w:pPr>
      <w:rPr>
        <w:rFonts w:ascii="Symbol" w:hAnsi="Symbol"/>
      </w:rPr>
    </w:lvl>
    <w:lvl w:ilvl="4" w:tplc="CAD87B98">
      <w:start w:val="1"/>
      <w:numFmt w:val="bullet"/>
      <w:lvlText w:val=""/>
      <w:lvlJc w:val="left"/>
      <w:pPr>
        <w:ind w:left="1080" w:hanging="360"/>
      </w:pPr>
      <w:rPr>
        <w:rFonts w:ascii="Symbol" w:hAnsi="Symbol"/>
      </w:rPr>
    </w:lvl>
    <w:lvl w:ilvl="5" w:tplc="E340BF76">
      <w:start w:val="1"/>
      <w:numFmt w:val="bullet"/>
      <w:lvlText w:val=""/>
      <w:lvlJc w:val="left"/>
      <w:pPr>
        <w:ind w:left="1080" w:hanging="360"/>
      </w:pPr>
      <w:rPr>
        <w:rFonts w:ascii="Symbol" w:hAnsi="Symbol"/>
      </w:rPr>
    </w:lvl>
    <w:lvl w:ilvl="6" w:tplc="CDDCE988">
      <w:start w:val="1"/>
      <w:numFmt w:val="bullet"/>
      <w:lvlText w:val=""/>
      <w:lvlJc w:val="left"/>
      <w:pPr>
        <w:ind w:left="1080" w:hanging="360"/>
      </w:pPr>
      <w:rPr>
        <w:rFonts w:ascii="Symbol" w:hAnsi="Symbol"/>
      </w:rPr>
    </w:lvl>
    <w:lvl w:ilvl="7" w:tplc="89E813A8">
      <w:start w:val="1"/>
      <w:numFmt w:val="bullet"/>
      <w:lvlText w:val=""/>
      <w:lvlJc w:val="left"/>
      <w:pPr>
        <w:ind w:left="1080" w:hanging="360"/>
      </w:pPr>
      <w:rPr>
        <w:rFonts w:ascii="Symbol" w:hAnsi="Symbol"/>
      </w:rPr>
    </w:lvl>
    <w:lvl w:ilvl="8" w:tplc="9948D064">
      <w:start w:val="1"/>
      <w:numFmt w:val="bullet"/>
      <w:lvlText w:val=""/>
      <w:lvlJc w:val="left"/>
      <w:pPr>
        <w:ind w:left="1080" w:hanging="360"/>
      </w:pPr>
      <w:rPr>
        <w:rFonts w:ascii="Symbol" w:hAnsi="Symbol"/>
      </w:rPr>
    </w:lvl>
  </w:abstractNum>
  <w:abstractNum w:abstractNumId="1" w15:restartNumberingAfterBreak="0">
    <w:nsid w:val="01C34CC5"/>
    <w:multiLevelType w:val="hybridMultilevel"/>
    <w:tmpl w:val="BA14389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052F8D"/>
    <w:multiLevelType w:val="hybridMultilevel"/>
    <w:tmpl w:val="415A8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3921B4"/>
    <w:multiLevelType w:val="hybridMultilevel"/>
    <w:tmpl w:val="66FEAC7C"/>
    <w:lvl w:ilvl="0" w:tplc="960E0B86">
      <w:start w:val="1"/>
      <w:numFmt w:val="bullet"/>
      <w:lvlText w:val=""/>
      <w:lvlJc w:val="left"/>
      <w:pPr>
        <w:ind w:left="1080" w:hanging="360"/>
      </w:pPr>
      <w:rPr>
        <w:rFonts w:ascii="Symbol" w:hAnsi="Symbol"/>
      </w:rPr>
    </w:lvl>
    <w:lvl w:ilvl="1" w:tplc="990493A4">
      <w:start w:val="1"/>
      <w:numFmt w:val="bullet"/>
      <w:lvlText w:val=""/>
      <w:lvlJc w:val="left"/>
      <w:pPr>
        <w:ind w:left="1080" w:hanging="360"/>
      </w:pPr>
      <w:rPr>
        <w:rFonts w:ascii="Symbol" w:hAnsi="Symbol"/>
      </w:rPr>
    </w:lvl>
    <w:lvl w:ilvl="2" w:tplc="6152188E">
      <w:start w:val="1"/>
      <w:numFmt w:val="bullet"/>
      <w:lvlText w:val=""/>
      <w:lvlJc w:val="left"/>
      <w:pPr>
        <w:ind w:left="1080" w:hanging="360"/>
      </w:pPr>
      <w:rPr>
        <w:rFonts w:ascii="Symbol" w:hAnsi="Symbol"/>
      </w:rPr>
    </w:lvl>
    <w:lvl w:ilvl="3" w:tplc="52C2543C">
      <w:start w:val="1"/>
      <w:numFmt w:val="bullet"/>
      <w:lvlText w:val=""/>
      <w:lvlJc w:val="left"/>
      <w:pPr>
        <w:ind w:left="1080" w:hanging="360"/>
      </w:pPr>
      <w:rPr>
        <w:rFonts w:ascii="Symbol" w:hAnsi="Symbol"/>
      </w:rPr>
    </w:lvl>
    <w:lvl w:ilvl="4" w:tplc="D16247AE">
      <w:start w:val="1"/>
      <w:numFmt w:val="bullet"/>
      <w:lvlText w:val=""/>
      <w:lvlJc w:val="left"/>
      <w:pPr>
        <w:ind w:left="1080" w:hanging="360"/>
      </w:pPr>
      <w:rPr>
        <w:rFonts w:ascii="Symbol" w:hAnsi="Symbol"/>
      </w:rPr>
    </w:lvl>
    <w:lvl w:ilvl="5" w:tplc="6D4688A6">
      <w:start w:val="1"/>
      <w:numFmt w:val="bullet"/>
      <w:lvlText w:val=""/>
      <w:lvlJc w:val="left"/>
      <w:pPr>
        <w:ind w:left="1080" w:hanging="360"/>
      </w:pPr>
      <w:rPr>
        <w:rFonts w:ascii="Symbol" w:hAnsi="Symbol"/>
      </w:rPr>
    </w:lvl>
    <w:lvl w:ilvl="6" w:tplc="EFB0F1A0">
      <w:start w:val="1"/>
      <w:numFmt w:val="bullet"/>
      <w:lvlText w:val=""/>
      <w:lvlJc w:val="left"/>
      <w:pPr>
        <w:ind w:left="1080" w:hanging="360"/>
      </w:pPr>
      <w:rPr>
        <w:rFonts w:ascii="Symbol" w:hAnsi="Symbol"/>
      </w:rPr>
    </w:lvl>
    <w:lvl w:ilvl="7" w:tplc="2F02BA74">
      <w:start w:val="1"/>
      <w:numFmt w:val="bullet"/>
      <w:lvlText w:val=""/>
      <w:lvlJc w:val="left"/>
      <w:pPr>
        <w:ind w:left="1080" w:hanging="360"/>
      </w:pPr>
      <w:rPr>
        <w:rFonts w:ascii="Symbol" w:hAnsi="Symbol"/>
      </w:rPr>
    </w:lvl>
    <w:lvl w:ilvl="8" w:tplc="6EC8532A">
      <w:start w:val="1"/>
      <w:numFmt w:val="bullet"/>
      <w:lvlText w:val=""/>
      <w:lvlJc w:val="left"/>
      <w:pPr>
        <w:ind w:left="1080" w:hanging="360"/>
      </w:pPr>
      <w:rPr>
        <w:rFonts w:ascii="Symbol" w:hAnsi="Symbol"/>
      </w:rPr>
    </w:lvl>
  </w:abstractNum>
  <w:abstractNum w:abstractNumId="4" w15:restartNumberingAfterBreak="0">
    <w:nsid w:val="10872C4B"/>
    <w:multiLevelType w:val="hybridMultilevel"/>
    <w:tmpl w:val="C53660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C84F4B"/>
    <w:multiLevelType w:val="hybridMultilevel"/>
    <w:tmpl w:val="5218F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763473"/>
    <w:multiLevelType w:val="hybridMultilevel"/>
    <w:tmpl w:val="B754B4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EC0601A"/>
    <w:multiLevelType w:val="multilevel"/>
    <w:tmpl w:val="F3E8A564"/>
    <w:styleLink w:val="Headings"/>
    <w:lvl w:ilvl="0">
      <w:start w:val="1"/>
      <w:numFmt w:val="decimal"/>
      <w:pStyle w:val="Heading1"/>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8" w15:restartNumberingAfterBreak="0">
    <w:nsid w:val="1F5D5BAD"/>
    <w:multiLevelType w:val="hybridMultilevel"/>
    <w:tmpl w:val="984C02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3024C83"/>
    <w:multiLevelType w:val="hybridMultilevel"/>
    <w:tmpl w:val="BB0C61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0C090003">
      <w:start w:val="1"/>
      <w:numFmt w:val="bullet"/>
      <w:lvlText w:val="o"/>
      <w:lvlJc w:val="left"/>
      <w:pPr>
        <w:ind w:left="1440" w:hanging="360"/>
      </w:pPr>
      <w:rPr>
        <w:rFonts w:ascii="Courier New" w:hAnsi="Courier New" w:cs="Courier New"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0A757E"/>
    <w:multiLevelType w:val="hybridMultilevel"/>
    <w:tmpl w:val="503ED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4010041"/>
    <w:multiLevelType w:val="hybridMultilevel"/>
    <w:tmpl w:val="373447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5030F12"/>
    <w:multiLevelType w:val="hybridMultilevel"/>
    <w:tmpl w:val="BD8C1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77E4CB4"/>
    <w:multiLevelType w:val="hybridMultilevel"/>
    <w:tmpl w:val="D0249D58"/>
    <w:lvl w:ilvl="0" w:tplc="D0841090">
      <w:start w:val="1"/>
      <w:numFmt w:val="bullet"/>
      <w:lvlText w:val=""/>
      <w:lvlJc w:val="left"/>
      <w:pPr>
        <w:ind w:left="1080" w:hanging="360"/>
      </w:pPr>
      <w:rPr>
        <w:rFonts w:ascii="Symbol" w:hAnsi="Symbol"/>
      </w:rPr>
    </w:lvl>
    <w:lvl w:ilvl="1" w:tplc="AAB46426">
      <w:start w:val="1"/>
      <w:numFmt w:val="bullet"/>
      <w:lvlText w:val=""/>
      <w:lvlJc w:val="left"/>
      <w:pPr>
        <w:ind w:left="1080" w:hanging="360"/>
      </w:pPr>
      <w:rPr>
        <w:rFonts w:ascii="Symbol" w:hAnsi="Symbol"/>
      </w:rPr>
    </w:lvl>
    <w:lvl w:ilvl="2" w:tplc="856C0330">
      <w:start w:val="1"/>
      <w:numFmt w:val="bullet"/>
      <w:lvlText w:val=""/>
      <w:lvlJc w:val="left"/>
      <w:pPr>
        <w:ind w:left="1080" w:hanging="360"/>
      </w:pPr>
      <w:rPr>
        <w:rFonts w:ascii="Symbol" w:hAnsi="Symbol"/>
      </w:rPr>
    </w:lvl>
    <w:lvl w:ilvl="3" w:tplc="AFDE782A">
      <w:start w:val="1"/>
      <w:numFmt w:val="bullet"/>
      <w:lvlText w:val=""/>
      <w:lvlJc w:val="left"/>
      <w:pPr>
        <w:ind w:left="1080" w:hanging="360"/>
      </w:pPr>
      <w:rPr>
        <w:rFonts w:ascii="Symbol" w:hAnsi="Symbol"/>
      </w:rPr>
    </w:lvl>
    <w:lvl w:ilvl="4" w:tplc="857E9E08">
      <w:start w:val="1"/>
      <w:numFmt w:val="bullet"/>
      <w:lvlText w:val=""/>
      <w:lvlJc w:val="left"/>
      <w:pPr>
        <w:ind w:left="1080" w:hanging="360"/>
      </w:pPr>
      <w:rPr>
        <w:rFonts w:ascii="Symbol" w:hAnsi="Symbol"/>
      </w:rPr>
    </w:lvl>
    <w:lvl w:ilvl="5" w:tplc="02189596">
      <w:start w:val="1"/>
      <w:numFmt w:val="bullet"/>
      <w:lvlText w:val=""/>
      <w:lvlJc w:val="left"/>
      <w:pPr>
        <w:ind w:left="1080" w:hanging="360"/>
      </w:pPr>
      <w:rPr>
        <w:rFonts w:ascii="Symbol" w:hAnsi="Symbol"/>
      </w:rPr>
    </w:lvl>
    <w:lvl w:ilvl="6" w:tplc="47E802C2">
      <w:start w:val="1"/>
      <w:numFmt w:val="bullet"/>
      <w:lvlText w:val=""/>
      <w:lvlJc w:val="left"/>
      <w:pPr>
        <w:ind w:left="1080" w:hanging="360"/>
      </w:pPr>
      <w:rPr>
        <w:rFonts w:ascii="Symbol" w:hAnsi="Symbol"/>
      </w:rPr>
    </w:lvl>
    <w:lvl w:ilvl="7" w:tplc="06B6EB78">
      <w:start w:val="1"/>
      <w:numFmt w:val="bullet"/>
      <w:lvlText w:val=""/>
      <w:lvlJc w:val="left"/>
      <w:pPr>
        <w:ind w:left="1080" w:hanging="360"/>
      </w:pPr>
      <w:rPr>
        <w:rFonts w:ascii="Symbol" w:hAnsi="Symbol"/>
      </w:rPr>
    </w:lvl>
    <w:lvl w:ilvl="8" w:tplc="015A1848">
      <w:start w:val="1"/>
      <w:numFmt w:val="bullet"/>
      <w:lvlText w:val=""/>
      <w:lvlJc w:val="left"/>
      <w:pPr>
        <w:ind w:left="1080" w:hanging="360"/>
      </w:pPr>
      <w:rPr>
        <w:rFonts w:ascii="Symbol" w:hAnsi="Symbol"/>
      </w:rPr>
    </w:lvl>
  </w:abstractNum>
  <w:abstractNum w:abstractNumId="15" w15:restartNumberingAfterBreak="0">
    <w:nsid w:val="2A444085"/>
    <w:multiLevelType w:val="hybridMultilevel"/>
    <w:tmpl w:val="6FB25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CA60A2D"/>
    <w:multiLevelType w:val="hybridMultilevel"/>
    <w:tmpl w:val="328218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84129F"/>
    <w:multiLevelType w:val="hybridMultilevel"/>
    <w:tmpl w:val="FEF6EC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4334A7C"/>
    <w:multiLevelType w:val="hybridMultilevel"/>
    <w:tmpl w:val="5F6ACA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2D4005"/>
    <w:multiLevelType w:val="hybridMultilevel"/>
    <w:tmpl w:val="954295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191047"/>
    <w:multiLevelType w:val="hybridMultilevel"/>
    <w:tmpl w:val="ED486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0C090003">
      <w:start w:val="1"/>
      <w:numFmt w:val="bullet"/>
      <w:lvlText w:val="o"/>
      <w:lvlJc w:val="left"/>
      <w:pPr>
        <w:ind w:left="1440" w:hanging="360"/>
      </w:pPr>
      <w:rPr>
        <w:rFonts w:ascii="Courier New" w:hAnsi="Courier New" w:cs="Courier New"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D37507"/>
    <w:multiLevelType w:val="hybridMultilevel"/>
    <w:tmpl w:val="4C62C2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0C090003">
      <w:start w:val="1"/>
      <w:numFmt w:val="bullet"/>
      <w:lvlText w:val="o"/>
      <w:lvlJc w:val="left"/>
      <w:pPr>
        <w:ind w:left="1440" w:hanging="360"/>
      </w:pPr>
      <w:rPr>
        <w:rFonts w:ascii="Courier New" w:hAnsi="Courier New" w:cs="Courier New"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1E37A2"/>
    <w:multiLevelType w:val="hybridMultilevel"/>
    <w:tmpl w:val="E2080178"/>
    <w:lvl w:ilvl="0" w:tplc="BE1CE03C">
      <w:start w:val="1"/>
      <w:numFmt w:val="bullet"/>
      <w:lvlText w:val=""/>
      <w:lvlJc w:val="left"/>
      <w:pPr>
        <w:ind w:left="1080" w:hanging="360"/>
      </w:pPr>
      <w:rPr>
        <w:rFonts w:ascii="Symbol" w:hAnsi="Symbol"/>
      </w:rPr>
    </w:lvl>
    <w:lvl w:ilvl="1" w:tplc="05B8A3CC">
      <w:start w:val="1"/>
      <w:numFmt w:val="bullet"/>
      <w:lvlText w:val=""/>
      <w:lvlJc w:val="left"/>
      <w:pPr>
        <w:ind w:left="1080" w:hanging="360"/>
      </w:pPr>
      <w:rPr>
        <w:rFonts w:ascii="Symbol" w:hAnsi="Symbol"/>
      </w:rPr>
    </w:lvl>
    <w:lvl w:ilvl="2" w:tplc="71983540">
      <w:start w:val="1"/>
      <w:numFmt w:val="bullet"/>
      <w:lvlText w:val=""/>
      <w:lvlJc w:val="left"/>
      <w:pPr>
        <w:ind w:left="1080" w:hanging="360"/>
      </w:pPr>
      <w:rPr>
        <w:rFonts w:ascii="Symbol" w:hAnsi="Symbol"/>
      </w:rPr>
    </w:lvl>
    <w:lvl w:ilvl="3" w:tplc="6004ED6A">
      <w:start w:val="1"/>
      <w:numFmt w:val="bullet"/>
      <w:lvlText w:val=""/>
      <w:lvlJc w:val="left"/>
      <w:pPr>
        <w:ind w:left="1080" w:hanging="360"/>
      </w:pPr>
      <w:rPr>
        <w:rFonts w:ascii="Symbol" w:hAnsi="Symbol"/>
      </w:rPr>
    </w:lvl>
    <w:lvl w:ilvl="4" w:tplc="C2C45F34">
      <w:start w:val="1"/>
      <w:numFmt w:val="bullet"/>
      <w:lvlText w:val=""/>
      <w:lvlJc w:val="left"/>
      <w:pPr>
        <w:ind w:left="1080" w:hanging="360"/>
      </w:pPr>
      <w:rPr>
        <w:rFonts w:ascii="Symbol" w:hAnsi="Symbol"/>
      </w:rPr>
    </w:lvl>
    <w:lvl w:ilvl="5" w:tplc="D6484516">
      <w:start w:val="1"/>
      <w:numFmt w:val="bullet"/>
      <w:lvlText w:val=""/>
      <w:lvlJc w:val="left"/>
      <w:pPr>
        <w:ind w:left="1080" w:hanging="360"/>
      </w:pPr>
      <w:rPr>
        <w:rFonts w:ascii="Symbol" w:hAnsi="Symbol"/>
      </w:rPr>
    </w:lvl>
    <w:lvl w:ilvl="6" w:tplc="E3582FFA">
      <w:start w:val="1"/>
      <w:numFmt w:val="bullet"/>
      <w:lvlText w:val=""/>
      <w:lvlJc w:val="left"/>
      <w:pPr>
        <w:ind w:left="1080" w:hanging="360"/>
      </w:pPr>
      <w:rPr>
        <w:rFonts w:ascii="Symbol" w:hAnsi="Symbol"/>
      </w:rPr>
    </w:lvl>
    <w:lvl w:ilvl="7" w:tplc="D8C47A06">
      <w:start w:val="1"/>
      <w:numFmt w:val="bullet"/>
      <w:lvlText w:val=""/>
      <w:lvlJc w:val="left"/>
      <w:pPr>
        <w:ind w:left="1080" w:hanging="360"/>
      </w:pPr>
      <w:rPr>
        <w:rFonts w:ascii="Symbol" w:hAnsi="Symbol"/>
      </w:rPr>
    </w:lvl>
    <w:lvl w:ilvl="8" w:tplc="BB26281A">
      <w:start w:val="1"/>
      <w:numFmt w:val="bullet"/>
      <w:lvlText w:val=""/>
      <w:lvlJc w:val="left"/>
      <w:pPr>
        <w:ind w:left="1080" w:hanging="360"/>
      </w:pPr>
      <w:rPr>
        <w:rFonts w:ascii="Symbol" w:hAnsi="Symbol"/>
      </w:rPr>
    </w:lvl>
  </w:abstractNum>
  <w:abstractNum w:abstractNumId="23" w15:restartNumberingAfterBreak="0">
    <w:nsid w:val="5E691ECA"/>
    <w:multiLevelType w:val="hybridMultilevel"/>
    <w:tmpl w:val="BC7C58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0155242"/>
    <w:multiLevelType w:val="hybridMultilevel"/>
    <w:tmpl w:val="F76473BA"/>
    <w:lvl w:ilvl="0" w:tplc="2FA4FA60">
      <w:start w:val="1"/>
      <w:numFmt w:val="bullet"/>
      <w:lvlText w:val=""/>
      <w:lvlJc w:val="left"/>
      <w:pPr>
        <w:ind w:left="1080" w:hanging="360"/>
      </w:pPr>
      <w:rPr>
        <w:rFonts w:ascii="Symbol" w:hAnsi="Symbol"/>
      </w:rPr>
    </w:lvl>
    <w:lvl w:ilvl="1" w:tplc="FAC626B4">
      <w:start w:val="1"/>
      <w:numFmt w:val="bullet"/>
      <w:lvlText w:val=""/>
      <w:lvlJc w:val="left"/>
      <w:pPr>
        <w:ind w:left="1080" w:hanging="360"/>
      </w:pPr>
      <w:rPr>
        <w:rFonts w:ascii="Symbol" w:hAnsi="Symbol"/>
      </w:rPr>
    </w:lvl>
    <w:lvl w:ilvl="2" w:tplc="52EEE68A">
      <w:start w:val="1"/>
      <w:numFmt w:val="bullet"/>
      <w:lvlText w:val=""/>
      <w:lvlJc w:val="left"/>
      <w:pPr>
        <w:ind w:left="1080" w:hanging="360"/>
      </w:pPr>
      <w:rPr>
        <w:rFonts w:ascii="Symbol" w:hAnsi="Symbol"/>
      </w:rPr>
    </w:lvl>
    <w:lvl w:ilvl="3" w:tplc="E7822CD4">
      <w:start w:val="1"/>
      <w:numFmt w:val="bullet"/>
      <w:lvlText w:val=""/>
      <w:lvlJc w:val="left"/>
      <w:pPr>
        <w:ind w:left="1080" w:hanging="360"/>
      </w:pPr>
      <w:rPr>
        <w:rFonts w:ascii="Symbol" w:hAnsi="Symbol"/>
      </w:rPr>
    </w:lvl>
    <w:lvl w:ilvl="4" w:tplc="3FC02940">
      <w:start w:val="1"/>
      <w:numFmt w:val="bullet"/>
      <w:lvlText w:val=""/>
      <w:lvlJc w:val="left"/>
      <w:pPr>
        <w:ind w:left="1080" w:hanging="360"/>
      </w:pPr>
      <w:rPr>
        <w:rFonts w:ascii="Symbol" w:hAnsi="Symbol"/>
      </w:rPr>
    </w:lvl>
    <w:lvl w:ilvl="5" w:tplc="F460B7A6">
      <w:start w:val="1"/>
      <w:numFmt w:val="bullet"/>
      <w:lvlText w:val=""/>
      <w:lvlJc w:val="left"/>
      <w:pPr>
        <w:ind w:left="1080" w:hanging="360"/>
      </w:pPr>
      <w:rPr>
        <w:rFonts w:ascii="Symbol" w:hAnsi="Symbol"/>
      </w:rPr>
    </w:lvl>
    <w:lvl w:ilvl="6" w:tplc="151C51E4">
      <w:start w:val="1"/>
      <w:numFmt w:val="bullet"/>
      <w:lvlText w:val=""/>
      <w:lvlJc w:val="left"/>
      <w:pPr>
        <w:ind w:left="1080" w:hanging="360"/>
      </w:pPr>
      <w:rPr>
        <w:rFonts w:ascii="Symbol" w:hAnsi="Symbol"/>
      </w:rPr>
    </w:lvl>
    <w:lvl w:ilvl="7" w:tplc="262AA5C6">
      <w:start w:val="1"/>
      <w:numFmt w:val="bullet"/>
      <w:lvlText w:val=""/>
      <w:lvlJc w:val="left"/>
      <w:pPr>
        <w:ind w:left="1080" w:hanging="360"/>
      </w:pPr>
      <w:rPr>
        <w:rFonts w:ascii="Symbol" w:hAnsi="Symbol"/>
      </w:rPr>
    </w:lvl>
    <w:lvl w:ilvl="8" w:tplc="21E00FA8">
      <w:start w:val="1"/>
      <w:numFmt w:val="bullet"/>
      <w:lvlText w:val=""/>
      <w:lvlJc w:val="left"/>
      <w:pPr>
        <w:ind w:left="1080" w:hanging="360"/>
      </w:pPr>
      <w:rPr>
        <w:rFonts w:ascii="Symbol" w:hAnsi="Symbol"/>
      </w:rPr>
    </w:lvl>
  </w:abstractNum>
  <w:abstractNum w:abstractNumId="25" w15:restartNumberingAfterBreak="0">
    <w:nsid w:val="625D5F35"/>
    <w:multiLevelType w:val="hybridMultilevel"/>
    <w:tmpl w:val="9A38E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5B94960"/>
    <w:multiLevelType w:val="hybridMultilevel"/>
    <w:tmpl w:val="6FBA9E5A"/>
    <w:lvl w:ilvl="0" w:tplc="7622920C">
      <w:start w:val="1"/>
      <w:numFmt w:val="bullet"/>
      <w:lvlText w:val=""/>
      <w:lvlJc w:val="left"/>
      <w:pPr>
        <w:ind w:left="1080" w:hanging="360"/>
      </w:pPr>
      <w:rPr>
        <w:rFonts w:ascii="Symbol" w:hAnsi="Symbol"/>
      </w:rPr>
    </w:lvl>
    <w:lvl w:ilvl="1" w:tplc="61B83DB4">
      <w:start w:val="1"/>
      <w:numFmt w:val="bullet"/>
      <w:lvlText w:val=""/>
      <w:lvlJc w:val="left"/>
      <w:pPr>
        <w:ind w:left="1080" w:hanging="360"/>
      </w:pPr>
      <w:rPr>
        <w:rFonts w:ascii="Symbol" w:hAnsi="Symbol"/>
      </w:rPr>
    </w:lvl>
    <w:lvl w:ilvl="2" w:tplc="84589930">
      <w:start w:val="1"/>
      <w:numFmt w:val="bullet"/>
      <w:lvlText w:val=""/>
      <w:lvlJc w:val="left"/>
      <w:pPr>
        <w:ind w:left="1080" w:hanging="360"/>
      </w:pPr>
      <w:rPr>
        <w:rFonts w:ascii="Symbol" w:hAnsi="Symbol"/>
      </w:rPr>
    </w:lvl>
    <w:lvl w:ilvl="3" w:tplc="43FA5598">
      <w:start w:val="1"/>
      <w:numFmt w:val="bullet"/>
      <w:lvlText w:val=""/>
      <w:lvlJc w:val="left"/>
      <w:pPr>
        <w:ind w:left="1080" w:hanging="360"/>
      </w:pPr>
      <w:rPr>
        <w:rFonts w:ascii="Symbol" w:hAnsi="Symbol"/>
      </w:rPr>
    </w:lvl>
    <w:lvl w:ilvl="4" w:tplc="19BA6B9A">
      <w:start w:val="1"/>
      <w:numFmt w:val="bullet"/>
      <w:lvlText w:val=""/>
      <w:lvlJc w:val="left"/>
      <w:pPr>
        <w:ind w:left="1080" w:hanging="360"/>
      </w:pPr>
      <w:rPr>
        <w:rFonts w:ascii="Symbol" w:hAnsi="Symbol"/>
      </w:rPr>
    </w:lvl>
    <w:lvl w:ilvl="5" w:tplc="70AE4FF2">
      <w:start w:val="1"/>
      <w:numFmt w:val="bullet"/>
      <w:lvlText w:val=""/>
      <w:lvlJc w:val="left"/>
      <w:pPr>
        <w:ind w:left="1080" w:hanging="360"/>
      </w:pPr>
      <w:rPr>
        <w:rFonts w:ascii="Symbol" w:hAnsi="Symbol"/>
      </w:rPr>
    </w:lvl>
    <w:lvl w:ilvl="6" w:tplc="7AB8621E">
      <w:start w:val="1"/>
      <w:numFmt w:val="bullet"/>
      <w:lvlText w:val=""/>
      <w:lvlJc w:val="left"/>
      <w:pPr>
        <w:ind w:left="1080" w:hanging="360"/>
      </w:pPr>
      <w:rPr>
        <w:rFonts w:ascii="Symbol" w:hAnsi="Symbol"/>
      </w:rPr>
    </w:lvl>
    <w:lvl w:ilvl="7" w:tplc="9CA87C56">
      <w:start w:val="1"/>
      <w:numFmt w:val="bullet"/>
      <w:lvlText w:val=""/>
      <w:lvlJc w:val="left"/>
      <w:pPr>
        <w:ind w:left="1080" w:hanging="360"/>
      </w:pPr>
      <w:rPr>
        <w:rFonts w:ascii="Symbol" w:hAnsi="Symbol"/>
      </w:rPr>
    </w:lvl>
    <w:lvl w:ilvl="8" w:tplc="8638762C">
      <w:start w:val="1"/>
      <w:numFmt w:val="bullet"/>
      <w:lvlText w:val=""/>
      <w:lvlJc w:val="left"/>
      <w:pPr>
        <w:ind w:left="1080" w:hanging="360"/>
      </w:pPr>
      <w:rPr>
        <w:rFonts w:ascii="Symbol" w:hAnsi="Symbol"/>
      </w:rPr>
    </w:lvl>
  </w:abstractNum>
  <w:abstractNum w:abstractNumId="27" w15:restartNumberingAfterBreak="0">
    <w:nsid w:val="65D97BE7"/>
    <w:multiLevelType w:val="hybridMultilevel"/>
    <w:tmpl w:val="88D026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7EE6E48"/>
    <w:multiLevelType w:val="hybridMultilevel"/>
    <w:tmpl w:val="58264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E981652"/>
    <w:multiLevelType w:val="hybridMultilevel"/>
    <w:tmpl w:val="3468E2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0151F02"/>
    <w:multiLevelType w:val="hybridMultilevel"/>
    <w:tmpl w:val="CDA4C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C090001">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F2E594C"/>
    <w:multiLevelType w:val="multilevel"/>
    <w:tmpl w:val="1550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8264CA"/>
    <w:multiLevelType w:val="hybridMultilevel"/>
    <w:tmpl w:val="E9ECC6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03849938">
    <w:abstractNumId w:val="9"/>
  </w:num>
  <w:num w:numId="2" w16cid:durableId="456145103">
    <w:abstractNumId w:val="7"/>
  </w:num>
  <w:num w:numId="3" w16cid:durableId="176620602">
    <w:abstractNumId w:val="29"/>
  </w:num>
  <w:num w:numId="4" w16cid:durableId="1841003000">
    <w:abstractNumId w:val="12"/>
  </w:num>
  <w:num w:numId="5" w16cid:durableId="1993100700">
    <w:abstractNumId w:val="23"/>
  </w:num>
  <w:num w:numId="6" w16cid:durableId="1368800189">
    <w:abstractNumId w:val="16"/>
  </w:num>
  <w:num w:numId="7" w16cid:durableId="215044825">
    <w:abstractNumId w:val="5"/>
  </w:num>
  <w:num w:numId="8" w16cid:durableId="113136302">
    <w:abstractNumId w:val="31"/>
  </w:num>
  <w:num w:numId="9" w16cid:durableId="76904703">
    <w:abstractNumId w:val="6"/>
  </w:num>
  <w:num w:numId="10" w16cid:durableId="149711132">
    <w:abstractNumId w:val="8"/>
  </w:num>
  <w:num w:numId="11" w16cid:durableId="2067990909">
    <w:abstractNumId w:val="19"/>
  </w:num>
  <w:num w:numId="12" w16cid:durableId="1678388957">
    <w:abstractNumId w:val="11"/>
  </w:num>
  <w:num w:numId="13" w16cid:durableId="1490361112">
    <w:abstractNumId w:val="17"/>
  </w:num>
  <w:num w:numId="14" w16cid:durableId="31805031">
    <w:abstractNumId w:val="2"/>
  </w:num>
  <w:num w:numId="15" w16cid:durableId="1938713591">
    <w:abstractNumId w:val="18"/>
  </w:num>
  <w:num w:numId="16" w16cid:durableId="1219125954">
    <w:abstractNumId w:val="28"/>
  </w:num>
  <w:num w:numId="17" w16cid:durableId="1735814174">
    <w:abstractNumId w:val="1"/>
  </w:num>
  <w:num w:numId="18" w16cid:durableId="1485900545">
    <w:abstractNumId w:val="25"/>
  </w:num>
  <w:num w:numId="19" w16cid:durableId="1416853974">
    <w:abstractNumId w:val="30"/>
  </w:num>
  <w:num w:numId="20" w16cid:durableId="542983670">
    <w:abstractNumId w:val="15"/>
  </w:num>
  <w:num w:numId="21" w16cid:durableId="185098744">
    <w:abstractNumId w:val="13"/>
  </w:num>
  <w:num w:numId="22" w16cid:durableId="2084445778">
    <w:abstractNumId w:val="27"/>
  </w:num>
  <w:num w:numId="23" w16cid:durableId="927153232">
    <w:abstractNumId w:val="20"/>
  </w:num>
  <w:num w:numId="24" w16cid:durableId="259263180">
    <w:abstractNumId w:val="10"/>
  </w:num>
  <w:num w:numId="25" w16cid:durableId="1615868274">
    <w:abstractNumId w:val="21"/>
  </w:num>
  <w:num w:numId="26" w16cid:durableId="684401189">
    <w:abstractNumId w:val="4"/>
  </w:num>
  <w:num w:numId="27" w16cid:durableId="1760327172">
    <w:abstractNumId w:val="26"/>
  </w:num>
  <w:num w:numId="28" w16cid:durableId="190803913">
    <w:abstractNumId w:val="0"/>
  </w:num>
  <w:num w:numId="29" w16cid:durableId="1834182277">
    <w:abstractNumId w:val="22"/>
  </w:num>
  <w:num w:numId="30" w16cid:durableId="2079590203">
    <w:abstractNumId w:val="3"/>
  </w:num>
  <w:num w:numId="31" w16cid:durableId="2078087281">
    <w:abstractNumId w:val="14"/>
  </w:num>
  <w:num w:numId="32" w16cid:durableId="84421403">
    <w:abstractNumId w:val="24"/>
  </w:num>
  <w:num w:numId="33" w16cid:durableId="91558442">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square bracket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v5dsxa905v27efwerpv95wszp5evfpazzt&quot;&gt;My EndNote Library -General PhD (stage 2, ethics)&lt;record-ids&gt;&lt;item&gt;48&lt;/item&gt;&lt;item&gt;265&lt;/item&gt;&lt;/record-ids&gt;&lt;/item&gt;&lt;/Libraries&gt;"/>
  </w:docVars>
  <w:rsids>
    <w:rsidRoot w:val="00681821"/>
    <w:rsid w:val="0000024C"/>
    <w:rsid w:val="00000652"/>
    <w:rsid w:val="00000724"/>
    <w:rsid w:val="0000090B"/>
    <w:rsid w:val="000011BE"/>
    <w:rsid w:val="000014F9"/>
    <w:rsid w:val="0000176B"/>
    <w:rsid w:val="0000206E"/>
    <w:rsid w:val="00002459"/>
    <w:rsid w:val="00002576"/>
    <w:rsid w:val="00002D9B"/>
    <w:rsid w:val="0000302F"/>
    <w:rsid w:val="00003156"/>
    <w:rsid w:val="000031C7"/>
    <w:rsid w:val="0000320E"/>
    <w:rsid w:val="00003390"/>
    <w:rsid w:val="00003490"/>
    <w:rsid w:val="00003760"/>
    <w:rsid w:val="00003955"/>
    <w:rsid w:val="00003C11"/>
    <w:rsid w:val="0000450F"/>
    <w:rsid w:val="0000481E"/>
    <w:rsid w:val="0000493F"/>
    <w:rsid w:val="00004B68"/>
    <w:rsid w:val="00004C95"/>
    <w:rsid w:val="000053AC"/>
    <w:rsid w:val="00005745"/>
    <w:rsid w:val="000059B5"/>
    <w:rsid w:val="00005B8D"/>
    <w:rsid w:val="00005E0A"/>
    <w:rsid w:val="00005EBD"/>
    <w:rsid w:val="00006050"/>
    <w:rsid w:val="00006921"/>
    <w:rsid w:val="000072C0"/>
    <w:rsid w:val="000075CB"/>
    <w:rsid w:val="00007904"/>
    <w:rsid w:val="00007992"/>
    <w:rsid w:val="00010471"/>
    <w:rsid w:val="00010601"/>
    <w:rsid w:val="00010AEE"/>
    <w:rsid w:val="00010E12"/>
    <w:rsid w:val="00010EE1"/>
    <w:rsid w:val="00011390"/>
    <w:rsid w:val="000121D2"/>
    <w:rsid w:val="00012D8B"/>
    <w:rsid w:val="00013056"/>
    <w:rsid w:val="00013174"/>
    <w:rsid w:val="000135FB"/>
    <w:rsid w:val="00013659"/>
    <w:rsid w:val="00013DA4"/>
    <w:rsid w:val="00014171"/>
    <w:rsid w:val="00014244"/>
    <w:rsid w:val="00014731"/>
    <w:rsid w:val="00014CDC"/>
    <w:rsid w:val="00014FC7"/>
    <w:rsid w:val="000154C1"/>
    <w:rsid w:val="000155A8"/>
    <w:rsid w:val="000155B7"/>
    <w:rsid w:val="00015624"/>
    <w:rsid w:val="00015A17"/>
    <w:rsid w:val="00015C48"/>
    <w:rsid w:val="00015E29"/>
    <w:rsid w:val="00016841"/>
    <w:rsid w:val="00017186"/>
    <w:rsid w:val="000172F7"/>
    <w:rsid w:val="000179CA"/>
    <w:rsid w:val="00017ACC"/>
    <w:rsid w:val="00017AED"/>
    <w:rsid w:val="00017E13"/>
    <w:rsid w:val="000203EC"/>
    <w:rsid w:val="0002061B"/>
    <w:rsid w:val="00020A4A"/>
    <w:rsid w:val="00020B28"/>
    <w:rsid w:val="00020B60"/>
    <w:rsid w:val="00020B6D"/>
    <w:rsid w:val="00020BD0"/>
    <w:rsid w:val="00020DFF"/>
    <w:rsid w:val="00020FF6"/>
    <w:rsid w:val="00021104"/>
    <w:rsid w:val="00021169"/>
    <w:rsid w:val="00021894"/>
    <w:rsid w:val="00021A7B"/>
    <w:rsid w:val="00021BF8"/>
    <w:rsid w:val="000224CC"/>
    <w:rsid w:val="00022A2A"/>
    <w:rsid w:val="00022FBC"/>
    <w:rsid w:val="00023252"/>
    <w:rsid w:val="00023409"/>
    <w:rsid w:val="00023DE6"/>
    <w:rsid w:val="000244D8"/>
    <w:rsid w:val="000246C8"/>
    <w:rsid w:val="00024DE7"/>
    <w:rsid w:val="00024E47"/>
    <w:rsid w:val="00024F3D"/>
    <w:rsid w:val="00024F99"/>
    <w:rsid w:val="00025B37"/>
    <w:rsid w:val="00025F2A"/>
    <w:rsid w:val="0002614F"/>
    <w:rsid w:val="000262D5"/>
    <w:rsid w:val="00026417"/>
    <w:rsid w:val="0002683E"/>
    <w:rsid w:val="000268A9"/>
    <w:rsid w:val="00026CA7"/>
    <w:rsid w:val="00026EC4"/>
    <w:rsid w:val="00026FD3"/>
    <w:rsid w:val="00027384"/>
    <w:rsid w:val="0002798D"/>
    <w:rsid w:val="000302D6"/>
    <w:rsid w:val="000306EA"/>
    <w:rsid w:val="000309E9"/>
    <w:rsid w:val="00030DCE"/>
    <w:rsid w:val="00031230"/>
    <w:rsid w:val="00031C46"/>
    <w:rsid w:val="000327A5"/>
    <w:rsid w:val="00032E50"/>
    <w:rsid w:val="0003314E"/>
    <w:rsid w:val="000331C4"/>
    <w:rsid w:val="000337DF"/>
    <w:rsid w:val="00033991"/>
    <w:rsid w:val="00033DCD"/>
    <w:rsid w:val="000341B7"/>
    <w:rsid w:val="00034304"/>
    <w:rsid w:val="0003436E"/>
    <w:rsid w:val="0003485A"/>
    <w:rsid w:val="00034BD8"/>
    <w:rsid w:val="00034BEB"/>
    <w:rsid w:val="00034CF1"/>
    <w:rsid w:val="00035434"/>
    <w:rsid w:val="00035630"/>
    <w:rsid w:val="000356D4"/>
    <w:rsid w:val="00035798"/>
    <w:rsid w:val="00035983"/>
    <w:rsid w:val="00035A2E"/>
    <w:rsid w:val="00035B80"/>
    <w:rsid w:val="00035C04"/>
    <w:rsid w:val="00035D67"/>
    <w:rsid w:val="00035F89"/>
    <w:rsid w:val="00036064"/>
    <w:rsid w:val="00036082"/>
    <w:rsid w:val="000365E1"/>
    <w:rsid w:val="00036BCC"/>
    <w:rsid w:val="000373CA"/>
    <w:rsid w:val="00037460"/>
    <w:rsid w:val="00037564"/>
    <w:rsid w:val="000377BC"/>
    <w:rsid w:val="00037C28"/>
    <w:rsid w:val="00037DFA"/>
    <w:rsid w:val="00040168"/>
    <w:rsid w:val="00040341"/>
    <w:rsid w:val="00040640"/>
    <w:rsid w:val="00040A59"/>
    <w:rsid w:val="00040D80"/>
    <w:rsid w:val="00041304"/>
    <w:rsid w:val="000417C7"/>
    <w:rsid w:val="00042530"/>
    <w:rsid w:val="0004257C"/>
    <w:rsid w:val="00042E64"/>
    <w:rsid w:val="00042F5A"/>
    <w:rsid w:val="00043604"/>
    <w:rsid w:val="00043656"/>
    <w:rsid w:val="000439E3"/>
    <w:rsid w:val="00043CFA"/>
    <w:rsid w:val="000440EC"/>
    <w:rsid w:val="00044177"/>
    <w:rsid w:val="000443B1"/>
    <w:rsid w:val="000444F4"/>
    <w:rsid w:val="0004514C"/>
    <w:rsid w:val="00045678"/>
    <w:rsid w:val="000458E4"/>
    <w:rsid w:val="00045D5C"/>
    <w:rsid w:val="00046942"/>
    <w:rsid w:val="00046EDD"/>
    <w:rsid w:val="0004718C"/>
    <w:rsid w:val="00047456"/>
    <w:rsid w:val="000477E4"/>
    <w:rsid w:val="00047CFE"/>
    <w:rsid w:val="00050B76"/>
    <w:rsid w:val="00050C62"/>
    <w:rsid w:val="00051131"/>
    <w:rsid w:val="00051393"/>
    <w:rsid w:val="0005198F"/>
    <w:rsid w:val="000519E2"/>
    <w:rsid w:val="00051E85"/>
    <w:rsid w:val="00052036"/>
    <w:rsid w:val="00052717"/>
    <w:rsid w:val="00052803"/>
    <w:rsid w:val="00052D01"/>
    <w:rsid w:val="00052D82"/>
    <w:rsid w:val="00052E0F"/>
    <w:rsid w:val="00052F05"/>
    <w:rsid w:val="00053658"/>
    <w:rsid w:val="00053727"/>
    <w:rsid w:val="000538EE"/>
    <w:rsid w:val="00053A34"/>
    <w:rsid w:val="00053C45"/>
    <w:rsid w:val="00053CDC"/>
    <w:rsid w:val="000548B7"/>
    <w:rsid w:val="00055078"/>
    <w:rsid w:val="00055247"/>
    <w:rsid w:val="0005572E"/>
    <w:rsid w:val="00055806"/>
    <w:rsid w:val="000559FA"/>
    <w:rsid w:val="00055DEF"/>
    <w:rsid w:val="00055EFE"/>
    <w:rsid w:val="00056267"/>
    <w:rsid w:val="00056481"/>
    <w:rsid w:val="00056ACC"/>
    <w:rsid w:val="00056D93"/>
    <w:rsid w:val="00056FCE"/>
    <w:rsid w:val="00057362"/>
    <w:rsid w:val="000573B3"/>
    <w:rsid w:val="000573C4"/>
    <w:rsid w:val="00057576"/>
    <w:rsid w:val="00057672"/>
    <w:rsid w:val="00057880"/>
    <w:rsid w:val="000579E5"/>
    <w:rsid w:val="00057A64"/>
    <w:rsid w:val="000600C6"/>
    <w:rsid w:val="000602A3"/>
    <w:rsid w:val="00060466"/>
    <w:rsid w:val="0006085D"/>
    <w:rsid w:val="00060BB8"/>
    <w:rsid w:val="00060DDB"/>
    <w:rsid w:val="00060FCE"/>
    <w:rsid w:val="00062037"/>
    <w:rsid w:val="0006241D"/>
    <w:rsid w:val="000625FE"/>
    <w:rsid w:val="000627B7"/>
    <w:rsid w:val="00062A66"/>
    <w:rsid w:val="00063729"/>
    <w:rsid w:val="00063A95"/>
    <w:rsid w:val="00063C76"/>
    <w:rsid w:val="00063C8F"/>
    <w:rsid w:val="00063D84"/>
    <w:rsid w:val="00064405"/>
    <w:rsid w:val="000644E7"/>
    <w:rsid w:val="00064B89"/>
    <w:rsid w:val="0006505E"/>
    <w:rsid w:val="000655C7"/>
    <w:rsid w:val="00065922"/>
    <w:rsid w:val="00065B91"/>
    <w:rsid w:val="00065BA2"/>
    <w:rsid w:val="0006602E"/>
    <w:rsid w:val="00066218"/>
    <w:rsid w:val="0006636D"/>
    <w:rsid w:val="0006636E"/>
    <w:rsid w:val="0006655D"/>
    <w:rsid w:val="0006686D"/>
    <w:rsid w:val="00066B66"/>
    <w:rsid w:val="00066E56"/>
    <w:rsid w:val="00066E8D"/>
    <w:rsid w:val="000670C8"/>
    <w:rsid w:val="000675E3"/>
    <w:rsid w:val="0006798E"/>
    <w:rsid w:val="00067B43"/>
    <w:rsid w:val="00067B9D"/>
    <w:rsid w:val="00067CD9"/>
    <w:rsid w:val="00067FF2"/>
    <w:rsid w:val="000700DF"/>
    <w:rsid w:val="00070226"/>
    <w:rsid w:val="00070246"/>
    <w:rsid w:val="00070A75"/>
    <w:rsid w:val="00071121"/>
    <w:rsid w:val="00071C11"/>
    <w:rsid w:val="00071D81"/>
    <w:rsid w:val="000724AE"/>
    <w:rsid w:val="0007265C"/>
    <w:rsid w:val="00072874"/>
    <w:rsid w:val="00072E5F"/>
    <w:rsid w:val="00072F64"/>
    <w:rsid w:val="00072F99"/>
    <w:rsid w:val="00073922"/>
    <w:rsid w:val="0007393C"/>
    <w:rsid w:val="00073A00"/>
    <w:rsid w:val="00074399"/>
    <w:rsid w:val="000749BD"/>
    <w:rsid w:val="00074F8B"/>
    <w:rsid w:val="0007566A"/>
    <w:rsid w:val="00075D32"/>
    <w:rsid w:val="00075F43"/>
    <w:rsid w:val="00076227"/>
    <w:rsid w:val="0007642E"/>
    <w:rsid w:val="000768B1"/>
    <w:rsid w:val="0007699D"/>
    <w:rsid w:val="00076EB8"/>
    <w:rsid w:val="00076FDF"/>
    <w:rsid w:val="000771B0"/>
    <w:rsid w:val="00077801"/>
    <w:rsid w:val="00077A10"/>
    <w:rsid w:val="00077CAF"/>
    <w:rsid w:val="00077D53"/>
    <w:rsid w:val="000808E2"/>
    <w:rsid w:val="0008091C"/>
    <w:rsid w:val="00080AEE"/>
    <w:rsid w:val="00080EF6"/>
    <w:rsid w:val="00081394"/>
    <w:rsid w:val="000813C1"/>
    <w:rsid w:val="00081F99"/>
    <w:rsid w:val="00082176"/>
    <w:rsid w:val="00082622"/>
    <w:rsid w:val="00082FCF"/>
    <w:rsid w:val="000830E9"/>
    <w:rsid w:val="00083582"/>
    <w:rsid w:val="0008395B"/>
    <w:rsid w:val="00083BFD"/>
    <w:rsid w:val="0008457A"/>
    <w:rsid w:val="00084F4B"/>
    <w:rsid w:val="00085A87"/>
    <w:rsid w:val="00086407"/>
    <w:rsid w:val="00086478"/>
    <w:rsid w:val="00086655"/>
    <w:rsid w:val="000867D1"/>
    <w:rsid w:val="000876B7"/>
    <w:rsid w:val="000877EE"/>
    <w:rsid w:val="000901EA"/>
    <w:rsid w:val="00090512"/>
    <w:rsid w:val="00090690"/>
    <w:rsid w:val="00090C54"/>
    <w:rsid w:val="000912AD"/>
    <w:rsid w:val="0009159F"/>
    <w:rsid w:val="000918CE"/>
    <w:rsid w:val="000929F7"/>
    <w:rsid w:val="00092C30"/>
    <w:rsid w:val="00092FD7"/>
    <w:rsid w:val="0009318C"/>
    <w:rsid w:val="00093281"/>
    <w:rsid w:val="00093542"/>
    <w:rsid w:val="00093994"/>
    <w:rsid w:val="0009403B"/>
    <w:rsid w:val="000943E2"/>
    <w:rsid w:val="000945D4"/>
    <w:rsid w:val="00094802"/>
    <w:rsid w:val="000951D5"/>
    <w:rsid w:val="00095C0A"/>
    <w:rsid w:val="000960E2"/>
    <w:rsid w:val="00096645"/>
    <w:rsid w:val="00096E47"/>
    <w:rsid w:val="000972D0"/>
    <w:rsid w:val="000976A3"/>
    <w:rsid w:val="0009792E"/>
    <w:rsid w:val="00097E84"/>
    <w:rsid w:val="00097F19"/>
    <w:rsid w:val="000A0264"/>
    <w:rsid w:val="000A0456"/>
    <w:rsid w:val="000A0831"/>
    <w:rsid w:val="000A0E94"/>
    <w:rsid w:val="000A180D"/>
    <w:rsid w:val="000A183E"/>
    <w:rsid w:val="000A1A60"/>
    <w:rsid w:val="000A1A98"/>
    <w:rsid w:val="000A1ADC"/>
    <w:rsid w:val="000A1CE4"/>
    <w:rsid w:val="000A1E05"/>
    <w:rsid w:val="000A251D"/>
    <w:rsid w:val="000A290C"/>
    <w:rsid w:val="000A2CD3"/>
    <w:rsid w:val="000A2ECB"/>
    <w:rsid w:val="000A3502"/>
    <w:rsid w:val="000A359C"/>
    <w:rsid w:val="000A3BBA"/>
    <w:rsid w:val="000A3EF8"/>
    <w:rsid w:val="000A4970"/>
    <w:rsid w:val="000A4BF1"/>
    <w:rsid w:val="000A4CE2"/>
    <w:rsid w:val="000A4D47"/>
    <w:rsid w:val="000A5976"/>
    <w:rsid w:val="000A5B6D"/>
    <w:rsid w:val="000A5CED"/>
    <w:rsid w:val="000A649A"/>
    <w:rsid w:val="000A64C1"/>
    <w:rsid w:val="000A67EC"/>
    <w:rsid w:val="000A6815"/>
    <w:rsid w:val="000A6EAC"/>
    <w:rsid w:val="000A7515"/>
    <w:rsid w:val="000A7D1E"/>
    <w:rsid w:val="000A7D7F"/>
    <w:rsid w:val="000B0193"/>
    <w:rsid w:val="000B07B8"/>
    <w:rsid w:val="000B0920"/>
    <w:rsid w:val="000B0A11"/>
    <w:rsid w:val="000B0B16"/>
    <w:rsid w:val="000B0D34"/>
    <w:rsid w:val="000B1277"/>
    <w:rsid w:val="000B1436"/>
    <w:rsid w:val="000B16D9"/>
    <w:rsid w:val="000B17B8"/>
    <w:rsid w:val="000B1B81"/>
    <w:rsid w:val="000B1B8E"/>
    <w:rsid w:val="000B1E19"/>
    <w:rsid w:val="000B1FA3"/>
    <w:rsid w:val="000B20CF"/>
    <w:rsid w:val="000B2684"/>
    <w:rsid w:val="000B286A"/>
    <w:rsid w:val="000B30C6"/>
    <w:rsid w:val="000B32B6"/>
    <w:rsid w:val="000B34BD"/>
    <w:rsid w:val="000B3AEC"/>
    <w:rsid w:val="000B3C03"/>
    <w:rsid w:val="000B3C6F"/>
    <w:rsid w:val="000B3FD0"/>
    <w:rsid w:val="000B4233"/>
    <w:rsid w:val="000B4351"/>
    <w:rsid w:val="000B44DA"/>
    <w:rsid w:val="000B4707"/>
    <w:rsid w:val="000B4A8C"/>
    <w:rsid w:val="000B4F6A"/>
    <w:rsid w:val="000B5571"/>
    <w:rsid w:val="000B5964"/>
    <w:rsid w:val="000B5A78"/>
    <w:rsid w:val="000B5CA9"/>
    <w:rsid w:val="000B6433"/>
    <w:rsid w:val="000B7EE0"/>
    <w:rsid w:val="000C06B5"/>
    <w:rsid w:val="000C081C"/>
    <w:rsid w:val="000C0D28"/>
    <w:rsid w:val="000C1800"/>
    <w:rsid w:val="000C1FB2"/>
    <w:rsid w:val="000C2356"/>
    <w:rsid w:val="000C246E"/>
    <w:rsid w:val="000C25F2"/>
    <w:rsid w:val="000C26D4"/>
    <w:rsid w:val="000C2CEF"/>
    <w:rsid w:val="000C2F85"/>
    <w:rsid w:val="000C334C"/>
    <w:rsid w:val="000C37F1"/>
    <w:rsid w:val="000C38B4"/>
    <w:rsid w:val="000C3D9D"/>
    <w:rsid w:val="000C4012"/>
    <w:rsid w:val="000C40DD"/>
    <w:rsid w:val="000C453A"/>
    <w:rsid w:val="000C4883"/>
    <w:rsid w:val="000C4FF2"/>
    <w:rsid w:val="000C5A52"/>
    <w:rsid w:val="000C5AC3"/>
    <w:rsid w:val="000C5F98"/>
    <w:rsid w:val="000C6471"/>
    <w:rsid w:val="000C6BF2"/>
    <w:rsid w:val="000C6CAF"/>
    <w:rsid w:val="000C71EE"/>
    <w:rsid w:val="000C735D"/>
    <w:rsid w:val="000C7451"/>
    <w:rsid w:val="000C7467"/>
    <w:rsid w:val="000C76C1"/>
    <w:rsid w:val="000C7E2A"/>
    <w:rsid w:val="000C7E52"/>
    <w:rsid w:val="000D00F6"/>
    <w:rsid w:val="000D0664"/>
    <w:rsid w:val="000D083B"/>
    <w:rsid w:val="000D0A4A"/>
    <w:rsid w:val="000D103A"/>
    <w:rsid w:val="000D123F"/>
    <w:rsid w:val="000D1251"/>
    <w:rsid w:val="000D132E"/>
    <w:rsid w:val="000D1A33"/>
    <w:rsid w:val="000D1E3B"/>
    <w:rsid w:val="000D29C8"/>
    <w:rsid w:val="000D2A57"/>
    <w:rsid w:val="000D2A7D"/>
    <w:rsid w:val="000D2B06"/>
    <w:rsid w:val="000D31AB"/>
    <w:rsid w:val="000D3570"/>
    <w:rsid w:val="000D35B1"/>
    <w:rsid w:val="000D365B"/>
    <w:rsid w:val="000D395D"/>
    <w:rsid w:val="000D3982"/>
    <w:rsid w:val="000D3F0D"/>
    <w:rsid w:val="000D46D9"/>
    <w:rsid w:val="000D4EA5"/>
    <w:rsid w:val="000D555B"/>
    <w:rsid w:val="000D5729"/>
    <w:rsid w:val="000D5A6D"/>
    <w:rsid w:val="000D5C08"/>
    <w:rsid w:val="000D5CC0"/>
    <w:rsid w:val="000D6789"/>
    <w:rsid w:val="000D6A0D"/>
    <w:rsid w:val="000D6DF4"/>
    <w:rsid w:val="000D7AA4"/>
    <w:rsid w:val="000D7C44"/>
    <w:rsid w:val="000D7CFD"/>
    <w:rsid w:val="000D7EEC"/>
    <w:rsid w:val="000E0688"/>
    <w:rsid w:val="000E06DF"/>
    <w:rsid w:val="000E0F7D"/>
    <w:rsid w:val="000E116D"/>
    <w:rsid w:val="000E13BA"/>
    <w:rsid w:val="000E15FA"/>
    <w:rsid w:val="000E1A3F"/>
    <w:rsid w:val="000E1C13"/>
    <w:rsid w:val="000E1FB8"/>
    <w:rsid w:val="000E221B"/>
    <w:rsid w:val="000E264D"/>
    <w:rsid w:val="000E2AFE"/>
    <w:rsid w:val="000E2FA1"/>
    <w:rsid w:val="000E30EC"/>
    <w:rsid w:val="000E375D"/>
    <w:rsid w:val="000E3789"/>
    <w:rsid w:val="000E38F1"/>
    <w:rsid w:val="000E3CE8"/>
    <w:rsid w:val="000E3EC3"/>
    <w:rsid w:val="000E3F5E"/>
    <w:rsid w:val="000E4210"/>
    <w:rsid w:val="000E42FD"/>
    <w:rsid w:val="000E46AE"/>
    <w:rsid w:val="000E48BD"/>
    <w:rsid w:val="000E51E8"/>
    <w:rsid w:val="000E5D15"/>
    <w:rsid w:val="000E603F"/>
    <w:rsid w:val="000E6424"/>
    <w:rsid w:val="000E674F"/>
    <w:rsid w:val="000E6A56"/>
    <w:rsid w:val="000E6D5B"/>
    <w:rsid w:val="000E6D5F"/>
    <w:rsid w:val="000E73F3"/>
    <w:rsid w:val="000E76C1"/>
    <w:rsid w:val="000E7AB9"/>
    <w:rsid w:val="000E7D1D"/>
    <w:rsid w:val="000F0083"/>
    <w:rsid w:val="000F05E5"/>
    <w:rsid w:val="000F0822"/>
    <w:rsid w:val="000F0ADD"/>
    <w:rsid w:val="000F0B30"/>
    <w:rsid w:val="000F0BB2"/>
    <w:rsid w:val="000F0CBB"/>
    <w:rsid w:val="000F0ED1"/>
    <w:rsid w:val="000F1550"/>
    <w:rsid w:val="000F1F9D"/>
    <w:rsid w:val="000F21BD"/>
    <w:rsid w:val="000F2559"/>
    <w:rsid w:val="000F2950"/>
    <w:rsid w:val="000F2B5D"/>
    <w:rsid w:val="000F2F2B"/>
    <w:rsid w:val="000F3230"/>
    <w:rsid w:val="000F323A"/>
    <w:rsid w:val="000F41CC"/>
    <w:rsid w:val="000F47AC"/>
    <w:rsid w:val="000F4CFB"/>
    <w:rsid w:val="000F50C8"/>
    <w:rsid w:val="000F5323"/>
    <w:rsid w:val="000F53DD"/>
    <w:rsid w:val="000F55E6"/>
    <w:rsid w:val="000F5A74"/>
    <w:rsid w:val="000F5B00"/>
    <w:rsid w:val="000F5D26"/>
    <w:rsid w:val="000F5EB8"/>
    <w:rsid w:val="000F671B"/>
    <w:rsid w:val="000F69E8"/>
    <w:rsid w:val="000F6A22"/>
    <w:rsid w:val="000F6C70"/>
    <w:rsid w:val="000F6FCD"/>
    <w:rsid w:val="000F7C58"/>
    <w:rsid w:val="000F7D94"/>
    <w:rsid w:val="000F7DC3"/>
    <w:rsid w:val="00100586"/>
    <w:rsid w:val="00100A31"/>
    <w:rsid w:val="00100D00"/>
    <w:rsid w:val="00100E95"/>
    <w:rsid w:val="00101161"/>
    <w:rsid w:val="001016D9"/>
    <w:rsid w:val="0010171E"/>
    <w:rsid w:val="00101761"/>
    <w:rsid w:val="00101766"/>
    <w:rsid w:val="00101DE8"/>
    <w:rsid w:val="001026B9"/>
    <w:rsid w:val="00102A83"/>
    <w:rsid w:val="0010333E"/>
    <w:rsid w:val="00103341"/>
    <w:rsid w:val="0010344F"/>
    <w:rsid w:val="00103F87"/>
    <w:rsid w:val="00104747"/>
    <w:rsid w:val="00104D8E"/>
    <w:rsid w:val="00104E4C"/>
    <w:rsid w:val="00105BDE"/>
    <w:rsid w:val="00105FD4"/>
    <w:rsid w:val="001061B1"/>
    <w:rsid w:val="001061F8"/>
    <w:rsid w:val="00106325"/>
    <w:rsid w:val="00106703"/>
    <w:rsid w:val="00106743"/>
    <w:rsid w:val="0010698B"/>
    <w:rsid w:val="00106A87"/>
    <w:rsid w:val="00106E4A"/>
    <w:rsid w:val="001070C4"/>
    <w:rsid w:val="00107138"/>
    <w:rsid w:val="00107210"/>
    <w:rsid w:val="001077B4"/>
    <w:rsid w:val="001079B1"/>
    <w:rsid w:val="00107A94"/>
    <w:rsid w:val="00107D85"/>
    <w:rsid w:val="00107F08"/>
    <w:rsid w:val="0011023C"/>
    <w:rsid w:val="00110386"/>
    <w:rsid w:val="00110A69"/>
    <w:rsid w:val="00110FA2"/>
    <w:rsid w:val="00111282"/>
    <w:rsid w:val="00111C13"/>
    <w:rsid w:val="00112863"/>
    <w:rsid w:val="00112935"/>
    <w:rsid w:val="0011306C"/>
    <w:rsid w:val="00113932"/>
    <w:rsid w:val="0011397F"/>
    <w:rsid w:val="001139F1"/>
    <w:rsid w:val="00113DB5"/>
    <w:rsid w:val="00114E0A"/>
    <w:rsid w:val="00114E54"/>
    <w:rsid w:val="001155F1"/>
    <w:rsid w:val="001157F8"/>
    <w:rsid w:val="00115AD3"/>
    <w:rsid w:val="00115EA0"/>
    <w:rsid w:val="001163B7"/>
    <w:rsid w:val="00116779"/>
    <w:rsid w:val="00116875"/>
    <w:rsid w:val="00116E5F"/>
    <w:rsid w:val="00116FC1"/>
    <w:rsid w:val="00117349"/>
    <w:rsid w:val="00117666"/>
    <w:rsid w:val="001176C0"/>
    <w:rsid w:val="00117795"/>
    <w:rsid w:val="00117808"/>
    <w:rsid w:val="00117C24"/>
    <w:rsid w:val="00120223"/>
    <w:rsid w:val="0012045E"/>
    <w:rsid w:val="00121230"/>
    <w:rsid w:val="00121822"/>
    <w:rsid w:val="00121EF5"/>
    <w:rsid w:val="001220EA"/>
    <w:rsid w:val="001223A7"/>
    <w:rsid w:val="0012257B"/>
    <w:rsid w:val="0012296D"/>
    <w:rsid w:val="001231DC"/>
    <w:rsid w:val="001236F9"/>
    <w:rsid w:val="00123C14"/>
    <w:rsid w:val="00123EE1"/>
    <w:rsid w:val="0012445D"/>
    <w:rsid w:val="0012460E"/>
    <w:rsid w:val="001248F7"/>
    <w:rsid w:val="00124A5B"/>
    <w:rsid w:val="00124BA2"/>
    <w:rsid w:val="00124E1D"/>
    <w:rsid w:val="0012537D"/>
    <w:rsid w:val="00125A60"/>
    <w:rsid w:val="00126057"/>
    <w:rsid w:val="001263D9"/>
    <w:rsid w:val="00126419"/>
    <w:rsid w:val="00126652"/>
    <w:rsid w:val="00126B06"/>
    <w:rsid w:val="00127500"/>
    <w:rsid w:val="00127A37"/>
    <w:rsid w:val="00127B65"/>
    <w:rsid w:val="00127C03"/>
    <w:rsid w:val="00130200"/>
    <w:rsid w:val="00130255"/>
    <w:rsid w:val="0013041C"/>
    <w:rsid w:val="001304BC"/>
    <w:rsid w:val="00130623"/>
    <w:rsid w:val="0013094D"/>
    <w:rsid w:val="00130B52"/>
    <w:rsid w:val="00130E6C"/>
    <w:rsid w:val="001313A9"/>
    <w:rsid w:val="0013143C"/>
    <w:rsid w:val="001314E9"/>
    <w:rsid w:val="00132A7D"/>
    <w:rsid w:val="001331B8"/>
    <w:rsid w:val="0013349F"/>
    <w:rsid w:val="001335AE"/>
    <w:rsid w:val="00133B97"/>
    <w:rsid w:val="00133FD1"/>
    <w:rsid w:val="00134256"/>
    <w:rsid w:val="00134C7E"/>
    <w:rsid w:val="00135166"/>
    <w:rsid w:val="00135661"/>
    <w:rsid w:val="0013585B"/>
    <w:rsid w:val="0013590D"/>
    <w:rsid w:val="00135CDC"/>
    <w:rsid w:val="00136440"/>
    <w:rsid w:val="0013654E"/>
    <w:rsid w:val="00136D24"/>
    <w:rsid w:val="001371BC"/>
    <w:rsid w:val="0013729F"/>
    <w:rsid w:val="00137401"/>
    <w:rsid w:val="00137471"/>
    <w:rsid w:val="00137A7E"/>
    <w:rsid w:val="001401D3"/>
    <w:rsid w:val="00140FAC"/>
    <w:rsid w:val="0014114F"/>
    <w:rsid w:val="0014152D"/>
    <w:rsid w:val="00141761"/>
    <w:rsid w:val="00141FF6"/>
    <w:rsid w:val="00142414"/>
    <w:rsid w:val="001428B6"/>
    <w:rsid w:val="00142B71"/>
    <w:rsid w:val="00142B97"/>
    <w:rsid w:val="0014335B"/>
    <w:rsid w:val="001434B7"/>
    <w:rsid w:val="00143D79"/>
    <w:rsid w:val="00143DAB"/>
    <w:rsid w:val="00144C6B"/>
    <w:rsid w:val="00144F60"/>
    <w:rsid w:val="00145081"/>
    <w:rsid w:val="001456D3"/>
    <w:rsid w:val="00145D9F"/>
    <w:rsid w:val="001460EC"/>
    <w:rsid w:val="001462A2"/>
    <w:rsid w:val="001468A7"/>
    <w:rsid w:val="001468B2"/>
    <w:rsid w:val="001468DE"/>
    <w:rsid w:val="00146A1F"/>
    <w:rsid w:val="00146E56"/>
    <w:rsid w:val="0014711B"/>
    <w:rsid w:val="001471FB"/>
    <w:rsid w:val="00147395"/>
    <w:rsid w:val="0014759F"/>
    <w:rsid w:val="00147609"/>
    <w:rsid w:val="00147F68"/>
    <w:rsid w:val="001501B7"/>
    <w:rsid w:val="001503C0"/>
    <w:rsid w:val="001503C5"/>
    <w:rsid w:val="0015040E"/>
    <w:rsid w:val="0015050B"/>
    <w:rsid w:val="001505C8"/>
    <w:rsid w:val="00150A19"/>
    <w:rsid w:val="00150A29"/>
    <w:rsid w:val="00150BFF"/>
    <w:rsid w:val="00150D57"/>
    <w:rsid w:val="0015210F"/>
    <w:rsid w:val="00152391"/>
    <w:rsid w:val="00152575"/>
    <w:rsid w:val="0015278E"/>
    <w:rsid w:val="001527F0"/>
    <w:rsid w:val="00152925"/>
    <w:rsid w:val="001534CF"/>
    <w:rsid w:val="00153819"/>
    <w:rsid w:val="0015381A"/>
    <w:rsid w:val="0015391F"/>
    <w:rsid w:val="00153A8C"/>
    <w:rsid w:val="00154094"/>
    <w:rsid w:val="001541E1"/>
    <w:rsid w:val="0015437A"/>
    <w:rsid w:val="0015495A"/>
    <w:rsid w:val="00154BC7"/>
    <w:rsid w:val="001552C9"/>
    <w:rsid w:val="0015592D"/>
    <w:rsid w:val="00155D36"/>
    <w:rsid w:val="001560A1"/>
    <w:rsid w:val="00157E2A"/>
    <w:rsid w:val="00160362"/>
    <w:rsid w:val="0016049E"/>
    <w:rsid w:val="001604CB"/>
    <w:rsid w:val="001605C1"/>
    <w:rsid w:val="0016093D"/>
    <w:rsid w:val="00160BDD"/>
    <w:rsid w:val="001611DB"/>
    <w:rsid w:val="00161723"/>
    <w:rsid w:val="00161D44"/>
    <w:rsid w:val="0016212E"/>
    <w:rsid w:val="00162262"/>
    <w:rsid w:val="0016254A"/>
    <w:rsid w:val="001625B6"/>
    <w:rsid w:val="001627C6"/>
    <w:rsid w:val="00162945"/>
    <w:rsid w:val="0016295C"/>
    <w:rsid w:val="0016298D"/>
    <w:rsid w:val="00162B12"/>
    <w:rsid w:val="00162B1D"/>
    <w:rsid w:val="00162B29"/>
    <w:rsid w:val="00162F29"/>
    <w:rsid w:val="001632FF"/>
    <w:rsid w:val="001634AB"/>
    <w:rsid w:val="00163561"/>
    <w:rsid w:val="00163777"/>
    <w:rsid w:val="001647E1"/>
    <w:rsid w:val="00164A25"/>
    <w:rsid w:val="00164B94"/>
    <w:rsid w:val="001652B0"/>
    <w:rsid w:val="001655AA"/>
    <w:rsid w:val="00165F5D"/>
    <w:rsid w:val="001663D3"/>
    <w:rsid w:val="00166AEE"/>
    <w:rsid w:val="001671DB"/>
    <w:rsid w:val="00167488"/>
    <w:rsid w:val="0016758E"/>
    <w:rsid w:val="00167705"/>
    <w:rsid w:val="00167B04"/>
    <w:rsid w:val="00170332"/>
    <w:rsid w:val="0017064E"/>
    <w:rsid w:val="00170F39"/>
    <w:rsid w:val="00170FBE"/>
    <w:rsid w:val="0017107F"/>
    <w:rsid w:val="00171344"/>
    <w:rsid w:val="0017156B"/>
    <w:rsid w:val="00171639"/>
    <w:rsid w:val="001719CB"/>
    <w:rsid w:val="0017254F"/>
    <w:rsid w:val="001731B2"/>
    <w:rsid w:val="0017348F"/>
    <w:rsid w:val="0017382D"/>
    <w:rsid w:val="00173E6E"/>
    <w:rsid w:val="0017400B"/>
    <w:rsid w:val="00174434"/>
    <w:rsid w:val="00175994"/>
    <w:rsid w:val="00175AC4"/>
    <w:rsid w:val="00175D94"/>
    <w:rsid w:val="00175E89"/>
    <w:rsid w:val="001764EB"/>
    <w:rsid w:val="00176A5B"/>
    <w:rsid w:val="00176B1F"/>
    <w:rsid w:val="00177D84"/>
    <w:rsid w:val="00177F4F"/>
    <w:rsid w:val="001801CF"/>
    <w:rsid w:val="0018033F"/>
    <w:rsid w:val="00180A66"/>
    <w:rsid w:val="00180D48"/>
    <w:rsid w:val="00181227"/>
    <w:rsid w:val="0018165D"/>
    <w:rsid w:val="001817AA"/>
    <w:rsid w:val="00181A49"/>
    <w:rsid w:val="00181BEB"/>
    <w:rsid w:val="00181C7F"/>
    <w:rsid w:val="00181E6C"/>
    <w:rsid w:val="0018200E"/>
    <w:rsid w:val="0018269D"/>
    <w:rsid w:val="0018274E"/>
    <w:rsid w:val="00182777"/>
    <w:rsid w:val="00182ACF"/>
    <w:rsid w:val="00183B14"/>
    <w:rsid w:val="00183B72"/>
    <w:rsid w:val="00184201"/>
    <w:rsid w:val="0018429A"/>
    <w:rsid w:val="00184381"/>
    <w:rsid w:val="001848BB"/>
    <w:rsid w:val="00184E16"/>
    <w:rsid w:val="0018503D"/>
    <w:rsid w:val="001854D1"/>
    <w:rsid w:val="001855F1"/>
    <w:rsid w:val="00185AD6"/>
    <w:rsid w:val="00185F38"/>
    <w:rsid w:val="0018606B"/>
    <w:rsid w:val="001864C4"/>
    <w:rsid w:val="001867F8"/>
    <w:rsid w:val="001872D4"/>
    <w:rsid w:val="0018739F"/>
    <w:rsid w:val="001876A7"/>
    <w:rsid w:val="00187AFB"/>
    <w:rsid w:val="00187C5D"/>
    <w:rsid w:val="00187F3F"/>
    <w:rsid w:val="00190640"/>
    <w:rsid w:val="0019096A"/>
    <w:rsid w:val="00190C2B"/>
    <w:rsid w:val="00190E38"/>
    <w:rsid w:val="00190EEF"/>
    <w:rsid w:val="00191213"/>
    <w:rsid w:val="001913C3"/>
    <w:rsid w:val="0019149D"/>
    <w:rsid w:val="0019194E"/>
    <w:rsid w:val="00191B9F"/>
    <w:rsid w:val="001920B3"/>
    <w:rsid w:val="001921F1"/>
    <w:rsid w:val="00192222"/>
    <w:rsid w:val="00192ACD"/>
    <w:rsid w:val="00192D63"/>
    <w:rsid w:val="00193352"/>
    <w:rsid w:val="00193B26"/>
    <w:rsid w:val="00194184"/>
    <w:rsid w:val="001941D1"/>
    <w:rsid w:val="00194216"/>
    <w:rsid w:val="001942BE"/>
    <w:rsid w:val="001943A4"/>
    <w:rsid w:val="00194479"/>
    <w:rsid w:val="001946CA"/>
    <w:rsid w:val="001948E6"/>
    <w:rsid w:val="00194A09"/>
    <w:rsid w:val="0019511D"/>
    <w:rsid w:val="001952E5"/>
    <w:rsid w:val="0019541C"/>
    <w:rsid w:val="00195A5D"/>
    <w:rsid w:val="001964EF"/>
    <w:rsid w:val="00196580"/>
    <w:rsid w:val="0019683B"/>
    <w:rsid w:val="00196F8D"/>
    <w:rsid w:val="0019757A"/>
    <w:rsid w:val="0019797E"/>
    <w:rsid w:val="00197F97"/>
    <w:rsid w:val="001A08D0"/>
    <w:rsid w:val="001A094B"/>
    <w:rsid w:val="001A0CED"/>
    <w:rsid w:val="001A17E5"/>
    <w:rsid w:val="001A1B08"/>
    <w:rsid w:val="001A1CAD"/>
    <w:rsid w:val="001A1CF8"/>
    <w:rsid w:val="001A1D58"/>
    <w:rsid w:val="001A1F54"/>
    <w:rsid w:val="001A23D0"/>
    <w:rsid w:val="001A28E0"/>
    <w:rsid w:val="001A29C5"/>
    <w:rsid w:val="001A2C50"/>
    <w:rsid w:val="001A2D89"/>
    <w:rsid w:val="001A2E22"/>
    <w:rsid w:val="001A3354"/>
    <w:rsid w:val="001A3BA2"/>
    <w:rsid w:val="001A3EB1"/>
    <w:rsid w:val="001A4042"/>
    <w:rsid w:val="001A4096"/>
    <w:rsid w:val="001A427B"/>
    <w:rsid w:val="001A455F"/>
    <w:rsid w:val="001A4760"/>
    <w:rsid w:val="001A50E2"/>
    <w:rsid w:val="001A5C0E"/>
    <w:rsid w:val="001A665D"/>
    <w:rsid w:val="001A6861"/>
    <w:rsid w:val="001A6DA2"/>
    <w:rsid w:val="001A6DF8"/>
    <w:rsid w:val="001A73F4"/>
    <w:rsid w:val="001A7531"/>
    <w:rsid w:val="001A7D08"/>
    <w:rsid w:val="001B07D7"/>
    <w:rsid w:val="001B109A"/>
    <w:rsid w:val="001B13F1"/>
    <w:rsid w:val="001B1A2C"/>
    <w:rsid w:val="001B1B50"/>
    <w:rsid w:val="001B1C38"/>
    <w:rsid w:val="001B34BC"/>
    <w:rsid w:val="001B34BE"/>
    <w:rsid w:val="001B3532"/>
    <w:rsid w:val="001B37BD"/>
    <w:rsid w:val="001B39BE"/>
    <w:rsid w:val="001B39C5"/>
    <w:rsid w:val="001B3B7A"/>
    <w:rsid w:val="001B3BB0"/>
    <w:rsid w:val="001B3D5E"/>
    <w:rsid w:val="001B41C1"/>
    <w:rsid w:val="001B433B"/>
    <w:rsid w:val="001B48BC"/>
    <w:rsid w:val="001B4AA2"/>
    <w:rsid w:val="001B4E31"/>
    <w:rsid w:val="001B5208"/>
    <w:rsid w:val="001B5738"/>
    <w:rsid w:val="001B5FC0"/>
    <w:rsid w:val="001B5FF7"/>
    <w:rsid w:val="001B662E"/>
    <w:rsid w:val="001B685C"/>
    <w:rsid w:val="001B7AB0"/>
    <w:rsid w:val="001C0312"/>
    <w:rsid w:val="001C033A"/>
    <w:rsid w:val="001C0407"/>
    <w:rsid w:val="001C0458"/>
    <w:rsid w:val="001C20EE"/>
    <w:rsid w:val="001C22AA"/>
    <w:rsid w:val="001C29A4"/>
    <w:rsid w:val="001C484F"/>
    <w:rsid w:val="001C4BBF"/>
    <w:rsid w:val="001C4C36"/>
    <w:rsid w:val="001C4E44"/>
    <w:rsid w:val="001C50C0"/>
    <w:rsid w:val="001C56A4"/>
    <w:rsid w:val="001C5EB2"/>
    <w:rsid w:val="001C6050"/>
    <w:rsid w:val="001C6425"/>
    <w:rsid w:val="001C6883"/>
    <w:rsid w:val="001C6D66"/>
    <w:rsid w:val="001C6FFC"/>
    <w:rsid w:val="001C70D7"/>
    <w:rsid w:val="001C7CB7"/>
    <w:rsid w:val="001D02FE"/>
    <w:rsid w:val="001D07C7"/>
    <w:rsid w:val="001D089D"/>
    <w:rsid w:val="001D0A22"/>
    <w:rsid w:val="001D0A9B"/>
    <w:rsid w:val="001D0E29"/>
    <w:rsid w:val="001D1454"/>
    <w:rsid w:val="001D1F5E"/>
    <w:rsid w:val="001D22D5"/>
    <w:rsid w:val="001D2970"/>
    <w:rsid w:val="001D2BF1"/>
    <w:rsid w:val="001D2C0C"/>
    <w:rsid w:val="001D304E"/>
    <w:rsid w:val="001D32C1"/>
    <w:rsid w:val="001D33ED"/>
    <w:rsid w:val="001D37AD"/>
    <w:rsid w:val="001D408A"/>
    <w:rsid w:val="001D40FF"/>
    <w:rsid w:val="001D41D3"/>
    <w:rsid w:val="001D4509"/>
    <w:rsid w:val="001D46ED"/>
    <w:rsid w:val="001D481E"/>
    <w:rsid w:val="001D4853"/>
    <w:rsid w:val="001D4872"/>
    <w:rsid w:val="001D4959"/>
    <w:rsid w:val="001D4B57"/>
    <w:rsid w:val="001D4C35"/>
    <w:rsid w:val="001D4F45"/>
    <w:rsid w:val="001D5625"/>
    <w:rsid w:val="001D5AD8"/>
    <w:rsid w:val="001D5C23"/>
    <w:rsid w:val="001D5D44"/>
    <w:rsid w:val="001D60A6"/>
    <w:rsid w:val="001D6627"/>
    <w:rsid w:val="001D697C"/>
    <w:rsid w:val="001D6BF4"/>
    <w:rsid w:val="001D6C09"/>
    <w:rsid w:val="001D7193"/>
    <w:rsid w:val="001D739A"/>
    <w:rsid w:val="001D73F3"/>
    <w:rsid w:val="001D742E"/>
    <w:rsid w:val="001D7872"/>
    <w:rsid w:val="001E022C"/>
    <w:rsid w:val="001E046B"/>
    <w:rsid w:val="001E0588"/>
    <w:rsid w:val="001E0AC0"/>
    <w:rsid w:val="001E0C81"/>
    <w:rsid w:val="001E1678"/>
    <w:rsid w:val="001E170B"/>
    <w:rsid w:val="001E1F78"/>
    <w:rsid w:val="001E2025"/>
    <w:rsid w:val="001E2496"/>
    <w:rsid w:val="001E2DDE"/>
    <w:rsid w:val="001E31E3"/>
    <w:rsid w:val="001E35E5"/>
    <w:rsid w:val="001E3618"/>
    <w:rsid w:val="001E36A7"/>
    <w:rsid w:val="001E3A28"/>
    <w:rsid w:val="001E3B4A"/>
    <w:rsid w:val="001E40F2"/>
    <w:rsid w:val="001E439D"/>
    <w:rsid w:val="001E53CF"/>
    <w:rsid w:val="001E53DA"/>
    <w:rsid w:val="001E58A1"/>
    <w:rsid w:val="001E596F"/>
    <w:rsid w:val="001E5DF1"/>
    <w:rsid w:val="001E5EEF"/>
    <w:rsid w:val="001E5FED"/>
    <w:rsid w:val="001E65F0"/>
    <w:rsid w:val="001E723C"/>
    <w:rsid w:val="001E778F"/>
    <w:rsid w:val="001E7EEE"/>
    <w:rsid w:val="001F0028"/>
    <w:rsid w:val="001F0203"/>
    <w:rsid w:val="001F0579"/>
    <w:rsid w:val="001F081B"/>
    <w:rsid w:val="001F0F78"/>
    <w:rsid w:val="001F2179"/>
    <w:rsid w:val="001F2368"/>
    <w:rsid w:val="001F23F2"/>
    <w:rsid w:val="001F2757"/>
    <w:rsid w:val="001F29E9"/>
    <w:rsid w:val="001F2DEB"/>
    <w:rsid w:val="001F33C6"/>
    <w:rsid w:val="001F34BC"/>
    <w:rsid w:val="001F39CC"/>
    <w:rsid w:val="001F3D41"/>
    <w:rsid w:val="001F41F8"/>
    <w:rsid w:val="001F4350"/>
    <w:rsid w:val="001F4985"/>
    <w:rsid w:val="001F4C07"/>
    <w:rsid w:val="001F4F8B"/>
    <w:rsid w:val="001F5168"/>
    <w:rsid w:val="001F54B1"/>
    <w:rsid w:val="001F5826"/>
    <w:rsid w:val="001F58C6"/>
    <w:rsid w:val="001F5EA3"/>
    <w:rsid w:val="001F66C1"/>
    <w:rsid w:val="001F66C7"/>
    <w:rsid w:val="001F7648"/>
    <w:rsid w:val="001F7CB3"/>
    <w:rsid w:val="001F7CCF"/>
    <w:rsid w:val="001F7CF4"/>
    <w:rsid w:val="001F7DAC"/>
    <w:rsid w:val="001F7E6B"/>
    <w:rsid w:val="0020030C"/>
    <w:rsid w:val="00200567"/>
    <w:rsid w:val="002005BF"/>
    <w:rsid w:val="00200749"/>
    <w:rsid w:val="00200A48"/>
    <w:rsid w:val="00200BC6"/>
    <w:rsid w:val="00200BCC"/>
    <w:rsid w:val="00200CEF"/>
    <w:rsid w:val="0020116E"/>
    <w:rsid w:val="00201197"/>
    <w:rsid w:val="00201DFF"/>
    <w:rsid w:val="00201EE2"/>
    <w:rsid w:val="00202051"/>
    <w:rsid w:val="00202638"/>
    <w:rsid w:val="00202644"/>
    <w:rsid w:val="002028B2"/>
    <w:rsid w:val="00202F6F"/>
    <w:rsid w:val="0020334F"/>
    <w:rsid w:val="002039BB"/>
    <w:rsid w:val="00203D44"/>
    <w:rsid w:val="00203E24"/>
    <w:rsid w:val="00203E95"/>
    <w:rsid w:val="00204308"/>
    <w:rsid w:val="0020431C"/>
    <w:rsid w:val="00204544"/>
    <w:rsid w:val="002045F8"/>
    <w:rsid w:val="002046E2"/>
    <w:rsid w:val="00204CD0"/>
    <w:rsid w:val="002050C3"/>
    <w:rsid w:val="00205248"/>
    <w:rsid w:val="0020528D"/>
    <w:rsid w:val="002056E5"/>
    <w:rsid w:val="0020587E"/>
    <w:rsid w:val="00205A4C"/>
    <w:rsid w:val="00206448"/>
    <w:rsid w:val="002064B9"/>
    <w:rsid w:val="0020659B"/>
    <w:rsid w:val="002065AC"/>
    <w:rsid w:val="00206738"/>
    <w:rsid w:val="0020685C"/>
    <w:rsid w:val="00206955"/>
    <w:rsid w:val="00206A18"/>
    <w:rsid w:val="00206FD4"/>
    <w:rsid w:val="00207051"/>
    <w:rsid w:val="0020724E"/>
    <w:rsid w:val="00207ABC"/>
    <w:rsid w:val="0021011C"/>
    <w:rsid w:val="00210219"/>
    <w:rsid w:val="00210941"/>
    <w:rsid w:val="00210A49"/>
    <w:rsid w:val="00210F15"/>
    <w:rsid w:val="00210FBB"/>
    <w:rsid w:val="002118DD"/>
    <w:rsid w:val="00211B91"/>
    <w:rsid w:val="00211BD5"/>
    <w:rsid w:val="00211CB5"/>
    <w:rsid w:val="00211F75"/>
    <w:rsid w:val="00212090"/>
    <w:rsid w:val="00212733"/>
    <w:rsid w:val="00212880"/>
    <w:rsid w:val="002129A7"/>
    <w:rsid w:val="00212A3D"/>
    <w:rsid w:val="00212AEF"/>
    <w:rsid w:val="00212B67"/>
    <w:rsid w:val="00212BE2"/>
    <w:rsid w:val="00212E6B"/>
    <w:rsid w:val="00213010"/>
    <w:rsid w:val="00213096"/>
    <w:rsid w:val="00213A39"/>
    <w:rsid w:val="00213DF8"/>
    <w:rsid w:val="002147CD"/>
    <w:rsid w:val="0021486D"/>
    <w:rsid w:val="002148CD"/>
    <w:rsid w:val="00214EB5"/>
    <w:rsid w:val="00214FC0"/>
    <w:rsid w:val="0021503E"/>
    <w:rsid w:val="0021527F"/>
    <w:rsid w:val="002153EE"/>
    <w:rsid w:val="00215AD6"/>
    <w:rsid w:val="00215ED4"/>
    <w:rsid w:val="00215EE0"/>
    <w:rsid w:val="002160C8"/>
    <w:rsid w:val="002161B0"/>
    <w:rsid w:val="00216311"/>
    <w:rsid w:val="00216D22"/>
    <w:rsid w:val="00216FCF"/>
    <w:rsid w:val="00217477"/>
    <w:rsid w:val="00217488"/>
    <w:rsid w:val="002175A0"/>
    <w:rsid w:val="00217638"/>
    <w:rsid w:val="00217BA2"/>
    <w:rsid w:val="002200BF"/>
    <w:rsid w:val="002203A2"/>
    <w:rsid w:val="00220A6D"/>
    <w:rsid w:val="00220AEA"/>
    <w:rsid w:val="00220EC8"/>
    <w:rsid w:val="00220FB1"/>
    <w:rsid w:val="00221129"/>
    <w:rsid w:val="00221484"/>
    <w:rsid w:val="002214B5"/>
    <w:rsid w:val="00221714"/>
    <w:rsid w:val="0022187D"/>
    <w:rsid w:val="00221A55"/>
    <w:rsid w:val="00221BDB"/>
    <w:rsid w:val="002221CF"/>
    <w:rsid w:val="002222BE"/>
    <w:rsid w:val="002227BD"/>
    <w:rsid w:val="00222C2C"/>
    <w:rsid w:val="00223205"/>
    <w:rsid w:val="00223700"/>
    <w:rsid w:val="00223D2A"/>
    <w:rsid w:val="00224CC2"/>
    <w:rsid w:val="00224F1F"/>
    <w:rsid w:val="002251E0"/>
    <w:rsid w:val="0022537C"/>
    <w:rsid w:val="0022560F"/>
    <w:rsid w:val="00226137"/>
    <w:rsid w:val="002261C6"/>
    <w:rsid w:val="002263AA"/>
    <w:rsid w:val="0022660B"/>
    <w:rsid w:val="0022687A"/>
    <w:rsid w:val="00226954"/>
    <w:rsid w:val="002269D2"/>
    <w:rsid w:val="00226A8F"/>
    <w:rsid w:val="00226D0D"/>
    <w:rsid w:val="00230439"/>
    <w:rsid w:val="0023061B"/>
    <w:rsid w:val="0023074E"/>
    <w:rsid w:val="00230F4E"/>
    <w:rsid w:val="00231F58"/>
    <w:rsid w:val="0023242A"/>
    <w:rsid w:val="002326ED"/>
    <w:rsid w:val="00232919"/>
    <w:rsid w:val="00232AC5"/>
    <w:rsid w:val="00232FEF"/>
    <w:rsid w:val="00233223"/>
    <w:rsid w:val="0023340E"/>
    <w:rsid w:val="002334E6"/>
    <w:rsid w:val="00233AE4"/>
    <w:rsid w:val="00233E23"/>
    <w:rsid w:val="00233F93"/>
    <w:rsid w:val="00234513"/>
    <w:rsid w:val="00234835"/>
    <w:rsid w:val="002348AF"/>
    <w:rsid w:val="00234A85"/>
    <w:rsid w:val="002354F7"/>
    <w:rsid w:val="00235A20"/>
    <w:rsid w:val="002362F0"/>
    <w:rsid w:val="00236507"/>
    <w:rsid w:val="00236821"/>
    <w:rsid w:val="00236D87"/>
    <w:rsid w:val="00236E9B"/>
    <w:rsid w:val="00236F9B"/>
    <w:rsid w:val="00237380"/>
    <w:rsid w:val="00237BBB"/>
    <w:rsid w:val="00237E13"/>
    <w:rsid w:val="00240413"/>
    <w:rsid w:val="00240635"/>
    <w:rsid w:val="00240A0F"/>
    <w:rsid w:val="00240DA1"/>
    <w:rsid w:val="002410AB"/>
    <w:rsid w:val="00241B5F"/>
    <w:rsid w:val="00241CBE"/>
    <w:rsid w:val="00242231"/>
    <w:rsid w:val="0024267B"/>
    <w:rsid w:val="00242A31"/>
    <w:rsid w:val="00243076"/>
    <w:rsid w:val="002430A0"/>
    <w:rsid w:val="002433B6"/>
    <w:rsid w:val="002435CF"/>
    <w:rsid w:val="002437CC"/>
    <w:rsid w:val="00244211"/>
    <w:rsid w:val="002446B6"/>
    <w:rsid w:val="00244826"/>
    <w:rsid w:val="00244A8B"/>
    <w:rsid w:val="00244AA8"/>
    <w:rsid w:val="00245343"/>
    <w:rsid w:val="002454A6"/>
    <w:rsid w:val="00245570"/>
    <w:rsid w:val="0024575C"/>
    <w:rsid w:val="0024592A"/>
    <w:rsid w:val="00245D18"/>
    <w:rsid w:val="00245E0D"/>
    <w:rsid w:val="00246283"/>
    <w:rsid w:val="002468C4"/>
    <w:rsid w:val="002469A9"/>
    <w:rsid w:val="00246AD6"/>
    <w:rsid w:val="00246F43"/>
    <w:rsid w:val="00247735"/>
    <w:rsid w:val="00247836"/>
    <w:rsid w:val="00247C70"/>
    <w:rsid w:val="00250202"/>
    <w:rsid w:val="0025025D"/>
    <w:rsid w:val="00250623"/>
    <w:rsid w:val="002507CB"/>
    <w:rsid w:val="00250D16"/>
    <w:rsid w:val="00250E46"/>
    <w:rsid w:val="00251015"/>
    <w:rsid w:val="002517FC"/>
    <w:rsid w:val="00251A5C"/>
    <w:rsid w:val="00251E76"/>
    <w:rsid w:val="00252317"/>
    <w:rsid w:val="00254270"/>
    <w:rsid w:val="0025466D"/>
    <w:rsid w:val="002548D4"/>
    <w:rsid w:val="0025490E"/>
    <w:rsid w:val="00254E1F"/>
    <w:rsid w:val="00254E2B"/>
    <w:rsid w:val="00254F8D"/>
    <w:rsid w:val="002552FA"/>
    <w:rsid w:val="002555E3"/>
    <w:rsid w:val="00255B82"/>
    <w:rsid w:val="002564B1"/>
    <w:rsid w:val="00256C4A"/>
    <w:rsid w:val="0025738F"/>
    <w:rsid w:val="00257B3C"/>
    <w:rsid w:val="00257C4C"/>
    <w:rsid w:val="00257F68"/>
    <w:rsid w:val="002601E7"/>
    <w:rsid w:val="002603A7"/>
    <w:rsid w:val="0026070F"/>
    <w:rsid w:val="00260756"/>
    <w:rsid w:val="00260AA3"/>
    <w:rsid w:val="00260B16"/>
    <w:rsid w:val="00260F8B"/>
    <w:rsid w:val="0026131B"/>
    <w:rsid w:val="0026199C"/>
    <w:rsid w:val="00262215"/>
    <w:rsid w:val="002629A3"/>
    <w:rsid w:val="00262B89"/>
    <w:rsid w:val="00262CCF"/>
    <w:rsid w:val="00263082"/>
    <w:rsid w:val="0026317A"/>
    <w:rsid w:val="0026329B"/>
    <w:rsid w:val="002632C0"/>
    <w:rsid w:val="002632EF"/>
    <w:rsid w:val="00263AE3"/>
    <w:rsid w:val="00263BED"/>
    <w:rsid w:val="00263D24"/>
    <w:rsid w:val="00264481"/>
    <w:rsid w:val="00264721"/>
    <w:rsid w:val="002648A2"/>
    <w:rsid w:val="00265660"/>
    <w:rsid w:val="00265B48"/>
    <w:rsid w:val="00265FA5"/>
    <w:rsid w:val="00266726"/>
    <w:rsid w:val="002668C6"/>
    <w:rsid w:val="002670B7"/>
    <w:rsid w:val="00267610"/>
    <w:rsid w:val="00267771"/>
    <w:rsid w:val="0026786E"/>
    <w:rsid w:val="00267A07"/>
    <w:rsid w:val="00267D18"/>
    <w:rsid w:val="00267DF7"/>
    <w:rsid w:val="0027002B"/>
    <w:rsid w:val="002704BF"/>
    <w:rsid w:val="0027052C"/>
    <w:rsid w:val="00270F4E"/>
    <w:rsid w:val="002710B6"/>
    <w:rsid w:val="00271627"/>
    <w:rsid w:val="00271AB4"/>
    <w:rsid w:val="002726F3"/>
    <w:rsid w:val="0027296C"/>
    <w:rsid w:val="00272AD2"/>
    <w:rsid w:val="002732E5"/>
    <w:rsid w:val="00273694"/>
    <w:rsid w:val="0027375A"/>
    <w:rsid w:val="00273E79"/>
    <w:rsid w:val="00273EE6"/>
    <w:rsid w:val="0027417A"/>
    <w:rsid w:val="002741F8"/>
    <w:rsid w:val="002742DC"/>
    <w:rsid w:val="0027434C"/>
    <w:rsid w:val="00274A60"/>
    <w:rsid w:val="00274A74"/>
    <w:rsid w:val="00274E6D"/>
    <w:rsid w:val="00274F4D"/>
    <w:rsid w:val="00274F83"/>
    <w:rsid w:val="00275408"/>
    <w:rsid w:val="00275784"/>
    <w:rsid w:val="00275875"/>
    <w:rsid w:val="002758D4"/>
    <w:rsid w:val="00275AC9"/>
    <w:rsid w:val="00275F73"/>
    <w:rsid w:val="00276079"/>
    <w:rsid w:val="002763EE"/>
    <w:rsid w:val="002766B7"/>
    <w:rsid w:val="002766F5"/>
    <w:rsid w:val="00276930"/>
    <w:rsid w:val="00276B41"/>
    <w:rsid w:val="00276FC9"/>
    <w:rsid w:val="002773D3"/>
    <w:rsid w:val="00277737"/>
    <w:rsid w:val="00277A76"/>
    <w:rsid w:val="00277C0F"/>
    <w:rsid w:val="00280523"/>
    <w:rsid w:val="00280584"/>
    <w:rsid w:val="0028123E"/>
    <w:rsid w:val="0028149D"/>
    <w:rsid w:val="002818AF"/>
    <w:rsid w:val="00281F91"/>
    <w:rsid w:val="002826EF"/>
    <w:rsid w:val="00282A7F"/>
    <w:rsid w:val="00282AB8"/>
    <w:rsid w:val="00282F85"/>
    <w:rsid w:val="00283AB4"/>
    <w:rsid w:val="00283BB4"/>
    <w:rsid w:val="00283E1D"/>
    <w:rsid w:val="00283E74"/>
    <w:rsid w:val="00284499"/>
    <w:rsid w:val="002848AE"/>
    <w:rsid w:val="002849E0"/>
    <w:rsid w:val="00284A78"/>
    <w:rsid w:val="0028563A"/>
    <w:rsid w:val="00285763"/>
    <w:rsid w:val="002858FB"/>
    <w:rsid w:val="00285C7A"/>
    <w:rsid w:val="002868CF"/>
    <w:rsid w:val="002868E2"/>
    <w:rsid w:val="002869C3"/>
    <w:rsid w:val="00286ACB"/>
    <w:rsid w:val="00286C40"/>
    <w:rsid w:val="00286DF6"/>
    <w:rsid w:val="0028771B"/>
    <w:rsid w:val="00287A8B"/>
    <w:rsid w:val="00287AFC"/>
    <w:rsid w:val="00287F45"/>
    <w:rsid w:val="00290016"/>
    <w:rsid w:val="0029082D"/>
    <w:rsid w:val="00290CCD"/>
    <w:rsid w:val="00290EB7"/>
    <w:rsid w:val="00290FD7"/>
    <w:rsid w:val="0029177E"/>
    <w:rsid w:val="00291B57"/>
    <w:rsid w:val="00292071"/>
    <w:rsid w:val="002922E6"/>
    <w:rsid w:val="002923E0"/>
    <w:rsid w:val="002924CB"/>
    <w:rsid w:val="00292C4B"/>
    <w:rsid w:val="00293297"/>
    <w:rsid w:val="0029343D"/>
    <w:rsid w:val="0029356F"/>
    <w:rsid w:val="00293601"/>
    <w:rsid w:val="002936E4"/>
    <w:rsid w:val="00293854"/>
    <w:rsid w:val="00293D2F"/>
    <w:rsid w:val="002940E1"/>
    <w:rsid w:val="00294479"/>
    <w:rsid w:val="0029450C"/>
    <w:rsid w:val="002945A3"/>
    <w:rsid w:val="00294EDD"/>
    <w:rsid w:val="00294F93"/>
    <w:rsid w:val="0029512D"/>
    <w:rsid w:val="00295617"/>
    <w:rsid w:val="00295BB0"/>
    <w:rsid w:val="00295E7F"/>
    <w:rsid w:val="00296282"/>
    <w:rsid w:val="00296359"/>
    <w:rsid w:val="0029637C"/>
    <w:rsid w:val="002964A1"/>
    <w:rsid w:val="002968D8"/>
    <w:rsid w:val="00296B88"/>
    <w:rsid w:val="00296CB4"/>
    <w:rsid w:val="00297B46"/>
    <w:rsid w:val="002A0B57"/>
    <w:rsid w:val="002A0C95"/>
    <w:rsid w:val="002A0DC8"/>
    <w:rsid w:val="002A1AE5"/>
    <w:rsid w:val="002A204E"/>
    <w:rsid w:val="002A2069"/>
    <w:rsid w:val="002A21A9"/>
    <w:rsid w:val="002A2445"/>
    <w:rsid w:val="002A28A5"/>
    <w:rsid w:val="002A2BD1"/>
    <w:rsid w:val="002A2DEF"/>
    <w:rsid w:val="002A3178"/>
    <w:rsid w:val="002A3793"/>
    <w:rsid w:val="002A3877"/>
    <w:rsid w:val="002A3F59"/>
    <w:rsid w:val="002A4970"/>
    <w:rsid w:val="002A530A"/>
    <w:rsid w:val="002A554B"/>
    <w:rsid w:val="002A5822"/>
    <w:rsid w:val="002A5E8B"/>
    <w:rsid w:val="002A629E"/>
    <w:rsid w:val="002A685A"/>
    <w:rsid w:val="002A6A14"/>
    <w:rsid w:val="002A6C91"/>
    <w:rsid w:val="002A704B"/>
    <w:rsid w:val="002A72A7"/>
    <w:rsid w:val="002A7836"/>
    <w:rsid w:val="002A7AA8"/>
    <w:rsid w:val="002A7E57"/>
    <w:rsid w:val="002B04C9"/>
    <w:rsid w:val="002B05AD"/>
    <w:rsid w:val="002B09E8"/>
    <w:rsid w:val="002B0A39"/>
    <w:rsid w:val="002B0BD9"/>
    <w:rsid w:val="002B0C55"/>
    <w:rsid w:val="002B0C65"/>
    <w:rsid w:val="002B1463"/>
    <w:rsid w:val="002B1913"/>
    <w:rsid w:val="002B1B71"/>
    <w:rsid w:val="002B2991"/>
    <w:rsid w:val="002B2B66"/>
    <w:rsid w:val="002B2ED7"/>
    <w:rsid w:val="002B3DB0"/>
    <w:rsid w:val="002B41B0"/>
    <w:rsid w:val="002B4A46"/>
    <w:rsid w:val="002B4E99"/>
    <w:rsid w:val="002B4F22"/>
    <w:rsid w:val="002B509A"/>
    <w:rsid w:val="002B5318"/>
    <w:rsid w:val="002B5448"/>
    <w:rsid w:val="002B54EF"/>
    <w:rsid w:val="002B5539"/>
    <w:rsid w:val="002B5A6A"/>
    <w:rsid w:val="002B5DAE"/>
    <w:rsid w:val="002B619A"/>
    <w:rsid w:val="002B6D1B"/>
    <w:rsid w:val="002B6DFE"/>
    <w:rsid w:val="002B7303"/>
    <w:rsid w:val="002B738E"/>
    <w:rsid w:val="002B74F0"/>
    <w:rsid w:val="002B7B15"/>
    <w:rsid w:val="002B7DC8"/>
    <w:rsid w:val="002C04DB"/>
    <w:rsid w:val="002C0919"/>
    <w:rsid w:val="002C0B80"/>
    <w:rsid w:val="002C0F39"/>
    <w:rsid w:val="002C0F43"/>
    <w:rsid w:val="002C0FD4"/>
    <w:rsid w:val="002C1323"/>
    <w:rsid w:val="002C18D5"/>
    <w:rsid w:val="002C1B87"/>
    <w:rsid w:val="002C26C5"/>
    <w:rsid w:val="002C2929"/>
    <w:rsid w:val="002C2A02"/>
    <w:rsid w:val="002C2CB3"/>
    <w:rsid w:val="002C31FE"/>
    <w:rsid w:val="002C32F4"/>
    <w:rsid w:val="002C3381"/>
    <w:rsid w:val="002C344F"/>
    <w:rsid w:val="002C34E3"/>
    <w:rsid w:val="002C3895"/>
    <w:rsid w:val="002C3B8D"/>
    <w:rsid w:val="002C3F05"/>
    <w:rsid w:val="002C43EE"/>
    <w:rsid w:val="002C4462"/>
    <w:rsid w:val="002C4ECF"/>
    <w:rsid w:val="002C5463"/>
    <w:rsid w:val="002C5A92"/>
    <w:rsid w:val="002C6683"/>
    <w:rsid w:val="002C6A3E"/>
    <w:rsid w:val="002C6ADE"/>
    <w:rsid w:val="002C6C3E"/>
    <w:rsid w:val="002C6F0F"/>
    <w:rsid w:val="002C6F91"/>
    <w:rsid w:val="002C7240"/>
    <w:rsid w:val="002C74CA"/>
    <w:rsid w:val="002C7573"/>
    <w:rsid w:val="002C7D89"/>
    <w:rsid w:val="002C7FE8"/>
    <w:rsid w:val="002D03C7"/>
    <w:rsid w:val="002D060E"/>
    <w:rsid w:val="002D07D6"/>
    <w:rsid w:val="002D086F"/>
    <w:rsid w:val="002D097C"/>
    <w:rsid w:val="002D0A7A"/>
    <w:rsid w:val="002D0D62"/>
    <w:rsid w:val="002D0ECD"/>
    <w:rsid w:val="002D0F58"/>
    <w:rsid w:val="002D15EF"/>
    <w:rsid w:val="002D1AD1"/>
    <w:rsid w:val="002D1D57"/>
    <w:rsid w:val="002D1D8F"/>
    <w:rsid w:val="002D238B"/>
    <w:rsid w:val="002D24CC"/>
    <w:rsid w:val="002D2596"/>
    <w:rsid w:val="002D289C"/>
    <w:rsid w:val="002D421F"/>
    <w:rsid w:val="002D4C0D"/>
    <w:rsid w:val="002D4DF6"/>
    <w:rsid w:val="002D4F3D"/>
    <w:rsid w:val="002D54FE"/>
    <w:rsid w:val="002D5CA9"/>
    <w:rsid w:val="002D6249"/>
    <w:rsid w:val="002D67F8"/>
    <w:rsid w:val="002D6B37"/>
    <w:rsid w:val="002D6DE7"/>
    <w:rsid w:val="002D6E25"/>
    <w:rsid w:val="002D6FD0"/>
    <w:rsid w:val="002D7C17"/>
    <w:rsid w:val="002E0A29"/>
    <w:rsid w:val="002E103F"/>
    <w:rsid w:val="002E10C3"/>
    <w:rsid w:val="002E156B"/>
    <w:rsid w:val="002E1BAC"/>
    <w:rsid w:val="002E1E6E"/>
    <w:rsid w:val="002E21EC"/>
    <w:rsid w:val="002E2716"/>
    <w:rsid w:val="002E2FA8"/>
    <w:rsid w:val="002E2FEF"/>
    <w:rsid w:val="002E3444"/>
    <w:rsid w:val="002E36B7"/>
    <w:rsid w:val="002E4335"/>
    <w:rsid w:val="002E43DE"/>
    <w:rsid w:val="002E44F5"/>
    <w:rsid w:val="002E4579"/>
    <w:rsid w:val="002E4892"/>
    <w:rsid w:val="002E48C9"/>
    <w:rsid w:val="002E4E4C"/>
    <w:rsid w:val="002E5538"/>
    <w:rsid w:val="002E571D"/>
    <w:rsid w:val="002E5AEC"/>
    <w:rsid w:val="002E5BE2"/>
    <w:rsid w:val="002E5C7D"/>
    <w:rsid w:val="002E5DBB"/>
    <w:rsid w:val="002E668B"/>
    <w:rsid w:val="002E6DC7"/>
    <w:rsid w:val="002E70C6"/>
    <w:rsid w:val="002E71F4"/>
    <w:rsid w:val="002E71F5"/>
    <w:rsid w:val="002E7267"/>
    <w:rsid w:val="002E741A"/>
    <w:rsid w:val="002E76BD"/>
    <w:rsid w:val="002E770F"/>
    <w:rsid w:val="002E7C5D"/>
    <w:rsid w:val="002E7D5C"/>
    <w:rsid w:val="002F0743"/>
    <w:rsid w:val="002F14D7"/>
    <w:rsid w:val="002F1815"/>
    <w:rsid w:val="002F1A9D"/>
    <w:rsid w:val="002F1F72"/>
    <w:rsid w:val="002F1FD6"/>
    <w:rsid w:val="002F277C"/>
    <w:rsid w:val="002F2AF3"/>
    <w:rsid w:val="002F3159"/>
    <w:rsid w:val="002F37A6"/>
    <w:rsid w:val="002F3804"/>
    <w:rsid w:val="002F3C13"/>
    <w:rsid w:val="002F3FE1"/>
    <w:rsid w:val="002F425C"/>
    <w:rsid w:val="002F42D4"/>
    <w:rsid w:val="002F4B3E"/>
    <w:rsid w:val="002F53D6"/>
    <w:rsid w:val="002F617A"/>
    <w:rsid w:val="002F6202"/>
    <w:rsid w:val="002F62E1"/>
    <w:rsid w:val="002F64FE"/>
    <w:rsid w:val="002F68DC"/>
    <w:rsid w:val="002F6C41"/>
    <w:rsid w:val="002F70A5"/>
    <w:rsid w:val="002F72C6"/>
    <w:rsid w:val="002F744D"/>
    <w:rsid w:val="002F7880"/>
    <w:rsid w:val="002F78DB"/>
    <w:rsid w:val="002F7AA3"/>
    <w:rsid w:val="00300052"/>
    <w:rsid w:val="00300194"/>
    <w:rsid w:val="00300388"/>
    <w:rsid w:val="003003E2"/>
    <w:rsid w:val="00300F3D"/>
    <w:rsid w:val="003015F5"/>
    <w:rsid w:val="003016BE"/>
    <w:rsid w:val="00301717"/>
    <w:rsid w:val="00301BF8"/>
    <w:rsid w:val="0030206B"/>
    <w:rsid w:val="00302216"/>
    <w:rsid w:val="00302B14"/>
    <w:rsid w:val="00302FAB"/>
    <w:rsid w:val="0030312C"/>
    <w:rsid w:val="003039F9"/>
    <w:rsid w:val="00303A6A"/>
    <w:rsid w:val="00303C36"/>
    <w:rsid w:val="00303DE6"/>
    <w:rsid w:val="003040E6"/>
    <w:rsid w:val="00304338"/>
    <w:rsid w:val="003049ED"/>
    <w:rsid w:val="00304CA1"/>
    <w:rsid w:val="00304F22"/>
    <w:rsid w:val="00304F4F"/>
    <w:rsid w:val="00305133"/>
    <w:rsid w:val="003054AE"/>
    <w:rsid w:val="003056B2"/>
    <w:rsid w:val="003058B3"/>
    <w:rsid w:val="00306230"/>
    <w:rsid w:val="00306235"/>
    <w:rsid w:val="00307210"/>
    <w:rsid w:val="003072C0"/>
    <w:rsid w:val="003072D8"/>
    <w:rsid w:val="00307893"/>
    <w:rsid w:val="00307934"/>
    <w:rsid w:val="00307EF2"/>
    <w:rsid w:val="00310124"/>
    <w:rsid w:val="003103D1"/>
    <w:rsid w:val="003104E2"/>
    <w:rsid w:val="00310981"/>
    <w:rsid w:val="003109F6"/>
    <w:rsid w:val="00310C73"/>
    <w:rsid w:val="00310FEC"/>
    <w:rsid w:val="003110CB"/>
    <w:rsid w:val="00311298"/>
    <w:rsid w:val="00311582"/>
    <w:rsid w:val="0031167A"/>
    <w:rsid w:val="003119CC"/>
    <w:rsid w:val="00311AFC"/>
    <w:rsid w:val="003120BC"/>
    <w:rsid w:val="003122BD"/>
    <w:rsid w:val="00312600"/>
    <w:rsid w:val="003127D6"/>
    <w:rsid w:val="00312C24"/>
    <w:rsid w:val="00312EF2"/>
    <w:rsid w:val="00313F47"/>
    <w:rsid w:val="00313FF1"/>
    <w:rsid w:val="003142B0"/>
    <w:rsid w:val="00314A09"/>
    <w:rsid w:val="00314B7D"/>
    <w:rsid w:val="00314D21"/>
    <w:rsid w:val="00315060"/>
    <w:rsid w:val="00315719"/>
    <w:rsid w:val="0031584F"/>
    <w:rsid w:val="00316444"/>
    <w:rsid w:val="003171D4"/>
    <w:rsid w:val="003172E0"/>
    <w:rsid w:val="0031739C"/>
    <w:rsid w:val="00317651"/>
    <w:rsid w:val="00317755"/>
    <w:rsid w:val="00317796"/>
    <w:rsid w:val="003177FE"/>
    <w:rsid w:val="00317CC5"/>
    <w:rsid w:val="003201F9"/>
    <w:rsid w:val="0032069B"/>
    <w:rsid w:val="00320B2D"/>
    <w:rsid w:val="00320B5B"/>
    <w:rsid w:val="00321164"/>
    <w:rsid w:val="00321438"/>
    <w:rsid w:val="00321447"/>
    <w:rsid w:val="00321519"/>
    <w:rsid w:val="0032170D"/>
    <w:rsid w:val="0032174A"/>
    <w:rsid w:val="00321C88"/>
    <w:rsid w:val="003222B5"/>
    <w:rsid w:val="00322430"/>
    <w:rsid w:val="003225A0"/>
    <w:rsid w:val="00322BDC"/>
    <w:rsid w:val="0032332B"/>
    <w:rsid w:val="00323409"/>
    <w:rsid w:val="00323540"/>
    <w:rsid w:val="003238A2"/>
    <w:rsid w:val="003238C5"/>
    <w:rsid w:val="00323906"/>
    <w:rsid w:val="0032398D"/>
    <w:rsid w:val="00323C89"/>
    <w:rsid w:val="00323DF8"/>
    <w:rsid w:val="00323E4E"/>
    <w:rsid w:val="00323E9C"/>
    <w:rsid w:val="003241EC"/>
    <w:rsid w:val="0032440C"/>
    <w:rsid w:val="00324567"/>
    <w:rsid w:val="003245DA"/>
    <w:rsid w:val="00324CE4"/>
    <w:rsid w:val="00324CFC"/>
    <w:rsid w:val="00324D33"/>
    <w:rsid w:val="00325247"/>
    <w:rsid w:val="003252C6"/>
    <w:rsid w:val="00325829"/>
    <w:rsid w:val="00325BB9"/>
    <w:rsid w:val="00325DE9"/>
    <w:rsid w:val="00325E58"/>
    <w:rsid w:val="00325E91"/>
    <w:rsid w:val="0032609C"/>
    <w:rsid w:val="0032609E"/>
    <w:rsid w:val="00326234"/>
    <w:rsid w:val="0032654F"/>
    <w:rsid w:val="00327364"/>
    <w:rsid w:val="00327B2E"/>
    <w:rsid w:val="00327B37"/>
    <w:rsid w:val="00327BCD"/>
    <w:rsid w:val="00327DCB"/>
    <w:rsid w:val="00327EF2"/>
    <w:rsid w:val="00327FA3"/>
    <w:rsid w:val="00330422"/>
    <w:rsid w:val="003305BB"/>
    <w:rsid w:val="0033089A"/>
    <w:rsid w:val="00330C17"/>
    <w:rsid w:val="003310A4"/>
    <w:rsid w:val="0033187A"/>
    <w:rsid w:val="003320BE"/>
    <w:rsid w:val="00332976"/>
    <w:rsid w:val="00332A9B"/>
    <w:rsid w:val="003330C6"/>
    <w:rsid w:val="00333276"/>
    <w:rsid w:val="003332B5"/>
    <w:rsid w:val="0033330E"/>
    <w:rsid w:val="00333582"/>
    <w:rsid w:val="00333642"/>
    <w:rsid w:val="00333A89"/>
    <w:rsid w:val="00333ABB"/>
    <w:rsid w:val="003342E5"/>
    <w:rsid w:val="0033445D"/>
    <w:rsid w:val="003349A5"/>
    <w:rsid w:val="00334A90"/>
    <w:rsid w:val="00335100"/>
    <w:rsid w:val="0033516B"/>
    <w:rsid w:val="0033523A"/>
    <w:rsid w:val="00335BCC"/>
    <w:rsid w:val="00335F89"/>
    <w:rsid w:val="00335F8C"/>
    <w:rsid w:val="00335FBA"/>
    <w:rsid w:val="00336058"/>
    <w:rsid w:val="00336946"/>
    <w:rsid w:val="00336962"/>
    <w:rsid w:val="00336A31"/>
    <w:rsid w:val="00336D4B"/>
    <w:rsid w:val="00337817"/>
    <w:rsid w:val="00337CEF"/>
    <w:rsid w:val="00340084"/>
    <w:rsid w:val="00340185"/>
    <w:rsid w:val="003403D9"/>
    <w:rsid w:val="0034063B"/>
    <w:rsid w:val="00340D49"/>
    <w:rsid w:val="0034121D"/>
    <w:rsid w:val="00341539"/>
    <w:rsid w:val="00341568"/>
    <w:rsid w:val="00341965"/>
    <w:rsid w:val="00341A59"/>
    <w:rsid w:val="00341F84"/>
    <w:rsid w:val="00342264"/>
    <w:rsid w:val="003422BE"/>
    <w:rsid w:val="00342363"/>
    <w:rsid w:val="003426C8"/>
    <w:rsid w:val="00342C76"/>
    <w:rsid w:val="00343735"/>
    <w:rsid w:val="003439E4"/>
    <w:rsid w:val="00343B21"/>
    <w:rsid w:val="00344133"/>
    <w:rsid w:val="003449CD"/>
    <w:rsid w:val="00344D6F"/>
    <w:rsid w:val="00344E51"/>
    <w:rsid w:val="00344FEC"/>
    <w:rsid w:val="003453A9"/>
    <w:rsid w:val="00345A46"/>
    <w:rsid w:val="00345B35"/>
    <w:rsid w:val="00345D6A"/>
    <w:rsid w:val="00345E53"/>
    <w:rsid w:val="00346401"/>
    <w:rsid w:val="0034653C"/>
    <w:rsid w:val="00346EC2"/>
    <w:rsid w:val="003472B3"/>
    <w:rsid w:val="003474E0"/>
    <w:rsid w:val="00347608"/>
    <w:rsid w:val="00347972"/>
    <w:rsid w:val="0035008C"/>
    <w:rsid w:val="0035011A"/>
    <w:rsid w:val="0035025C"/>
    <w:rsid w:val="0035062D"/>
    <w:rsid w:val="00350D37"/>
    <w:rsid w:val="00350DE6"/>
    <w:rsid w:val="00350E66"/>
    <w:rsid w:val="00351121"/>
    <w:rsid w:val="00351617"/>
    <w:rsid w:val="00351841"/>
    <w:rsid w:val="003521D2"/>
    <w:rsid w:val="0035271C"/>
    <w:rsid w:val="003528AD"/>
    <w:rsid w:val="00352962"/>
    <w:rsid w:val="00352D95"/>
    <w:rsid w:val="00353203"/>
    <w:rsid w:val="003536B2"/>
    <w:rsid w:val="0035396B"/>
    <w:rsid w:val="00353CF9"/>
    <w:rsid w:val="003544FB"/>
    <w:rsid w:val="00354966"/>
    <w:rsid w:val="003554A7"/>
    <w:rsid w:val="003557A1"/>
    <w:rsid w:val="00355F56"/>
    <w:rsid w:val="003560C0"/>
    <w:rsid w:val="0035639A"/>
    <w:rsid w:val="0035670C"/>
    <w:rsid w:val="00356D9D"/>
    <w:rsid w:val="00357184"/>
    <w:rsid w:val="003571D1"/>
    <w:rsid w:val="00357352"/>
    <w:rsid w:val="00357795"/>
    <w:rsid w:val="003577E0"/>
    <w:rsid w:val="003577EA"/>
    <w:rsid w:val="003579B1"/>
    <w:rsid w:val="00357B4B"/>
    <w:rsid w:val="00357EF6"/>
    <w:rsid w:val="00360014"/>
    <w:rsid w:val="003607E9"/>
    <w:rsid w:val="00360874"/>
    <w:rsid w:val="003608D4"/>
    <w:rsid w:val="0036097C"/>
    <w:rsid w:val="00360995"/>
    <w:rsid w:val="00360BC0"/>
    <w:rsid w:val="00361164"/>
    <w:rsid w:val="0036119C"/>
    <w:rsid w:val="0036138F"/>
    <w:rsid w:val="00361D6A"/>
    <w:rsid w:val="00362718"/>
    <w:rsid w:val="00362A09"/>
    <w:rsid w:val="00362A3B"/>
    <w:rsid w:val="00362AA8"/>
    <w:rsid w:val="00362B4B"/>
    <w:rsid w:val="003635B0"/>
    <w:rsid w:val="003637E0"/>
    <w:rsid w:val="00363B21"/>
    <w:rsid w:val="00363BEF"/>
    <w:rsid w:val="00363F0D"/>
    <w:rsid w:val="00364099"/>
    <w:rsid w:val="00364221"/>
    <w:rsid w:val="0036428D"/>
    <w:rsid w:val="00364769"/>
    <w:rsid w:val="00364834"/>
    <w:rsid w:val="00364924"/>
    <w:rsid w:val="00365221"/>
    <w:rsid w:val="003652C0"/>
    <w:rsid w:val="00365691"/>
    <w:rsid w:val="003659FC"/>
    <w:rsid w:val="00365C7B"/>
    <w:rsid w:val="00365D63"/>
    <w:rsid w:val="00365EA3"/>
    <w:rsid w:val="00366130"/>
    <w:rsid w:val="00366225"/>
    <w:rsid w:val="00366290"/>
    <w:rsid w:val="003662E1"/>
    <w:rsid w:val="00366761"/>
    <w:rsid w:val="00366D0E"/>
    <w:rsid w:val="003670A9"/>
    <w:rsid w:val="00367304"/>
    <w:rsid w:val="00367620"/>
    <w:rsid w:val="003678D6"/>
    <w:rsid w:val="0036793B"/>
    <w:rsid w:val="00367E21"/>
    <w:rsid w:val="0037019B"/>
    <w:rsid w:val="003702C0"/>
    <w:rsid w:val="003704D7"/>
    <w:rsid w:val="0037088B"/>
    <w:rsid w:val="003709F6"/>
    <w:rsid w:val="00370B02"/>
    <w:rsid w:val="00370F33"/>
    <w:rsid w:val="00370FCF"/>
    <w:rsid w:val="003715B2"/>
    <w:rsid w:val="00371761"/>
    <w:rsid w:val="003717E4"/>
    <w:rsid w:val="00371A6E"/>
    <w:rsid w:val="00371EBF"/>
    <w:rsid w:val="00371F32"/>
    <w:rsid w:val="00372682"/>
    <w:rsid w:val="00372996"/>
    <w:rsid w:val="003730FF"/>
    <w:rsid w:val="003732A1"/>
    <w:rsid w:val="00373952"/>
    <w:rsid w:val="00373B34"/>
    <w:rsid w:val="00373FDD"/>
    <w:rsid w:val="003741E7"/>
    <w:rsid w:val="00374576"/>
    <w:rsid w:val="003747F5"/>
    <w:rsid w:val="003749FB"/>
    <w:rsid w:val="003749FF"/>
    <w:rsid w:val="003751B3"/>
    <w:rsid w:val="003752A7"/>
    <w:rsid w:val="00375618"/>
    <w:rsid w:val="003758E9"/>
    <w:rsid w:val="003762C2"/>
    <w:rsid w:val="00376568"/>
    <w:rsid w:val="00376889"/>
    <w:rsid w:val="003769A8"/>
    <w:rsid w:val="00376A0A"/>
    <w:rsid w:val="00376A5C"/>
    <w:rsid w:val="00376CC5"/>
    <w:rsid w:val="00376EE9"/>
    <w:rsid w:val="00377384"/>
    <w:rsid w:val="00377A05"/>
    <w:rsid w:val="00377F35"/>
    <w:rsid w:val="0038010C"/>
    <w:rsid w:val="00380243"/>
    <w:rsid w:val="003802AD"/>
    <w:rsid w:val="003805AC"/>
    <w:rsid w:val="00380B48"/>
    <w:rsid w:val="00380FC7"/>
    <w:rsid w:val="00381219"/>
    <w:rsid w:val="003813C9"/>
    <w:rsid w:val="003815D2"/>
    <w:rsid w:val="00381623"/>
    <w:rsid w:val="00381749"/>
    <w:rsid w:val="0038179C"/>
    <w:rsid w:val="003823DF"/>
    <w:rsid w:val="00382816"/>
    <w:rsid w:val="0038295F"/>
    <w:rsid w:val="00382ABC"/>
    <w:rsid w:val="00382C2D"/>
    <w:rsid w:val="00382F14"/>
    <w:rsid w:val="0038327B"/>
    <w:rsid w:val="003838D4"/>
    <w:rsid w:val="00383AFA"/>
    <w:rsid w:val="00384AAC"/>
    <w:rsid w:val="00384E6D"/>
    <w:rsid w:val="00384F1A"/>
    <w:rsid w:val="0038525B"/>
    <w:rsid w:val="003852D2"/>
    <w:rsid w:val="00385349"/>
    <w:rsid w:val="003859C0"/>
    <w:rsid w:val="00385ED4"/>
    <w:rsid w:val="00386187"/>
    <w:rsid w:val="00386483"/>
    <w:rsid w:val="003864CC"/>
    <w:rsid w:val="0038660B"/>
    <w:rsid w:val="00386A97"/>
    <w:rsid w:val="00386BC1"/>
    <w:rsid w:val="00386F8D"/>
    <w:rsid w:val="0038781D"/>
    <w:rsid w:val="00387836"/>
    <w:rsid w:val="003879D3"/>
    <w:rsid w:val="00390439"/>
    <w:rsid w:val="003905FB"/>
    <w:rsid w:val="0039067F"/>
    <w:rsid w:val="003907AE"/>
    <w:rsid w:val="00390E43"/>
    <w:rsid w:val="003910FB"/>
    <w:rsid w:val="003917F9"/>
    <w:rsid w:val="0039193E"/>
    <w:rsid w:val="00391D5C"/>
    <w:rsid w:val="0039255F"/>
    <w:rsid w:val="003928F8"/>
    <w:rsid w:val="003929D6"/>
    <w:rsid w:val="00392D07"/>
    <w:rsid w:val="00392D20"/>
    <w:rsid w:val="0039303B"/>
    <w:rsid w:val="003939A0"/>
    <w:rsid w:val="00393ADF"/>
    <w:rsid w:val="00393D62"/>
    <w:rsid w:val="00393F39"/>
    <w:rsid w:val="00393FDE"/>
    <w:rsid w:val="0039410C"/>
    <w:rsid w:val="00394421"/>
    <w:rsid w:val="00394634"/>
    <w:rsid w:val="003947DD"/>
    <w:rsid w:val="003948AD"/>
    <w:rsid w:val="003948DF"/>
    <w:rsid w:val="00394B02"/>
    <w:rsid w:val="00394DBC"/>
    <w:rsid w:val="003950F1"/>
    <w:rsid w:val="00395326"/>
    <w:rsid w:val="00395B40"/>
    <w:rsid w:val="00395B64"/>
    <w:rsid w:val="0039693B"/>
    <w:rsid w:val="003969BB"/>
    <w:rsid w:val="00396EE6"/>
    <w:rsid w:val="00397253"/>
    <w:rsid w:val="0039751C"/>
    <w:rsid w:val="00397871"/>
    <w:rsid w:val="00397A52"/>
    <w:rsid w:val="003A01FA"/>
    <w:rsid w:val="003A061D"/>
    <w:rsid w:val="003A0793"/>
    <w:rsid w:val="003A0A15"/>
    <w:rsid w:val="003A0D71"/>
    <w:rsid w:val="003A110D"/>
    <w:rsid w:val="003A171B"/>
    <w:rsid w:val="003A238B"/>
    <w:rsid w:val="003A26EB"/>
    <w:rsid w:val="003A29AD"/>
    <w:rsid w:val="003A2B0C"/>
    <w:rsid w:val="003A2CBA"/>
    <w:rsid w:val="003A31FD"/>
    <w:rsid w:val="003A33AA"/>
    <w:rsid w:val="003A39A6"/>
    <w:rsid w:val="003A3D93"/>
    <w:rsid w:val="003A3DD9"/>
    <w:rsid w:val="003A3F41"/>
    <w:rsid w:val="003A3F6F"/>
    <w:rsid w:val="003A419E"/>
    <w:rsid w:val="003A431B"/>
    <w:rsid w:val="003A4D81"/>
    <w:rsid w:val="003A50DF"/>
    <w:rsid w:val="003A58F0"/>
    <w:rsid w:val="003A5DD2"/>
    <w:rsid w:val="003A5EBE"/>
    <w:rsid w:val="003A688D"/>
    <w:rsid w:val="003A6902"/>
    <w:rsid w:val="003A69E2"/>
    <w:rsid w:val="003A6BDF"/>
    <w:rsid w:val="003A7016"/>
    <w:rsid w:val="003A74BB"/>
    <w:rsid w:val="003A7977"/>
    <w:rsid w:val="003A79FE"/>
    <w:rsid w:val="003B00A0"/>
    <w:rsid w:val="003B02D5"/>
    <w:rsid w:val="003B06AE"/>
    <w:rsid w:val="003B14E4"/>
    <w:rsid w:val="003B1A77"/>
    <w:rsid w:val="003B1AD9"/>
    <w:rsid w:val="003B1AE2"/>
    <w:rsid w:val="003B1E2E"/>
    <w:rsid w:val="003B2801"/>
    <w:rsid w:val="003B2C49"/>
    <w:rsid w:val="003B31B1"/>
    <w:rsid w:val="003B3334"/>
    <w:rsid w:val="003B3BCB"/>
    <w:rsid w:val="003B3C10"/>
    <w:rsid w:val="003B3FE3"/>
    <w:rsid w:val="003B402A"/>
    <w:rsid w:val="003B5548"/>
    <w:rsid w:val="003B57FD"/>
    <w:rsid w:val="003B594E"/>
    <w:rsid w:val="003B5DE2"/>
    <w:rsid w:val="003B652E"/>
    <w:rsid w:val="003B6A58"/>
    <w:rsid w:val="003B6A90"/>
    <w:rsid w:val="003B70E4"/>
    <w:rsid w:val="003B75EC"/>
    <w:rsid w:val="003B7A55"/>
    <w:rsid w:val="003B7BB6"/>
    <w:rsid w:val="003C018A"/>
    <w:rsid w:val="003C0477"/>
    <w:rsid w:val="003C0C57"/>
    <w:rsid w:val="003C0CFF"/>
    <w:rsid w:val="003C0FA3"/>
    <w:rsid w:val="003C11C8"/>
    <w:rsid w:val="003C1AB7"/>
    <w:rsid w:val="003C2037"/>
    <w:rsid w:val="003C2042"/>
    <w:rsid w:val="003C2116"/>
    <w:rsid w:val="003C2470"/>
    <w:rsid w:val="003C2589"/>
    <w:rsid w:val="003C2607"/>
    <w:rsid w:val="003C2C91"/>
    <w:rsid w:val="003C2D3A"/>
    <w:rsid w:val="003C2DFC"/>
    <w:rsid w:val="003C2E47"/>
    <w:rsid w:val="003C30F7"/>
    <w:rsid w:val="003C3423"/>
    <w:rsid w:val="003C346A"/>
    <w:rsid w:val="003C36CF"/>
    <w:rsid w:val="003C3FCB"/>
    <w:rsid w:val="003C41FD"/>
    <w:rsid w:val="003C4646"/>
    <w:rsid w:val="003C464F"/>
    <w:rsid w:val="003C480D"/>
    <w:rsid w:val="003C499A"/>
    <w:rsid w:val="003C4A55"/>
    <w:rsid w:val="003C4F73"/>
    <w:rsid w:val="003C51F9"/>
    <w:rsid w:val="003C5591"/>
    <w:rsid w:val="003C574E"/>
    <w:rsid w:val="003C59C9"/>
    <w:rsid w:val="003C6053"/>
    <w:rsid w:val="003C6172"/>
    <w:rsid w:val="003C6528"/>
    <w:rsid w:val="003C6CF6"/>
    <w:rsid w:val="003C7576"/>
    <w:rsid w:val="003C7796"/>
    <w:rsid w:val="003D03C3"/>
    <w:rsid w:val="003D0551"/>
    <w:rsid w:val="003D0A82"/>
    <w:rsid w:val="003D1015"/>
    <w:rsid w:val="003D10AF"/>
    <w:rsid w:val="003D17EF"/>
    <w:rsid w:val="003D2528"/>
    <w:rsid w:val="003D254A"/>
    <w:rsid w:val="003D2DC8"/>
    <w:rsid w:val="003D2F2D"/>
    <w:rsid w:val="003D30CE"/>
    <w:rsid w:val="003D3BCB"/>
    <w:rsid w:val="003D3C1F"/>
    <w:rsid w:val="003D3F36"/>
    <w:rsid w:val="003D4467"/>
    <w:rsid w:val="003D4512"/>
    <w:rsid w:val="003D4C64"/>
    <w:rsid w:val="003D5002"/>
    <w:rsid w:val="003D5342"/>
    <w:rsid w:val="003D5900"/>
    <w:rsid w:val="003D5C15"/>
    <w:rsid w:val="003D6775"/>
    <w:rsid w:val="003D6F08"/>
    <w:rsid w:val="003D6F15"/>
    <w:rsid w:val="003D714F"/>
    <w:rsid w:val="003D78CF"/>
    <w:rsid w:val="003D7B56"/>
    <w:rsid w:val="003D7F85"/>
    <w:rsid w:val="003E04A0"/>
    <w:rsid w:val="003E0F71"/>
    <w:rsid w:val="003E13DD"/>
    <w:rsid w:val="003E1587"/>
    <w:rsid w:val="003E16BB"/>
    <w:rsid w:val="003E16F1"/>
    <w:rsid w:val="003E1A0C"/>
    <w:rsid w:val="003E1E09"/>
    <w:rsid w:val="003E251D"/>
    <w:rsid w:val="003E26F7"/>
    <w:rsid w:val="003E3359"/>
    <w:rsid w:val="003E3486"/>
    <w:rsid w:val="003E37E5"/>
    <w:rsid w:val="003E46DC"/>
    <w:rsid w:val="003E57BC"/>
    <w:rsid w:val="003E5CFA"/>
    <w:rsid w:val="003E5F82"/>
    <w:rsid w:val="003E60D8"/>
    <w:rsid w:val="003E61C0"/>
    <w:rsid w:val="003E669B"/>
    <w:rsid w:val="003E674B"/>
    <w:rsid w:val="003E705E"/>
    <w:rsid w:val="003E7338"/>
    <w:rsid w:val="003E771C"/>
    <w:rsid w:val="003E7818"/>
    <w:rsid w:val="003E7A96"/>
    <w:rsid w:val="003E7C5F"/>
    <w:rsid w:val="003F0114"/>
    <w:rsid w:val="003F05D3"/>
    <w:rsid w:val="003F074C"/>
    <w:rsid w:val="003F0863"/>
    <w:rsid w:val="003F0BE7"/>
    <w:rsid w:val="003F0E85"/>
    <w:rsid w:val="003F15E8"/>
    <w:rsid w:val="003F17E4"/>
    <w:rsid w:val="003F1AC4"/>
    <w:rsid w:val="003F2351"/>
    <w:rsid w:val="003F2569"/>
    <w:rsid w:val="003F29B8"/>
    <w:rsid w:val="003F29EB"/>
    <w:rsid w:val="003F2C31"/>
    <w:rsid w:val="003F32F7"/>
    <w:rsid w:val="003F331C"/>
    <w:rsid w:val="003F3371"/>
    <w:rsid w:val="003F345F"/>
    <w:rsid w:val="003F358F"/>
    <w:rsid w:val="003F38E1"/>
    <w:rsid w:val="003F40E6"/>
    <w:rsid w:val="003F45DD"/>
    <w:rsid w:val="003F469B"/>
    <w:rsid w:val="003F48BF"/>
    <w:rsid w:val="003F4A7B"/>
    <w:rsid w:val="003F4E0C"/>
    <w:rsid w:val="003F5300"/>
    <w:rsid w:val="003F59BA"/>
    <w:rsid w:val="003F59E4"/>
    <w:rsid w:val="003F5C79"/>
    <w:rsid w:val="003F5E04"/>
    <w:rsid w:val="003F62EB"/>
    <w:rsid w:val="003F67C6"/>
    <w:rsid w:val="003F6A18"/>
    <w:rsid w:val="003F76C0"/>
    <w:rsid w:val="003F7AC9"/>
    <w:rsid w:val="003F7FB2"/>
    <w:rsid w:val="0040015E"/>
    <w:rsid w:val="004001C4"/>
    <w:rsid w:val="004007E4"/>
    <w:rsid w:val="00400D43"/>
    <w:rsid w:val="00401404"/>
    <w:rsid w:val="00401523"/>
    <w:rsid w:val="00401590"/>
    <w:rsid w:val="00401DC1"/>
    <w:rsid w:val="00401E6F"/>
    <w:rsid w:val="00402032"/>
    <w:rsid w:val="0040205A"/>
    <w:rsid w:val="004021DC"/>
    <w:rsid w:val="0040228F"/>
    <w:rsid w:val="0040299E"/>
    <w:rsid w:val="004033E8"/>
    <w:rsid w:val="00403549"/>
    <w:rsid w:val="00403AE3"/>
    <w:rsid w:val="00403F9B"/>
    <w:rsid w:val="0040472D"/>
    <w:rsid w:val="0040580D"/>
    <w:rsid w:val="0040586F"/>
    <w:rsid w:val="00405C35"/>
    <w:rsid w:val="00405C92"/>
    <w:rsid w:val="00405E9E"/>
    <w:rsid w:val="00405FD2"/>
    <w:rsid w:val="00406360"/>
    <w:rsid w:val="0040657D"/>
    <w:rsid w:val="00406612"/>
    <w:rsid w:val="00406DC6"/>
    <w:rsid w:val="00406E5B"/>
    <w:rsid w:val="00406F4E"/>
    <w:rsid w:val="00407051"/>
    <w:rsid w:val="004070C5"/>
    <w:rsid w:val="00407FC9"/>
    <w:rsid w:val="0041020A"/>
    <w:rsid w:val="0041074B"/>
    <w:rsid w:val="00410839"/>
    <w:rsid w:val="0041103F"/>
    <w:rsid w:val="00411154"/>
    <w:rsid w:val="004114D3"/>
    <w:rsid w:val="004115ED"/>
    <w:rsid w:val="00412C6E"/>
    <w:rsid w:val="004132FD"/>
    <w:rsid w:val="00413650"/>
    <w:rsid w:val="004136AD"/>
    <w:rsid w:val="00413840"/>
    <w:rsid w:val="00414181"/>
    <w:rsid w:val="0041445E"/>
    <w:rsid w:val="0041455A"/>
    <w:rsid w:val="00414DC1"/>
    <w:rsid w:val="00414E8A"/>
    <w:rsid w:val="00415A48"/>
    <w:rsid w:val="00415A7F"/>
    <w:rsid w:val="00415C4C"/>
    <w:rsid w:val="00415D8D"/>
    <w:rsid w:val="00415F5B"/>
    <w:rsid w:val="00415F6D"/>
    <w:rsid w:val="0041601B"/>
    <w:rsid w:val="00416A99"/>
    <w:rsid w:val="00417003"/>
    <w:rsid w:val="0042006E"/>
    <w:rsid w:val="004200A0"/>
    <w:rsid w:val="004200AB"/>
    <w:rsid w:val="00420325"/>
    <w:rsid w:val="0042093C"/>
    <w:rsid w:val="00420B3F"/>
    <w:rsid w:val="00421147"/>
    <w:rsid w:val="00421DDA"/>
    <w:rsid w:val="00421EA2"/>
    <w:rsid w:val="00422123"/>
    <w:rsid w:val="0042244A"/>
    <w:rsid w:val="00422C94"/>
    <w:rsid w:val="004233BE"/>
    <w:rsid w:val="004234A2"/>
    <w:rsid w:val="00423B1D"/>
    <w:rsid w:val="00423CC2"/>
    <w:rsid w:val="00423EA0"/>
    <w:rsid w:val="004241DD"/>
    <w:rsid w:val="004241F1"/>
    <w:rsid w:val="004245F9"/>
    <w:rsid w:val="00424AC0"/>
    <w:rsid w:val="00424C91"/>
    <w:rsid w:val="00424CFA"/>
    <w:rsid w:val="00424DED"/>
    <w:rsid w:val="00424ECF"/>
    <w:rsid w:val="00425233"/>
    <w:rsid w:val="004254AD"/>
    <w:rsid w:val="00425771"/>
    <w:rsid w:val="00425914"/>
    <w:rsid w:val="00425D71"/>
    <w:rsid w:val="00425E90"/>
    <w:rsid w:val="00426ADA"/>
    <w:rsid w:val="00426B0D"/>
    <w:rsid w:val="00426DBE"/>
    <w:rsid w:val="00426F2F"/>
    <w:rsid w:val="004271C8"/>
    <w:rsid w:val="004272DA"/>
    <w:rsid w:val="004276E9"/>
    <w:rsid w:val="004278C8"/>
    <w:rsid w:val="00427F3D"/>
    <w:rsid w:val="0043025A"/>
    <w:rsid w:val="00430527"/>
    <w:rsid w:val="004308C9"/>
    <w:rsid w:val="004308E0"/>
    <w:rsid w:val="00430A4A"/>
    <w:rsid w:val="00430FA2"/>
    <w:rsid w:val="0043120C"/>
    <w:rsid w:val="004313CE"/>
    <w:rsid w:val="004315B5"/>
    <w:rsid w:val="004319D7"/>
    <w:rsid w:val="00431C18"/>
    <w:rsid w:val="00431C24"/>
    <w:rsid w:val="00431DA1"/>
    <w:rsid w:val="00431DBB"/>
    <w:rsid w:val="00431E98"/>
    <w:rsid w:val="00431EE1"/>
    <w:rsid w:val="004326BE"/>
    <w:rsid w:val="00432C6C"/>
    <w:rsid w:val="00432D35"/>
    <w:rsid w:val="00432EB5"/>
    <w:rsid w:val="004331D4"/>
    <w:rsid w:val="00433260"/>
    <w:rsid w:val="004334F7"/>
    <w:rsid w:val="004334F9"/>
    <w:rsid w:val="00433515"/>
    <w:rsid w:val="00433D6B"/>
    <w:rsid w:val="00433EE7"/>
    <w:rsid w:val="0043404E"/>
    <w:rsid w:val="004342CA"/>
    <w:rsid w:val="004343D6"/>
    <w:rsid w:val="00434837"/>
    <w:rsid w:val="00434F7D"/>
    <w:rsid w:val="004357AE"/>
    <w:rsid w:val="00435A8C"/>
    <w:rsid w:val="00435B18"/>
    <w:rsid w:val="00435BDF"/>
    <w:rsid w:val="00435F31"/>
    <w:rsid w:val="00436A84"/>
    <w:rsid w:val="00436B02"/>
    <w:rsid w:val="00436B12"/>
    <w:rsid w:val="00436B4E"/>
    <w:rsid w:val="00436C7F"/>
    <w:rsid w:val="0043726A"/>
    <w:rsid w:val="004372D6"/>
    <w:rsid w:val="00437393"/>
    <w:rsid w:val="004374E1"/>
    <w:rsid w:val="004375A0"/>
    <w:rsid w:val="004377C2"/>
    <w:rsid w:val="00437A3C"/>
    <w:rsid w:val="00437CD1"/>
    <w:rsid w:val="004405D2"/>
    <w:rsid w:val="00440632"/>
    <w:rsid w:val="004407DC"/>
    <w:rsid w:val="00440827"/>
    <w:rsid w:val="00440F10"/>
    <w:rsid w:val="00441185"/>
    <w:rsid w:val="004415D8"/>
    <w:rsid w:val="004415ED"/>
    <w:rsid w:val="004417D0"/>
    <w:rsid w:val="00441EE7"/>
    <w:rsid w:val="00442075"/>
    <w:rsid w:val="004422E4"/>
    <w:rsid w:val="00442607"/>
    <w:rsid w:val="00443766"/>
    <w:rsid w:val="00443821"/>
    <w:rsid w:val="00443F04"/>
    <w:rsid w:val="004440DC"/>
    <w:rsid w:val="00444679"/>
    <w:rsid w:val="00444866"/>
    <w:rsid w:val="00444A55"/>
    <w:rsid w:val="00445015"/>
    <w:rsid w:val="004450A9"/>
    <w:rsid w:val="004450D2"/>
    <w:rsid w:val="0044544A"/>
    <w:rsid w:val="00445478"/>
    <w:rsid w:val="00445663"/>
    <w:rsid w:val="004457FC"/>
    <w:rsid w:val="0044595C"/>
    <w:rsid w:val="00445E09"/>
    <w:rsid w:val="00446037"/>
    <w:rsid w:val="00446456"/>
    <w:rsid w:val="004467FD"/>
    <w:rsid w:val="004468AE"/>
    <w:rsid w:val="00447382"/>
    <w:rsid w:val="00447730"/>
    <w:rsid w:val="00447900"/>
    <w:rsid w:val="004479CD"/>
    <w:rsid w:val="004500C2"/>
    <w:rsid w:val="00450571"/>
    <w:rsid w:val="00450781"/>
    <w:rsid w:val="0045087D"/>
    <w:rsid w:val="004508E1"/>
    <w:rsid w:val="00450D27"/>
    <w:rsid w:val="004512E9"/>
    <w:rsid w:val="004517DB"/>
    <w:rsid w:val="00451A24"/>
    <w:rsid w:val="00451B88"/>
    <w:rsid w:val="00451EDF"/>
    <w:rsid w:val="00451EE7"/>
    <w:rsid w:val="00452023"/>
    <w:rsid w:val="004524B3"/>
    <w:rsid w:val="004536A4"/>
    <w:rsid w:val="00453C1F"/>
    <w:rsid w:val="00454065"/>
    <w:rsid w:val="00454196"/>
    <w:rsid w:val="00454645"/>
    <w:rsid w:val="004548CD"/>
    <w:rsid w:val="00454BE1"/>
    <w:rsid w:val="004550FC"/>
    <w:rsid w:val="00455357"/>
    <w:rsid w:val="00455472"/>
    <w:rsid w:val="00455579"/>
    <w:rsid w:val="004555A9"/>
    <w:rsid w:val="0045570C"/>
    <w:rsid w:val="00455877"/>
    <w:rsid w:val="00455E50"/>
    <w:rsid w:val="00455EF3"/>
    <w:rsid w:val="00456640"/>
    <w:rsid w:val="0045679D"/>
    <w:rsid w:val="00456AE9"/>
    <w:rsid w:val="0045721E"/>
    <w:rsid w:val="004578FA"/>
    <w:rsid w:val="0045795E"/>
    <w:rsid w:val="00457B7C"/>
    <w:rsid w:val="00460167"/>
    <w:rsid w:val="00460693"/>
    <w:rsid w:val="00460901"/>
    <w:rsid w:val="00460AD3"/>
    <w:rsid w:val="00460AE3"/>
    <w:rsid w:val="00460B64"/>
    <w:rsid w:val="00460C9B"/>
    <w:rsid w:val="00460DA6"/>
    <w:rsid w:val="004610FA"/>
    <w:rsid w:val="0046183D"/>
    <w:rsid w:val="00461F91"/>
    <w:rsid w:val="0046214E"/>
    <w:rsid w:val="004621EC"/>
    <w:rsid w:val="0046264D"/>
    <w:rsid w:val="0046277D"/>
    <w:rsid w:val="00462B56"/>
    <w:rsid w:val="0046381A"/>
    <w:rsid w:val="004638B7"/>
    <w:rsid w:val="004639DB"/>
    <w:rsid w:val="00463A22"/>
    <w:rsid w:val="00463AEF"/>
    <w:rsid w:val="00463D9D"/>
    <w:rsid w:val="00463E3D"/>
    <w:rsid w:val="00463F98"/>
    <w:rsid w:val="0046417B"/>
    <w:rsid w:val="00464342"/>
    <w:rsid w:val="004645AE"/>
    <w:rsid w:val="00465938"/>
    <w:rsid w:val="00465B50"/>
    <w:rsid w:val="00465E32"/>
    <w:rsid w:val="00466538"/>
    <w:rsid w:val="00466553"/>
    <w:rsid w:val="0046668D"/>
    <w:rsid w:val="004666EB"/>
    <w:rsid w:val="004666FB"/>
    <w:rsid w:val="00466BCC"/>
    <w:rsid w:val="00466D47"/>
    <w:rsid w:val="0046724E"/>
    <w:rsid w:val="00467371"/>
    <w:rsid w:val="004679B6"/>
    <w:rsid w:val="00467CEA"/>
    <w:rsid w:val="00467E27"/>
    <w:rsid w:val="00470128"/>
    <w:rsid w:val="0047096D"/>
    <w:rsid w:val="00470F9A"/>
    <w:rsid w:val="00471048"/>
    <w:rsid w:val="004710A6"/>
    <w:rsid w:val="004710A7"/>
    <w:rsid w:val="004710E0"/>
    <w:rsid w:val="00471662"/>
    <w:rsid w:val="00471B81"/>
    <w:rsid w:val="004720EB"/>
    <w:rsid w:val="0047257E"/>
    <w:rsid w:val="00472D10"/>
    <w:rsid w:val="00473616"/>
    <w:rsid w:val="00473745"/>
    <w:rsid w:val="00473A82"/>
    <w:rsid w:val="00473CF9"/>
    <w:rsid w:val="00474062"/>
    <w:rsid w:val="00474254"/>
    <w:rsid w:val="0047484D"/>
    <w:rsid w:val="00474D30"/>
    <w:rsid w:val="00475341"/>
    <w:rsid w:val="004755A9"/>
    <w:rsid w:val="00475820"/>
    <w:rsid w:val="00475AC3"/>
    <w:rsid w:val="00475F52"/>
    <w:rsid w:val="0047604C"/>
    <w:rsid w:val="004760F2"/>
    <w:rsid w:val="00476FE8"/>
    <w:rsid w:val="004771B3"/>
    <w:rsid w:val="00477224"/>
    <w:rsid w:val="00477355"/>
    <w:rsid w:val="00477595"/>
    <w:rsid w:val="00477742"/>
    <w:rsid w:val="004777D3"/>
    <w:rsid w:val="00477EA7"/>
    <w:rsid w:val="00477F2C"/>
    <w:rsid w:val="0048021C"/>
    <w:rsid w:val="00480B8A"/>
    <w:rsid w:val="00480BBB"/>
    <w:rsid w:val="00480D17"/>
    <w:rsid w:val="004812FE"/>
    <w:rsid w:val="00481E1B"/>
    <w:rsid w:val="00481F7F"/>
    <w:rsid w:val="004820A2"/>
    <w:rsid w:val="00482151"/>
    <w:rsid w:val="004823A4"/>
    <w:rsid w:val="00482FEB"/>
    <w:rsid w:val="004834B3"/>
    <w:rsid w:val="00483CB2"/>
    <w:rsid w:val="00483D73"/>
    <w:rsid w:val="0048408D"/>
    <w:rsid w:val="00484366"/>
    <w:rsid w:val="004846A8"/>
    <w:rsid w:val="0048495A"/>
    <w:rsid w:val="00484B2F"/>
    <w:rsid w:val="00485388"/>
    <w:rsid w:val="00485930"/>
    <w:rsid w:val="00486327"/>
    <w:rsid w:val="004865DE"/>
    <w:rsid w:val="004865E0"/>
    <w:rsid w:val="0048688E"/>
    <w:rsid w:val="00486F6E"/>
    <w:rsid w:val="004875ED"/>
    <w:rsid w:val="00487AD6"/>
    <w:rsid w:val="00487B7D"/>
    <w:rsid w:val="00490057"/>
    <w:rsid w:val="004904B2"/>
    <w:rsid w:val="004904FB"/>
    <w:rsid w:val="0049089F"/>
    <w:rsid w:val="00490A10"/>
    <w:rsid w:val="004911A3"/>
    <w:rsid w:val="004914F7"/>
    <w:rsid w:val="00491A3F"/>
    <w:rsid w:val="00491BA7"/>
    <w:rsid w:val="0049270B"/>
    <w:rsid w:val="004927CE"/>
    <w:rsid w:val="00492AF0"/>
    <w:rsid w:val="00492C0F"/>
    <w:rsid w:val="00492F59"/>
    <w:rsid w:val="00493200"/>
    <w:rsid w:val="004938AE"/>
    <w:rsid w:val="004939F7"/>
    <w:rsid w:val="00493AA1"/>
    <w:rsid w:val="00493FDA"/>
    <w:rsid w:val="0049403F"/>
    <w:rsid w:val="0049435C"/>
    <w:rsid w:val="00494521"/>
    <w:rsid w:val="004947C0"/>
    <w:rsid w:val="004948F7"/>
    <w:rsid w:val="00494A5F"/>
    <w:rsid w:val="0049523B"/>
    <w:rsid w:val="00495294"/>
    <w:rsid w:val="00495849"/>
    <w:rsid w:val="00495E12"/>
    <w:rsid w:val="0049618D"/>
    <w:rsid w:val="0049631C"/>
    <w:rsid w:val="0049663E"/>
    <w:rsid w:val="00497037"/>
    <w:rsid w:val="004974CB"/>
    <w:rsid w:val="004974E0"/>
    <w:rsid w:val="00497B5D"/>
    <w:rsid w:val="00497FCF"/>
    <w:rsid w:val="004A088F"/>
    <w:rsid w:val="004A0FC7"/>
    <w:rsid w:val="004A13F6"/>
    <w:rsid w:val="004A169B"/>
    <w:rsid w:val="004A16E9"/>
    <w:rsid w:val="004A18BB"/>
    <w:rsid w:val="004A1AD3"/>
    <w:rsid w:val="004A1C28"/>
    <w:rsid w:val="004A1EED"/>
    <w:rsid w:val="004A33A7"/>
    <w:rsid w:val="004A47FA"/>
    <w:rsid w:val="004A4885"/>
    <w:rsid w:val="004A4947"/>
    <w:rsid w:val="004A497F"/>
    <w:rsid w:val="004A4A71"/>
    <w:rsid w:val="004A4D55"/>
    <w:rsid w:val="004A4D79"/>
    <w:rsid w:val="004A4DBB"/>
    <w:rsid w:val="004A5995"/>
    <w:rsid w:val="004A5D17"/>
    <w:rsid w:val="004A5D2A"/>
    <w:rsid w:val="004A5F51"/>
    <w:rsid w:val="004A67DA"/>
    <w:rsid w:val="004A6DF5"/>
    <w:rsid w:val="004A71F9"/>
    <w:rsid w:val="004A7285"/>
    <w:rsid w:val="004A7C03"/>
    <w:rsid w:val="004A7EBC"/>
    <w:rsid w:val="004B0022"/>
    <w:rsid w:val="004B0358"/>
    <w:rsid w:val="004B0BF4"/>
    <w:rsid w:val="004B0D80"/>
    <w:rsid w:val="004B0DD5"/>
    <w:rsid w:val="004B0FB9"/>
    <w:rsid w:val="004B1529"/>
    <w:rsid w:val="004B1AAF"/>
    <w:rsid w:val="004B1BDA"/>
    <w:rsid w:val="004B1F90"/>
    <w:rsid w:val="004B24A7"/>
    <w:rsid w:val="004B24FC"/>
    <w:rsid w:val="004B2A09"/>
    <w:rsid w:val="004B2B12"/>
    <w:rsid w:val="004B2D01"/>
    <w:rsid w:val="004B2FD9"/>
    <w:rsid w:val="004B3528"/>
    <w:rsid w:val="004B3B87"/>
    <w:rsid w:val="004B3BBC"/>
    <w:rsid w:val="004B45A8"/>
    <w:rsid w:val="004B4BB3"/>
    <w:rsid w:val="004B52FD"/>
    <w:rsid w:val="004B5597"/>
    <w:rsid w:val="004B5F06"/>
    <w:rsid w:val="004B5F8D"/>
    <w:rsid w:val="004B6647"/>
    <w:rsid w:val="004B6F17"/>
    <w:rsid w:val="004C044A"/>
    <w:rsid w:val="004C08B2"/>
    <w:rsid w:val="004C09B4"/>
    <w:rsid w:val="004C1198"/>
    <w:rsid w:val="004C1465"/>
    <w:rsid w:val="004C1C71"/>
    <w:rsid w:val="004C1D20"/>
    <w:rsid w:val="004C1D5A"/>
    <w:rsid w:val="004C26C1"/>
    <w:rsid w:val="004C272E"/>
    <w:rsid w:val="004C27A6"/>
    <w:rsid w:val="004C2A5F"/>
    <w:rsid w:val="004C2ED2"/>
    <w:rsid w:val="004C3224"/>
    <w:rsid w:val="004C41AE"/>
    <w:rsid w:val="004C4477"/>
    <w:rsid w:val="004C484D"/>
    <w:rsid w:val="004C4AE9"/>
    <w:rsid w:val="004C4F93"/>
    <w:rsid w:val="004C5640"/>
    <w:rsid w:val="004C5A09"/>
    <w:rsid w:val="004C5F93"/>
    <w:rsid w:val="004C60B0"/>
    <w:rsid w:val="004C61F4"/>
    <w:rsid w:val="004C6416"/>
    <w:rsid w:val="004C6514"/>
    <w:rsid w:val="004C6634"/>
    <w:rsid w:val="004C6655"/>
    <w:rsid w:val="004C6F9C"/>
    <w:rsid w:val="004C7940"/>
    <w:rsid w:val="004C7C0C"/>
    <w:rsid w:val="004D003F"/>
    <w:rsid w:val="004D0288"/>
    <w:rsid w:val="004D06E3"/>
    <w:rsid w:val="004D0958"/>
    <w:rsid w:val="004D14F1"/>
    <w:rsid w:val="004D2075"/>
    <w:rsid w:val="004D2612"/>
    <w:rsid w:val="004D2C7F"/>
    <w:rsid w:val="004D344A"/>
    <w:rsid w:val="004D39C4"/>
    <w:rsid w:val="004D3BD5"/>
    <w:rsid w:val="004D3E33"/>
    <w:rsid w:val="004D4112"/>
    <w:rsid w:val="004D44F4"/>
    <w:rsid w:val="004D49CA"/>
    <w:rsid w:val="004D4EAF"/>
    <w:rsid w:val="004D518C"/>
    <w:rsid w:val="004D535E"/>
    <w:rsid w:val="004D54BD"/>
    <w:rsid w:val="004D5662"/>
    <w:rsid w:val="004D56B8"/>
    <w:rsid w:val="004D5875"/>
    <w:rsid w:val="004D59D4"/>
    <w:rsid w:val="004D5B02"/>
    <w:rsid w:val="004D62F3"/>
    <w:rsid w:val="004D65A1"/>
    <w:rsid w:val="004D69D7"/>
    <w:rsid w:val="004D70E1"/>
    <w:rsid w:val="004D7334"/>
    <w:rsid w:val="004D75D9"/>
    <w:rsid w:val="004D79A2"/>
    <w:rsid w:val="004D7A92"/>
    <w:rsid w:val="004D7F2B"/>
    <w:rsid w:val="004E01FE"/>
    <w:rsid w:val="004E08F1"/>
    <w:rsid w:val="004E0A30"/>
    <w:rsid w:val="004E120C"/>
    <w:rsid w:val="004E1A57"/>
    <w:rsid w:val="004E2088"/>
    <w:rsid w:val="004E23F1"/>
    <w:rsid w:val="004E2707"/>
    <w:rsid w:val="004E2751"/>
    <w:rsid w:val="004E2A90"/>
    <w:rsid w:val="004E358E"/>
    <w:rsid w:val="004E3E91"/>
    <w:rsid w:val="004E40A2"/>
    <w:rsid w:val="004E412E"/>
    <w:rsid w:val="004E41E3"/>
    <w:rsid w:val="004E456A"/>
    <w:rsid w:val="004E4588"/>
    <w:rsid w:val="004E4843"/>
    <w:rsid w:val="004E4B85"/>
    <w:rsid w:val="004E4FC3"/>
    <w:rsid w:val="004E5354"/>
    <w:rsid w:val="004E54DF"/>
    <w:rsid w:val="004E5C41"/>
    <w:rsid w:val="004E5E07"/>
    <w:rsid w:val="004E5FD8"/>
    <w:rsid w:val="004E61AF"/>
    <w:rsid w:val="004E65EA"/>
    <w:rsid w:val="004E6D67"/>
    <w:rsid w:val="004E73E0"/>
    <w:rsid w:val="004E78C6"/>
    <w:rsid w:val="004E7E97"/>
    <w:rsid w:val="004F05EF"/>
    <w:rsid w:val="004F0B43"/>
    <w:rsid w:val="004F0C9B"/>
    <w:rsid w:val="004F0D77"/>
    <w:rsid w:val="004F0FFE"/>
    <w:rsid w:val="004F103A"/>
    <w:rsid w:val="004F126D"/>
    <w:rsid w:val="004F1620"/>
    <w:rsid w:val="004F1A10"/>
    <w:rsid w:val="004F1CB2"/>
    <w:rsid w:val="004F1CF8"/>
    <w:rsid w:val="004F2567"/>
    <w:rsid w:val="004F2710"/>
    <w:rsid w:val="004F309E"/>
    <w:rsid w:val="004F3107"/>
    <w:rsid w:val="004F3135"/>
    <w:rsid w:val="004F3320"/>
    <w:rsid w:val="004F367F"/>
    <w:rsid w:val="004F3814"/>
    <w:rsid w:val="004F3883"/>
    <w:rsid w:val="004F393C"/>
    <w:rsid w:val="004F40E8"/>
    <w:rsid w:val="004F5065"/>
    <w:rsid w:val="004F5716"/>
    <w:rsid w:val="004F58FA"/>
    <w:rsid w:val="004F5FD7"/>
    <w:rsid w:val="004F60CD"/>
    <w:rsid w:val="004F6147"/>
    <w:rsid w:val="004F64BA"/>
    <w:rsid w:val="004F6576"/>
    <w:rsid w:val="004F6A26"/>
    <w:rsid w:val="004F6EB3"/>
    <w:rsid w:val="004F7BC2"/>
    <w:rsid w:val="004F7C9D"/>
    <w:rsid w:val="00500114"/>
    <w:rsid w:val="00500748"/>
    <w:rsid w:val="005007B4"/>
    <w:rsid w:val="0050082B"/>
    <w:rsid w:val="00500874"/>
    <w:rsid w:val="005017EC"/>
    <w:rsid w:val="00501883"/>
    <w:rsid w:val="00501B20"/>
    <w:rsid w:val="00501B71"/>
    <w:rsid w:val="00501C40"/>
    <w:rsid w:val="00501C5E"/>
    <w:rsid w:val="00501D69"/>
    <w:rsid w:val="005020FC"/>
    <w:rsid w:val="00502AB3"/>
    <w:rsid w:val="005039B0"/>
    <w:rsid w:val="00503A82"/>
    <w:rsid w:val="00503B5E"/>
    <w:rsid w:val="00503F99"/>
    <w:rsid w:val="0050417C"/>
    <w:rsid w:val="00504187"/>
    <w:rsid w:val="0050424A"/>
    <w:rsid w:val="00504546"/>
    <w:rsid w:val="00504728"/>
    <w:rsid w:val="00504800"/>
    <w:rsid w:val="00504A0B"/>
    <w:rsid w:val="00504E55"/>
    <w:rsid w:val="00504EDC"/>
    <w:rsid w:val="00505127"/>
    <w:rsid w:val="0050520E"/>
    <w:rsid w:val="00505452"/>
    <w:rsid w:val="005058F6"/>
    <w:rsid w:val="00505B08"/>
    <w:rsid w:val="00505B78"/>
    <w:rsid w:val="00505F1E"/>
    <w:rsid w:val="0050613F"/>
    <w:rsid w:val="00506257"/>
    <w:rsid w:val="005063A5"/>
    <w:rsid w:val="0050671E"/>
    <w:rsid w:val="005067E6"/>
    <w:rsid w:val="0050696B"/>
    <w:rsid w:val="00506C8A"/>
    <w:rsid w:val="00507251"/>
    <w:rsid w:val="0051004C"/>
    <w:rsid w:val="00510082"/>
    <w:rsid w:val="005105BF"/>
    <w:rsid w:val="00510AA8"/>
    <w:rsid w:val="00510B67"/>
    <w:rsid w:val="00510EE3"/>
    <w:rsid w:val="0051128C"/>
    <w:rsid w:val="00511C5E"/>
    <w:rsid w:val="00512971"/>
    <w:rsid w:val="00512D93"/>
    <w:rsid w:val="00512DFD"/>
    <w:rsid w:val="00513068"/>
    <w:rsid w:val="005132BA"/>
    <w:rsid w:val="005133ED"/>
    <w:rsid w:val="00514BAF"/>
    <w:rsid w:val="00514DA4"/>
    <w:rsid w:val="00516422"/>
    <w:rsid w:val="005164B3"/>
    <w:rsid w:val="005171B0"/>
    <w:rsid w:val="00517219"/>
    <w:rsid w:val="0051736C"/>
    <w:rsid w:val="005176BF"/>
    <w:rsid w:val="005176C7"/>
    <w:rsid w:val="00517936"/>
    <w:rsid w:val="00517A28"/>
    <w:rsid w:val="00517C39"/>
    <w:rsid w:val="00517CF7"/>
    <w:rsid w:val="005202C7"/>
    <w:rsid w:val="00520567"/>
    <w:rsid w:val="005205DA"/>
    <w:rsid w:val="005205E9"/>
    <w:rsid w:val="00520604"/>
    <w:rsid w:val="005214C7"/>
    <w:rsid w:val="00521706"/>
    <w:rsid w:val="005219F7"/>
    <w:rsid w:val="00521A9C"/>
    <w:rsid w:val="00521F6F"/>
    <w:rsid w:val="00522E69"/>
    <w:rsid w:val="0052361B"/>
    <w:rsid w:val="00523AC8"/>
    <w:rsid w:val="00523DF1"/>
    <w:rsid w:val="00524514"/>
    <w:rsid w:val="005246F9"/>
    <w:rsid w:val="00524C79"/>
    <w:rsid w:val="005250F2"/>
    <w:rsid w:val="00525172"/>
    <w:rsid w:val="00525340"/>
    <w:rsid w:val="00525885"/>
    <w:rsid w:val="0052597C"/>
    <w:rsid w:val="005259E8"/>
    <w:rsid w:val="00525B6A"/>
    <w:rsid w:val="00525DD9"/>
    <w:rsid w:val="00525E77"/>
    <w:rsid w:val="00525F2D"/>
    <w:rsid w:val="00525F77"/>
    <w:rsid w:val="00526A3C"/>
    <w:rsid w:val="00526B9D"/>
    <w:rsid w:val="00527017"/>
    <w:rsid w:val="00527136"/>
    <w:rsid w:val="00527521"/>
    <w:rsid w:val="00527B1B"/>
    <w:rsid w:val="005301CE"/>
    <w:rsid w:val="00530510"/>
    <w:rsid w:val="005306A4"/>
    <w:rsid w:val="00531E7B"/>
    <w:rsid w:val="00531FD0"/>
    <w:rsid w:val="005321BC"/>
    <w:rsid w:val="005322CF"/>
    <w:rsid w:val="00532340"/>
    <w:rsid w:val="00532C21"/>
    <w:rsid w:val="00532C80"/>
    <w:rsid w:val="005333CE"/>
    <w:rsid w:val="005333D2"/>
    <w:rsid w:val="005337A4"/>
    <w:rsid w:val="00533C65"/>
    <w:rsid w:val="005340F4"/>
    <w:rsid w:val="00534264"/>
    <w:rsid w:val="00534516"/>
    <w:rsid w:val="00534741"/>
    <w:rsid w:val="00534894"/>
    <w:rsid w:val="00534F56"/>
    <w:rsid w:val="00534F70"/>
    <w:rsid w:val="00535020"/>
    <w:rsid w:val="00535357"/>
    <w:rsid w:val="00535395"/>
    <w:rsid w:val="005353E6"/>
    <w:rsid w:val="00535C7B"/>
    <w:rsid w:val="00535D09"/>
    <w:rsid w:val="005369A0"/>
    <w:rsid w:val="00536CFD"/>
    <w:rsid w:val="00536DA6"/>
    <w:rsid w:val="00537B1E"/>
    <w:rsid w:val="00537B79"/>
    <w:rsid w:val="00537F2E"/>
    <w:rsid w:val="00537FB8"/>
    <w:rsid w:val="005400C9"/>
    <w:rsid w:val="005406EF"/>
    <w:rsid w:val="00540A17"/>
    <w:rsid w:val="00541416"/>
    <w:rsid w:val="0054142C"/>
    <w:rsid w:val="00541433"/>
    <w:rsid w:val="00541A7B"/>
    <w:rsid w:val="00542A31"/>
    <w:rsid w:val="0054344B"/>
    <w:rsid w:val="005435BC"/>
    <w:rsid w:val="00543F7E"/>
    <w:rsid w:val="00543F84"/>
    <w:rsid w:val="00544023"/>
    <w:rsid w:val="00544680"/>
    <w:rsid w:val="00544B85"/>
    <w:rsid w:val="005452CD"/>
    <w:rsid w:val="00545387"/>
    <w:rsid w:val="00545504"/>
    <w:rsid w:val="00545CD0"/>
    <w:rsid w:val="00545F81"/>
    <w:rsid w:val="005460B8"/>
    <w:rsid w:val="0054620E"/>
    <w:rsid w:val="005462B9"/>
    <w:rsid w:val="005463D1"/>
    <w:rsid w:val="00546785"/>
    <w:rsid w:val="00546803"/>
    <w:rsid w:val="00546D23"/>
    <w:rsid w:val="00546EAC"/>
    <w:rsid w:val="005470D3"/>
    <w:rsid w:val="005478A3"/>
    <w:rsid w:val="00547BF7"/>
    <w:rsid w:val="00547C44"/>
    <w:rsid w:val="00547F1A"/>
    <w:rsid w:val="00547F7F"/>
    <w:rsid w:val="00550B4B"/>
    <w:rsid w:val="00550BA4"/>
    <w:rsid w:val="00550DCB"/>
    <w:rsid w:val="00550DDF"/>
    <w:rsid w:val="005511BE"/>
    <w:rsid w:val="00551506"/>
    <w:rsid w:val="00552215"/>
    <w:rsid w:val="0055223C"/>
    <w:rsid w:val="00552473"/>
    <w:rsid w:val="005524A6"/>
    <w:rsid w:val="005529C6"/>
    <w:rsid w:val="00552CEA"/>
    <w:rsid w:val="0055349C"/>
    <w:rsid w:val="005535D9"/>
    <w:rsid w:val="00553608"/>
    <w:rsid w:val="00553C34"/>
    <w:rsid w:val="00553CD4"/>
    <w:rsid w:val="0055405A"/>
    <w:rsid w:val="00554802"/>
    <w:rsid w:val="00555185"/>
    <w:rsid w:val="005555E6"/>
    <w:rsid w:val="0055560C"/>
    <w:rsid w:val="0055594D"/>
    <w:rsid w:val="00555B22"/>
    <w:rsid w:val="00555E13"/>
    <w:rsid w:val="00556122"/>
    <w:rsid w:val="005561EE"/>
    <w:rsid w:val="005564AE"/>
    <w:rsid w:val="00556507"/>
    <w:rsid w:val="005571CE"/>
    <w:rsid w:val="005601FC"/>
    <w:rsid w:val="005603E0"/>
    <w:rsid w:val="00560658"/>
    <w:rsid w:val="005606F8"/>
    <w:rsid w:val="00560C45"/>
    <w:rsid w:val="0056107D"/>
    <w:rsid w:val="005617B1"/>
    <w:rsid w:val="005618C7"/>
    <w:rsid w:val="00561A1E"/>
    <w:rsid w:val="00562097"/>
    <w:rsid w:val="00562C54"/>
    <w:rsid w:val="00562D32"/>
    <w:rsid w:val="00563087"/>
    <w:rsid w:val="005636B2"/>
    <w:rsid w:val="00563850"/>
    <w:rsid w:val="00563A0C"/>
    <w:rsid w:val="00563F4B"/>
    <w:rsid w:val="00564026"/>
    <w:rsid w:val="005640ED"/>
    <w:rsid w:val="00564776"/>
    <w:rsid w:val="0056477E"/>
    <w:rsid w:val="0056483C"/>
    <w:rsid w:val="005650D1"/>
    <w:rsid w:val="005654C7"/>
    <w:rsid w:val="0056571E"/>
    <w:rsid w:val="00565764"/>
    <w:rsid w:val="00565D08"/>
    <w:rsid w:val="00565FF7"/>
    <w:rsid w:val="005667A1"/>
    <w:rsid w:val="00566A2C"/>
    <w:rsid w:val="00566B04"/>
    <w:rsid w:val="00566B5F"/>
    <w:rsid w:val="00566B61"/>
    <w:rsid w:val="00566F34"/>
    <w:rsid w:val="0056721E"/>
    <w:rsid w:val="005674C1"/>
    <w:rsid w:val="00567517"/>
    <w:rsid w:val="00570231"/>
    <w:rsid w:val="0057190C"/>
    <w:rsid w:val="00571C16"/>
    <w:rsid w:val="00571EA0"/>
    <w:rsid w:val="00571F71"/>
    <w:rsid w:val="00572171"/>
    <w:rsid w:val="00572272"/>
    <w:rsid w:val="0057265A"/>
    <w:rsid w:val="0057269B"/>
    <w:rsid w:val="0057285D"/>
    <w:rsid w:val="00572D59"/>
    <w:rsid w:val="005735BB"/>
    <w:rsid w:val="00573BD3"/>
    <w:rsid w:val="00573CB6"/>
    <w:rsid w:val="0057413A"/>
    <w:rsid w:val="0057424B"/>
    <w:rsid w:val="0057434C"/>
    <w:rsid w:val="00574F10"/>
    <w:rsid w:val="00574F13"/>
    <w:rsid w:val="00575674"/>
    <w:rsid w:val="00575F1E"/>
    <w:rsid w:val="005765F2"/>
    <w:rsid w:val="0057673B"/>
    <w:rsid w:val="00576C7B"/>
    <w:rsid w:val="00577669"/>
    <w:rsid w:val="0058029B"/>
    <w:rsid w:val="0058044A"/>
    <w:rsid w:val="005804AD"/>
    <w:rsid w:val="005809EB"/>
    <w:rsid w:val="00580BE3"/>
    <w:rsid w:val="00580C87"/>
    <w:rsid w:val="00580CDF"/>
    <w:rsid w:val="00580DE9"/>
    <w:rsid w:val="00580F93"/>
    <w:rsid w:val="00581218"/>
    <w:rsid w:val="0058141E"/>
    <w:rsid w:val="00581F50"/>
    <w:rsid w:val="005820B6"/>
    <w:rsid w:val="005829A8"/>
    <w:rsid w:val="00583322"/>
    <w:rsid w:val="005837CB"/>
    <w:rsid w:val="00583DE2"/>
    <w:rsid w:val="0058445C"/>
    <w:rsid w:val="0058445E"/>
    <w:rsid w:val="00585061"/>
    <w:rsid w:val="0058561F"/>
    <w:rsid w:val="00585630"/>
    <w:rsid w:val="0058590D"/>
    <w:rsid w:val="00585949"/>
    <w:rsid w:val="00585E21"/>
    <w:rsid w:val="00585EEB"/>
    <w:rsid w:val="00585F84"/>
    <w:rsid w:val="005860E9"/>
    <w:rsid w:val="0058683C"/>
    <w:rsid w:val="0058690A"/>
    <w:rsid w:val="00586AFB"/>
    <w:rsid w:val="00586B16"/>
    <w:rsid w:val="00586B77"/>
    <w:rsid w:val="00586C39"/>
    <w:rsid w:val="0058752C"/>
    <w:rsid w:val="005902B4"/>
    <w:rsid w:val="00590379"/>
    <w:rsid w:val="00590A8B"/>
    <w:rsid w:val="0059133B"/>
    <w:rsid w:val="00591762"/>
    <w:rsid w:val="0059180D"/>
    <w:rsid w:val="005923A8"/>
    <w:rsid w:val="005924DD"/>
    <w:rsid w:val="005925D2"/>
    <w:rsid w:val="00592616"/>
    <w:rsid w:val="00593038"/>
    <w:rsid w:val="00593266"/>
    <w:rsid w:val="005932ED"/>
    <w:rsid w:val="005933A2"/>
    <w:rsid w:val="005936E9"/>
    <w:rsid w:val="00593F1E"/>
    <w:rsid w:val="00594242"/>
    <w:rsid w:val="005944F0"/>
    <w:rsid w:val="005950F1"/>
    <w:rsid w:val="005951EC"/>
    <w:rsid w:val="005951EE"/>
    <w:rsid w:val="00595445"/>
    <w:rsid w:val="00595831"/>
    <w:rsid w:val="00595CA3"/>
    <w:rsid w:val="00595CF3"/>
    <w:rsid w:val="00595DE4"/>
    <w:rsid w:val="00595E9A"/>
    <w:rsid w:val="0059602F"/>
    <w:rsid w:val="00596081"/>
    <w:rsid w:val="0059653D"/>
    <w:rsid w:val="00596669"/>
    <w:rsid w:val="005966B5"/>
    <w:rsid w:val="00596E8F"/>
    <w:rsid w:val="00597051"/>
    <w:rsid w:val="00597566"/>
    <w:rsid w:val="005975EF"/>
    <w:rsid w:val="0059790D"/>
    <w:rsid w:val="005A0330"/>
    <w:rsid w:val="005A07A9"/>
    <w:rsid w:val="005A0E76"/>
    <w:rsid w:val="005A0F4C"/>
    <w:rsid w:val="005A16F3"/>
    <w:rsid w:val="005A1B0D"/>
    <w:rsid w:val="005A1D65"/>
    <w:rsid w:val="005A1D84"/>
    <w:rsid w:val="005A225D"/>
    <w:rsid w:val="005A24BA"/>
    <w:rsid w:val="005A25C4"/>
    <w:rsid w:val="005A282F"/>
    <w:rsid w:val="005A3017"/>
    <w:rsid w:val="005A33C4"/>
    <w:rsid w:val="005A341A"/>
    <w:rsid w:val="005A35DB"/>
    <w:rsid w:val="005A3CBD"/>
    <w:rsid w:val="005A3E48"/>
    <w:rsid w:val="005A3F25"/>
    <w:rsid w:val="005A42FF"/>
    <w:rsid w:val="005A50E4"/>
    <w:rsid w:val="005A5312"/>
    <w:rsid w:val="005A5B6A"/>
    <w:rsid w:val="005A5FFD"/>
    <w:rsid w:val="005A612C"/>
    <w:rsid w:val="005A61A6"/>
    <w:rsid w:val="005A6239"/>
    <w:rsid w:val="005A6BE5"/>
    <w:rsid w:val="005A70AE"/>
    <w:rsid w:val="005A70EA"/>
    <w:rsid w:val="005A7C2A"/>
    <w:rsid w:val="005B0653"/>
    <w:rsid w:val="005B0E30"/>
    <w:rsid w:val="005B0ECC"/>
    <w:rsid w:val="005B0F41"/>
    <w:rsid w:val="005B10B5"/>
    <w:rsid w:val="005B28E6"/>
    <w:rsid w:val="005B2BB5"/>
    <w:rsid w:val="005B2F22"/>
    <w:rsid w:val="005B2FDF"/>
    <w:rsid w:val="005B318E"/>
    <w:rsid w:val="005B369D"/>
    <w:rsid w:val="005B394D"/>
    <w:rsid w:val="005B3A18"/>
    <w:rsid w:val="005B3A47"/>
    <w:rsid w:val="005B3E04"/>
    <w:rsid w:val="005B42EB"/>
    <w:rsid w:val="005B51C6"/>
    <w:rsid w:val="005B5E46"/>
    <w:rsid w:val="005B5E8B"/>
    <w:rsid w:val="005B5F84"/>
    <w:rsid w:val="005B6B15"/>
    <w:rsid w:val="005B7B54"/>
    <w:rsid w:val="005B7FCD"/>
    <w:rsid w:val="005C010A"/>
    <w:rsid w:val="005C01DB"/>
    <w:rsid w:val="005C08D3"/>
    <w:rsid w:val="005C0F73"/>
    <w:rsid w:val="005C2293"/>
    <w:rsid w:val="005C2354"/>
    <w:rsid w:val="005C27BB"/>
    <w:rsid w:val="005C2AFE"/>
    <w:rsid w:val="005C30CB"/>
    <w:rsid w:val="005C31B2"/>
    <w:rsid w:val="005C3344"/>
    <w:rsid w:val="005C3599"/>
    <w:rsid w:val="005C3705"/>
    <w:rsid w:val="005C3963"/>
    <w:rsid w:val="005C4643"/>
    <w:rsid w:val="005C478A"/>
    <w:rsid w:val="005C50F7"/>
    <w:rsid w:val="005C5122"/>
    <w:rsid w:val="005C5313"/>
    <w:rsid w:val="005C558A"/>
    <w:rsid w:val="005C5B13"/>
    <w:rsid w:val="005C5CB1"/>
    <w:rsid w:val="005C5E8C"/>
    <w:rsid w:val="005C6053"/>
    <w:rsid w:val="005C60F1"/>
    <w:rsid w:val="005C6511"/>
    <w:rsid w:val="005C688A"/>
    <w:rsid w:val="005C6924"/>
    <w:rsid w:val="005C692C"/>
    <w:rsid w:val="005C6933"/>
    <w:rsid w:val="005C6957"/>
    <w:rsid w:val="005C6BC3"/>
    <w:rsid w:val="005C6F34"/>
    <w:rsid w:val="005C6FA1"/>
    <w:rsid w:val="005C7517"/>
    <w:rsid w:val="005C7601"/>
    <w:rsid w:val="005C777E"/>
    <w:rsid w:val="005C798B"/>
    <w:rsid w:val="005C7A85"/>
    <w:rsid w:val="005C7BD1"/>
    <w:rsid w:val="005D06AF"/>
    <w:rsid w:val="005D08E2"/>
    <w:rsid w:val="005D16EA"/>
    <w:rsid w:val="005D1840"/>
    <w:rsid w:val="005D23BA"/>
    <w:rsid w:val="005D28E6"/>
    <w:rsid w:val="005D2C0F"/>
    <w:rsid w:val="005D2C41"/>
    <w:rsid w:val="005D2CC2"/>
    <w:rsid w:val="005D3075"/>
    <w:rsid w:val="005D35DC"/>
    <w:rsid w:val="005D35E4"/>
    <w:rsid w:val="005D38A6"/>
    <w:rsid w:val="005D3D26"/>
    <w:rsid w:val="005D4487"/>
    <w:rsid w:val="005D4835"/>
    <w:rsid w:val="005D51D0"/>
    <w:rsid w:val="005D51E0"/>
    <w:rsid w:val="005D5516"/>
    <w:rsid w:val="005D57FA"/>
    <w:rsid w:val="005D590F"/>
    <w:rsid w:val="005D5C11"/>
    <w:rsid w:val="005D5E09"/>
    <w:rsid w:val="005D6004"/>
    <w:rsid w:val="005D600F"/>
    <w:rsid w:val="005D611A"/>
    <w:rsid w:val="005D617E"/>
    <w:rsid w:val="005D6504"/>
    <w:rsid w:val="005D7530"/>
    <w:rsid w:val="005D75BC"/>
    <w:rsid w:val="005D766C"/>
    <w:rsid w:val="005D7910"/>
    <w:rsid w:val="005D7A98"/>
    <w:rsid w:val="005D7C4A"/>
    <w:rsid w:val="005E01E7"/>
    <w:rsid w:val="005E0643"/>
    <w:rsid w:val="005E0D6A"/>
    <w:rsid w:val="005E0EA2"/>
    <w:rsid w:val="005E12F7"/>
    <w:rsid w:val="005E1B5F"/>
    <w:rsid w:val="005E1CB7"/>
    <w:rsid w:val="005E2046"/>
    <w:rsid w:val="005E21BF"/>
    <w:rsid w:val="005E23CC"/>
    <w:rsid w:val="005E23F4"/>
    <w:rsid w:val="005E3022"/>
    <w:rsid w:val="005E3C5D"/>
    <w:rsid w:val="005E3E88"/>
    <w:rsid w:val="005E3FA5"/>
    <w:rsid w:val="005E40ED"/>
    <w:rsid w:val="005E425E"/>
    <w:rsid w:val="005E43B7"/>
    <w:rsid w:val="005E456C"/>
    <w:rsid w:val="005E465F"/>
    <w:rsid w:val="005E4AB5"/>
    <w:rsid w:val="005E5859"/>
    <w:rsid w:val="005E61FF"/>
    <w:rsid w:val="005E6372"/>
    <w:rsid w:val="005E705F"/>
    <w:rsid w:val="005E7179"/>
    <w:rsid w:val="005E76B2"/>
    <w:rsid w:val="005E7721"/>
    <w:rsid w:val="005F00FC"/>
    <w:rsid w:val="005F030C"/>
    <w:rsid w:val="005F03E3"/>
    <w:rsid w:val="005F0514"/>
    <w:rsid w:val="005F076D"/>
    <w:rsid w:val="005F0F5C"/>
    <w:rsid w:val="005F104B"/>
    <w:rsid w:val="005F16A5"/>
    <w:rsid w:val="005F1B45"/>
    <w:rsid w:val="005F2B52"/>
    <w:rsid w:val="005F2BBE"/>
    <w:rsid w:val="005F31E4"/>
    <w:rsid w:val="005F3389"/>
    <w:rsid w:val="005F41D1"/>
    <w:rsid w:val="005F43B0"/>
    <w:rsid w:val="005F477E"/>
    <w:rsid w:val="005F4984"/>
    <w:rsid w:val="005F4A96"/>
    <w:rsid w:val="005F4EEC"/>
    <w:rsid w:val="005F5076"/>
    <w:rsid w:val="005F55B9"/>
    <w:rsid w:val="005F574C"/>
    <w:rsid w:val="005F5AE0"/>
    <w:rsid w:val="005F5AEB"/>
    <w:rsid w:val="005F5D2E"/>
    <w:rsid w:val="005F640F"/>
    <w:rsid w:val="005F6910"/>
    <w:rsid w:val="005F6A5E"/>
    <w:rsid w:val="005F7104"/>
    <w:rsid w:val="005F7643"/>
    <w:rsid w:val="005F7B76"/>
    <w:rsid w:val="005F7F0D"/>
    <w:rsid w:val="0060070A"/>
    <w:rsid w:val="0060087E"/>
    <w:rsid w:val="00600AED"/>
    <w:rsid w:val="00600E34"/>
    <w:rsid w:val="006018B6"/>
    <w:rsid w:val="006019E2"/>
    <w:rsid w:val="00601BCF"/>
    <w:rsid w:val="00601E28"/>
    <w:rsid w:val="00601ED6"/>
    <w:rsid w:val="00602311"/>
    <w:rsid w:val="006025A2"/>
    <w:rsid w:val="006026D5"/>
    <w:rsid w:val="006027EB"/>
    <w:rsid w:val="00602956"/>
    <w:rsid w:val="00602A2D"/>
    <w:rsid w:val="006032BE"/>
    <w:rsid w:val="006035A2"/>
    <w:rsid w:val="00603C44"/>
    <w:rsid w:val="0060405D"/>
    <w:rsid w:val="00604408"/>
    <w:rsid w:val="00604468"/>
    <w:rsid w:val="00604522"/>
    <w:rsid w:val="00604A34"/>
    <w:rsid w:val="00605263"/>
    <w:rsid w:val="00605821"/>
    <w:rsid w:val="00605DFA"/>
    <w:rsid w:val="00605FD3"/>
    <w:rsid w:val="006061FE"/>
    <w:rsid w:val="0060630F"/>
    <w:rsid w:val="00606319"/>
    <w:rsid w:val="00606473"/>
    <w:rsid w:val="00606544"/>
    <w:rsid w:val="006067F7"/>
    <w:rsid w:val="00606BB0"/>
    <w:rsid w:val="00606C83"/>
    <w:rsid w:val="00606DDD"/>
    <w:rsid w:val="00606F81"/>
    <w:rsid w:val="0060709F"/>
    <w:rsid w:val="0060748D"/>
    <w:rsid w:val="006079B9"/>
    <w:rsid w:val="00607E57"/>
    <w:rsid w:val="006104AC"/>
    <w:rsid w:val="00610731"/>
    <w:rsid w:val="00610995"/>
    <w:rsid w:val="00610F6B"/>
    <w:rsid w:val="00612888"/>
    <w:rsid w:val="00612FED"/>
    <w:rsid w:val="00613383"/>
    <w:rsid w:val="00613A7B"/>
    <w:rsid w:val="00613AD4"/>
    <w:rsid w:val="00613B4C"/>
    <w:rsid w:val="00613B90"/>
    <w:rsid w:val="00613BD9"/>
    <w:rsid w:val="00613D61"/>
    <w:rsid w:val="0061407F"/>
    <w:rsid w:val="006141B4"/>
    <w:rsid w:val="00614203"/>
    <w:rsid w:val="00614775"/>
    <w:rsid w:val="00614978"/>
    <w:rsid w:val="0061510D"/>
    <w:rsid w:val="0061516E"/>
    <w:rsid w:val="006151BF"/>
    <w:rsid w:val="00615F9B"/>
    <w:rsid w:val="00616158"/>
    <w:rsid w:val="00616F77"/>
    <w:rsid w:val="006171E0"/>
    <w:rsid w:val="0061721B"/>
    <w:rsid w:val="00617784"/>
    <w:rsid w:val="006177EA"/>
    <w:rsid w:val="00617E95"/>
    <w:rsid w:val="00617F77"/>
    <w:rsid w:val="00620B47"/>
    <w:rsid w:val="00620FB5"/>
    <w:rsid w:val="00621036"/>
    <w:rsid w:val="00621042"/>
    <w:rsid w:val="0062154F"/>
    <w:rsid w:val="00621803"/>
    <w:rsid w:val="006219A2"/>
    <w:rsid w:val="00621B4A"/>
    <w:rsid w:val="0062228B"/>
    <w:rsid w:val="0062246E"/>
    <w:rsid w:val="006228B4"/>
    <w:rsid w:val="00622903"/>
    <w:rsid w:val="006232E8"/>
    <w:rsid w:val="00623471"/>
    <w:rsid w:val="00623DB2"/>
    <w:rsid w:val="00624356"/>
    <w:rsid w:val="006245BA"/>
    <w:rsid w:val="006245EA"/>
    <w:rsid w:val="00624869"/>
    <w:rsid w:val="00624E4C"/>
    <w:rsid w:val="00625E77"/>
    <w:rsid w:val="0062653A"/>
    <w:rsid w:val="00627409"/>
    <w:rsid w:val="00627744"/>
    <w:rsid w:val="00630602"/>
    <w:rsid w:val="006306BA"/>
    <w:rsid w:val="00630FDE"/>
    <w:rsid w:val="0063121D"/>
    <w:rsid w:val="00631317"/>
    <w:rsid w:val="00631A8C"/>
    <w:rsid w:val="00631C98"/>
    <w:rsid w:val="0063212E"/>
    <w:rsid w:val="00632939"/>
    <w:rsid w:val="00632A3A"/>
    <w:rsid w:val="00632A8B"/>
    <w:rsid w:val="00632C8F"/>
    <w:rsid w:val="00632E97"/>
    <w:rsid w:val="00633005"/>
    <w:rsid w:val="00633D4C"/>
    <w:rsid w:val="006345CA"/>
    <w:rsid w:val="006345DD"/>
    <w:rsid w:val="00634A2F"/>
    <w:rsid w:val="00634E3B"/>
    <w:rsid w:val="00634F6F"/>
    <w:rsid w:val="006351D3"/>
    <w:rsid w:val="006355A2"/>
    <w:rsid w:val="00635B55"/>
    <w:rsid w:val="006367A9"/>
    <w:rsid w:val="00636954"/>
    <w:rsid w:val="00636956"/>
    <w:rsid w:val="0063697B"/>
    <w:rsid w:val="006369E0"/>
    <w:rsid w:val="00636CB5"/>
    <w:rsid w:val="00637826"/>
    <w:rsid w:val="00637965"/>
    <w:rsid w:val="00637A90"/>
    <w:rsid w:val="00637B9A"/>
    <w:rsid w:val="00637DA9"/>
    <w:rsid w:val="00637DDF"/>
    <w:rsid w:val="00637E15"/>
    <w:rsid w:val="00640608"/>
    <w:rsid w:val="00640A12"/>
    <w:rsid w:val="00640EE8"/>
    <w:rsid w:val="00641254"/>
    <w:rsid w:val="0064177B"/>
    <w:rsid w:val="006417D1"/>
    <w:rsid w:val="00641852"/>
    <w:rsid w:val="00641C7E"/>
    <w:rsid w:val="00641E52"/>
    <w:rsid w:val="006422F6"/>
    <w:rsid w:val="00642441"/>
    <w:rsid w:val="00642D22"/>
    <w:rsid w:val="0064310B"/>
    <w:rsid w:val="006431AF"/>
    <w:rsid w:val="006431F1"/>
    <w:rsid w:val="006434E4"/>
    <w:rsid w:val="006439B1"/>
    <w:rsid w:val="00643A20"/>
    <w:rsid w:val="00643F76"/>
    <w:rsid w:val="006441D5"/>
    <w:rsid w:val="00644352"/>
    <w:rsid w:val="006444FE"/>
    <w:rsid w:val="006449F3"/>
    <w:rsid w:val="00644C30"/>
    <w:rsid w:val="00644C92"/>
    <w:rsid w:val="00644E55"/>
    <w:rsid w:val="0064505F"/>
    <w:rsid w:val="00645066"/>
    <w:rsid w:val="0064506A"/>
    <w:rsid w:val="006450D4"/>
    <w:rsid w:val="00645798"/>
    <w:rsid w:val="00645DB4"/>
    <w:rsid w:val="00645E8F"/>
    <w:rsid w:val="00646105"/>
    <w:rsid w:val="006465F3"/>
    <w:rsid w:val="00646AE3"/>
    <w:rsid w:val="00646AF0"/>
    <w:rsid w:val="0064714C"/>
    <w:rsid w:val="0064732C"/>
    <w:rsid w:val="00647B93"/>
    <w:rsid w:val="00647C63"/>
    <w:rsid w:val="0065035A"/>
    <w:rsid w:val="006506E0"/>
    <w:rsid w:val="00650872"/>
    <w:rsid w:val="00650D3F"/>
    <w:rsid w:val="00650F65"/>
    <w:rsid w:val="00651352"/>
    <w:rsid w:val="0065143C"/>
    <w:rsid w:val="00651B46"/>
    <w:rsid w:val="00651CA2"/>
    <w:rsid w:val="00652451"/>
    <w:rsid w:val="0065273F"/>
    <w:rsid w:val="00652A59"/>
    <w:rsid w:val="006531DE"/>
    <w:rsid w:val="006537F5"/>
    <w:rsid w:val="006539D4"/>
    <w:rsid w:val="00653B32"/>
    <w:rsid w:val="00653D60"/>
    <w:rsid w:val="00653E81"/>
    <w:rsid w:val="00653EA2"/>
    <w:rsid w:val="00654084"/>
    <w:rsid w:val="00654168"/>
    <w:rsid w:val="006542FF"/>
    <w:rsid w:val="00654607"/>
    <w:rsid w:val="0065477C"/>
    <w:rsid w:val="00654AD1"/>
    <w:rsid w:val="00654B52"/>
    <w:rsid w:val="006550C9"/>
    <w:rsid w:val="006551F4"/>
    <w:rsid w:val="00655237"/>
    <w:rsid w:val="0065593A"/>
    <w:rsid w:val="00655DA9"/>
    <w:rsid w:val="00655DF4"/>
    <w:rsid w:val="006562AF"/>
    <w:rsid w:val="006562E2"/>
    <w:rsid w:val="00656555"/>
    <w:rsid w:val="00656728"/>
    <w:rsid w:val="0065682F"/>
    <w:rsid w:val="00656C79"/>
    <w:rsid w:val="006570EC"/>
    <w:rsid w:val="0065715D"/>
    <w:rsid w:val="0065732B"/>
    <w:rsid w:val="00657413"/>
    <w:rsid w:val="00657685"/>
    <w:rsid w:val="00657777"/>
    <w:rsid w:val="00657B3D"/>
    <w:rsid w:val="00657CC1"/>
    <w:rsid w:val="00657D0F"/>
    <w:rsid w:val="00657DD3"/>
    <w:rsid w:val="006601D4"/>
    <w:rsid w:val="006606EC"/>
    <w:rsid w:val="00660D05"/>
    <w:rsid w:val="0066100D"/>
    <w:rsid w:val="00661062"/>
    <w:rsid w:val="006612CB"/>
    <w:rsid w:val="006617B0"/>
    <w:rsid w:val="00661B01"/>
    <w:rsid w:val="00661E39"/>
    <w:rsid w:val="00662518"/>
    <w:rsid w:val="006626A5"/>
    <w:rsid w:val="00662906"/>
    <w:rsid w:val="006629FC"/>
    <w:rsid w:val="00662EA9"/>
    <w:rsid w:val="006631B8"/>
    <w:rsid w:val="00663A9E"/>
    <w:rsid w:val="0066405B"/>
    <w:rsid w:val="006642C6"/>
    <w:rsid w:val="006647AC"/>
    <w:rsid w:val="00664943"/>
    <w:rsid w:val="00664977"/>
    <w:rsid w:val="006649E1"/>
    <w:rsid w:val="00665019"/>
    <w:rsid w:val="0066547E"/>
    <w:rsid w:val="0066566F"/>
    <w:rsid w:val="006657CD"/>
    <w:rsid w:val="00665846"/>
    <w:rsid w:val="00665DD6"/>
    <w:rsid w:val="00665F4E"/>
    <w:rsid w:val="0066617B"/>
    <w:rsid w:val="006664C2"/>
    <w:rsid w:val="00666529"/>
    <w:rsid w:val="00666C0E"/>
    <w:rsid w:val="00666ECD"/>
    <w:rsid w:val="00667084"/>
    <w:rsid w:val="006670F5"/>
    <w:rsid w:val="0066731A"/>
    <w:rsid w:val="00667495"/>
    <w:rsid w:val="00667620"/>
    <w:rsid w:val="00670997"/>
    <w:rsid w:val="00670AC4"/>
    <w:rsid w:val="00670C27"/>
    <w:rsid w:val="00670D4A"/>
    <w:rsid w:val="00670F3F"/>
    <w:rsid w:val="006716DE"/>
    <w:rsid w:val="0067175B"/>
    <w:rsid w:val="00671825"/>
    <w:rsid w:val="00671850"/>
    <w:rsid w:val="006718D5"/>
    <w:rsid w:val="006719CC"/>
    <w:rsid w:val="006719F9"/>
    <w:rsid w:val="00671AE0"/>
    <w:rsid w:val="00671B8F"/>
    <w:rsid w:val="00671D9A"/>
    <w:rsid w:val="006721D8"/>
    <w:rsid w:val="006723D1"/>
    <w:rsid w:val="0067264B"/>
    <w:rsid w:val="006726CE"/>
    <w:rsid w:val="00672B09"/>
    <w:rsid w:val="00672D65"/>
    <w:rsid w:val="00673952"/>
    <w:rsid w:val="00673DE4"/>
    <w:rsid w:val="00673FD0"/>
    <w:rsid w:val="006741D6"/>
    <w:rsid w:val="0067435C"/>
    <w:rsid w:val="0067441B"/>
    <w:rsid w:val="006749F2"/>
    <w:rsid w:val="00674F96"/>
    <w:rsid w:val="00675A3D"/>
    <w:rsid w:val="00675DDF"/>
    <w:rsid w:val="006760BA"/>
    <w:rsid w:val="00676287"/>
    <w:rsid w:val="0067637F"/>
    <w:rsid w:val="006766B7"/>
    <w:rsid w:val="00676791"/>
    <w:rsid w:val="00676BCA"/>
    <w:rsid w:val="00676C26"/>
    <w:rsid w:val="00676E17"/>
    <w:rsid w:val="0067721F"/>
    <w:rsid w:val="00677BAA"/>
    <w:rsid w:val="0068041E"/>
    <w:rsid w:val="00680490"/>
    <w:rsid w:val="0068058A"/>
    <w:rsid w:val="006816FB"/>
    <w:rsid w:val="00681821"/>
    <w:rsid w:val="0068211E"/>
    <w:rsid w:val="006821A1"/>
    <w:rsid w:val="006822F4"/>
    <w:rsid w:val="006828A3"/>
    <w:rsid w:val="006828CB"/>
    <w:rsid w:val="00682B6E"/>
    <w:rsid w:val="00682FD3"/>
    <w:rsid w:val="00683236"/>
    <w:rsid w:val="006835A5"/>
    <w:rsid w:val="0068385E"/>
    <w:rsid w:val="00683A20"/>
    <w:rsid w:val="00683E09"/>
    <w:rsid w:val="00684AB2"/>
    <w:rsid w:val="00684DB7"/>
    <w:rsid w:val="00684EBA"/>
    <w:rsid w:val="00684F7C"/>
    <w:rsid w:val="00685413"/>
    <w:rsid w:val="006861D7"/>
    <w:rsid w:val="006862F6"/>
    <w:rsid w:val="006867C1"/>
    <w:rsid w:val="006869F8"/>
    <w:rsid w:val="00686B9C"/>
    <w:rsid w:val="00686C9D"/>
    <w:rsid w:val="00686FAB"/>
    <w:rsid w:val="0068710D"/>
    <w:rsid w:val="006871D0"/>
    <w:rsid w:val="0068774B"/>
    <w:rsid w:val="00687D80"/>
    <w:rsid w:val="00690247"/>
    <w:rsid w:val="00690B4F"/>
    <w:rsid w:val="00690BFF"/>
    <w:rsid w:val="00690D69"/>
    <w:rsid w:val="00691397"/>
    <w:rsid w:val="00691E30"/>
    <w:rsid w:val="0069200A"/>
    <w:rsid w:val="0069201F"/>
    <w:rsid w:val="00692049"/>
    <w:rsid w:val="0069262F"/>
    <w:rsid w:val="00692871"/>
    <w:rsid w:val="00692948"/>
    <w:rsid w:val="00692BF8"/>
    <w:rsid w:val="00692D69"/>
    <w:rsid w:val="00692D77"/>
    <w:rsid w:val="0069325B"/>
    <w:rsid w:val="00693393"/>
    <w:rsid w:val="00693EDA"/>
    <w:rsid w:val="00694C3C"/>
    <w:rsid w:val="00694ECA"/>
    <w:rsid w:val="00695580"/>
    <w:rsid w:val="00695FAA"/>
    <w:rsid w:val="006967F0"/>
    <w:rsid w:val="00696D1B"/>
    <w:rsid w:val="00696FC9"/>
    <w:rsid w:val="00697568"/>
    <w:rsid w:val="00697636"/>
    <w:rsid w:val="00697CE9"/>
    <w:rsid w:val="006A088C"/>
    <w:rsid w:val="006A0D11"/>
    <w:rsid w:val="006A0FAF"/>
    <w:rsid w:val="006A119F"/>
    <w:rsid w:val="006A12FE"/>
    <w:rsid w:val="006A1677"/>
    <w:rsid w:val="006A1714"/>
    <w:rsid w:val="006A28BE"/>
    <w:rsid w:val="006A2BCD"/>
    <w:rsid w:val="006A2D71"/>
    <w:rsid w:val="006A30AE"/>
    <w:rsid w:val="006A31FD"/>
    <w:rsid w:val="006A3816"/>
    <w:rsid w:val="006A3B47"/>
    <w:rsid w:val="006A3D9A"/>
    <w:rsid w:val="006A412C"/>
    <w:rsid w:val="006A47ED"/>
    <w:rsid w:val="006A4AA7"/>
    <w:rsid w:val="006A4B5A"/>
    <w:rsid w:val="006A5048"/>
    <w:rsid w:val="006A50B5"/>
    <w:rsid w:val="006A55EE"/>
    <w:rsid w:val="006A585D"/>
    <w:rsid w:val="006A6147"/>
    <w:rsid w:val="006A61E4"/>
    <w:rsid w:val="006A62D2"/>
    <w:rsid w:val="006A6329"/>
    <w:rsid w:val="006A63D4"/>
    <w:rsid w:val="006A6B05"/>
    <w:rsid w:val="006A6BA5"/>
    <w:rsid w:val="006A74AF"/>
    <w:rsid w:val="006A7919"/>
    <w:rsid w:val="006A7BD4"/>
    <w:rsid w:val="006A7C34"/>
    <w:rsid w:val="006A7F00"/>
    <w:rsid w:val="006A7F6C"/>
    <w:rsid w:val="006B02F3"/>
    <w:rsid w:val="006B17F2"/>
    <w:rsid w:val="006B18A7"/>
    <w:rsid w:val="006B1FE1"/>
    <w:rsid w:val="006B21C4"/>
    <w:rsid w:val="006B2920"/>
    <w:rsid w:val="006B2A28"/>
    <w:rsid w:val="006B2D5B"/>
    <w:rsid w:val="006B2F33"/>
    <w:rsid w:val="006B32E7"/>
    <w:rsid w:val="006B37ED"/>
    <w:rsid w:val="006B3882"/>
    <w:rsid w:val="006B397C"/>
    <w:rsid w:val="006B3A92"/>
    <w:rsid w:val="006B422D"/>
    <w:rsid w:val="006B4617"/>
    <w:rsid w:val="006B495D"/>
    <w:rsid w:val="006B4B06"/>
    <w:rsid w:val="006B5F43"/>
    <w:rsid w:val="006B5FAD"/>
    <w:rsid w:val="006B6333"/>
    <w:rsid w:val="006B6C4B"/>
    <w:rsid w:val="006B6E9B"/>
    <w:rsid w:val="006B7391"/>
    <w:rsid w:val="006B73D6"/>
    <w:rsid w:val="006B7697"/>
    <w:rsid w:val="006B7D14"/>
    <w:rsid w:val="006B7F68"/>
    <w:rsid w:val="006B7FE3"/>
    <w:rsid w:val="006C0085"/>
    <w:rsid w:val="006C053E"/>
    <w:rsid w:val="006C083B"/>
    <w:rsid w:val="006C09C6"/>
    <w:rsid w:val="006C1197"/>
    <w:rsid w:val="006C1310"/>
    <w:rsid w:val="006C1D47"/>
    <w:rsid w:val="006C2D37"/>
    <w:rsid w:val="006C2D43"/>
    <w:rsid w:val="006C35B0"/>
    <w:rsid w:val="006C36D5"/>
    <w:rsid w:val="006C3D25"/>
    <w:rsid w:val="006C3F02"/>
    <w:rsid w:val="006C43EB"/>
    <w:rsid w:val="006C449E"/>
    <w:rsid w:val="006C493E"/>
    <w:rsid w:val="006C4E11"/>
    <w:rsid w:val="006C506E"/>
    <w:rsid w:val="006C5507"/>
    <w:rsid w:val="006C5694"/>
    <w:rsid w:val="006C5D34"/>
    <w:rsid w:val="006C6047"/>
    <w:rsid w:val="006C61C1"/>
    <w:rsid w:val="006C6907"/>
    <w:rsid w:val="006C6A85"/>
    <w:rsid w:val="006C6BD1"/>
    <w:rsid w:val="006C6C0B"/>
    <w:rsid w:val="006C6CCA"/>
    <w:rsid w:val="006C6FF6"/>
    <w:rsid w:val="006C73B2"/>
    <w:rsid w:val="006C75C6"/>
    <w:rsid w:val="006D0EE9"/>
    <w:rsid w:val="006D1057"/>
    <w:rsid w:val="006D1255"/>
    <w:rsid w:val="006D12BC"/>
    <w:rsid w:val="006D1457"/>
    <w:rsid w:val="006D232F"/>
    <w:rsid w:val="006D262E"/>
    <w:rsid w:val="006D31C6"/>
    <w:rsid w:val="006D35C3"/>
    <w:rsid w:val="006D37CA"/>
    <w:rsid w:val="006D451C"/>
    <w:rsid w:val="006D499E"/>
    <w:rsid w:val="006D4B48"/>
    <w:rsid w:val="006D4F13"/>
    <w:rsid w:val="006D5029"/>
    <w:rsid w:val="006D5335"/>
    <w:rsid w:val="006D55B7"/>
    <w:rsid w:val="006D574F"/>
    <w:rsid w:val="006D5805"/>
    <w:rsid w:val="006D5B93"/>
    <w:rsid w:val="006D627B"/>
    <w:rsid w:val="006D6673"/>
    <w:rsid w:val="006D68E1"/>
    <w:rsid w:val="006D6A2D"/>
    <w:rsid w:val="006D70ED"/>
    <w:rsid w:val="006D73E8"/>
    <w:rsid w:val="006D7E33"/>
    <w:rsid w:val="006E11B1"/>
    <w:rsid w:val="006E1C84"/>
    <w:rsid w:val="006E1CBC"/>
    <w:rsid w:val="006E2BF3"/>
    <w:rsid w:val="006E40DB"/>
    <w:rsid w:val="006E417D"/>
    <w:rsid w:val="006E41EC"/>
    <w:rsid w:val="006E44CE"/>
    <w:rsid w:val="006E44E0"/>
    <w:rsid w:val="006E48B4"/>
    <w:rsid w:val="006E520F"/>
    <w:rsid w:val="006E52E6"/>
    <w:rsid w:val="006E546D"/>
    <w:rsid w:val="006E5AB5"/>
    <w:rsid w:val="006E5E81"/>
    <w:rsid w:val="006E5EFB"/>
    <w:rsid w:val="006E5F4F"/>
    <w:rsid w:val="006E6278"/>
    <w:rsid w:val="006E6377"/>
    <w:rsid w:val="006E669B"/>
    <w:rsid w:val="006E6AC9"/>
    <w:rsid w:val="006E6C64"/>
    <w:rsid w:val="006E6F27"/>
    <w:rsid w:val="006E7131"/>
    <w:rsid w:val="006E74E4"/>
    <w:rsid w:val="006E7552"/>
    <w:rsid w:val="006E7B19"/>
    <w:rsid w:val="006E7C5A"/>
    <w:rsid w:val="006F0283"/>
    <w:rsid w:val="006F10CE"/>
    <w:rsid w:val="006F1109"/>
    <w:rsid w:val="006F1617"/>
    <w:rsid w:val="006F178F"/>
    <w:rsid w:val="006F1EEC"/>
    <w:rsid w:val="006F2075"/>
    <w:rsid w:val="006F2225"/>
    <w:rsid w:val="006F2300"/>
    <w:rsid w:val="006F2369"/>
    <w:rsid w:val="006F2398"/>
    <w:rsid w:val="006F2CC9"/>
    <w:rsid w:val="006F2E6F"/>
    <w:rsid w:val="006F2E7C"/>
    <w:rsid w:val="006F3186"/>
    <w:rsid w:val="006F3D95"/>
    <w:rsid w:val="006F3DA2"/>
    <w:rsid w:val="006F4657"/>
    <w:rsid w:val="006F47DA"/>
    <w:rsid w:val="006F4DD2"/>
    <w:rsid w:val="006F5157"/>
    <w:rsid w:val="006F573D"/>
    <w:rsid w:val="006F5A5D"/>
    <w:rsid w:val="006F5A5F"/>
    <w:rsid w:val="006F5EA0"/>
    <w:rsid w:val="006F5F81"/>
    <w:rsid w:val="006F63BD"/>
    <w:rsid w:val="006F63BE"/>
    <w:rsid w:val="006F64E0"/>
    <w:rsid w:val="006F6508"/>
    <w:rsid w:val="006F6719"/>
    <w:rsid w:val="006F73EF"/>
    <w:rsid w:val="006F7AA6"/>
    <w:rsid w:val="006F7C0D"/>
    <w:rsid w:val="00700198"/>
    <w:rsid w:val="00700466"/>
    <w:rsid w:val="00700619"/>
    <w:rsid w:val="0070061D"/>
    <w:rsid w:val="00700897"/>
    <w:rsid w:val="0070092A"/>
    <w:rsid w:val="0070129F"/>
    <w:rsid w:val="00701517"/>
    <w:rsid w:val="00701960"/>
    <w:rsid w:val="00702134"/>
    <w:rsid w:val="007022C3"/>
    <w:rsid w:val="007023E1"/>
    <w:rsid w:val="007024D9"/>
    <w:rsid w:val="007026CD"/>
    <w:rsid w:val="007028CA"/>
    <w:rsid w:val="007028FE"/>
    <w:rsid w:val="00702BAD"/>
    <w:rsid w:val="00702D16"/>
    <w:rsid w:val="00702D82"/>
    <w:rsid w:val="00702F87"/>
    <w:rsid w:val="00703982"/>
    <w:rsid w:val="00703B96"/>
    <w:rsid w:val="00703BF0"/>
    <w:rsid w:val="007040B1"/>
    <w:rsid w:val="007042C6"/>
    <w:rsid w:val="0070452E"/>
    <w:rsid w:val="007045B1"/>
    <w:rsid w:val="00704680"/>
    <w:rsid w:val="00704C6A"/>
    <w:rsid w:val="00704E8C"/>
    <w:rsid w:val="00705112"/>
    <w:rsid w:val="0070540D"/>
    <w:rsid w:val="00705441"/>
    <w:rsid w:val="007057C3"/>
    <w:rsid w:val="007066A5"/>
    <w:rsid w:val="007069F6"/>
    <w:rsid w:val="00706B90"/>
    <w:rsid w:val="00706C42"/>
    <w:rsid w:val="007071AA"/>
    <w:rsid w:val="0070721D"/>
    <w:rsid w:val="007072E0"/>
    <w:rsid w:val="007076B2"/>
    <w:rsid w:val="00707A21"/>
    <w:rsid w:val="00707AC2"/>
    <w:rsid w:val="00707B7E"/>
    <w:rsid w:val="00707D73"/>
    <w:rsid w:val="0071016E"/>
    <w:rsid w:val="007130A6"/>
    <w:rsid w:val="00713424"/>
    <w:rsid w:val="007135B7"/>
    <w:rsid w:val="007139A2"/>
    <w:rsid w:val="00713A74"/>
    <w:rsid w:val="00713AF8"/>
    <w:rsid w:val="00713E19"/>
    <w:rsid w:val="00713E46"/>
    <w:rsid w:val="00714337"/>
    <w:rsid w:val="00714850"/>
    <w:rsid w:val="00714AB1"/>
    <w:rsid w:val="00714AD0"/>
    <w:rsid w:val="007155AF"/>
    <w:rsid w:val="007155BD"/>
    <w:rsid w:val="00715D46"/>
    <w:rsid w:val="00716251"/>
    <w:rsid w:val="0071648B"/>
    <w:rsid w:val="00717447"/>
    <w:rsid w:val="007174B0"/>
    <w:rsid w:val="007177D4"/>
    <w:rsid w:val="00717968"/>
    <w:rsid w:val="00717B09"/>
    <w:rsid w:val="00717F20"/>
    <w:rsid w:val="00717FE2"/>
    <w:rsid w:val="0072005E"/>
    <w:rsid w:val="007200C3"/>
    <w:rsid w:val="0072035F"/>
    <w:rsid w:val="00720A0E"/>
    <w:rsid w:val="00720CA0"/>
    <w:rsid w:val="00720D37"/>
    <w:rsid w:val="007214DD"/>
    <w:rsid w:val="00721619"/>
    <w:rsid w:val="0072202C"/>
    <w:rsid w:val="0072227E"/>
    <w:rsid w:val="007225A9"/>
    <w:rsid w:val="007225AD"/>
    <w:rsid w:val="0072260D"/>
    <w:rsid w:val="00722731"/>
    <w:rsid w:val="007228C7"/>
    <w:rsid w:val="007228E6"/>
    <w:rsid w:val="00722AB5"/>
    <w:rsid w:val="00722DDB"/>
    <w:rsid w:val="00723397"/>
    <w:rsid w:val="00723496"/>
    <w:rsid w:val="00723518"/>
    <w:rsid w:val="0072381E"/>
    <w:rsid w:val="0072387E"/>
    <w:rsid w:val="0072388B"/>
    <w:rsid w:val="0072394A"/>
    <w:rsid w:val="00723E97"/>
    <w:rsid w:val="007240D7"/>
    <w:rsid w:val="00724408"/>
    <w:rsid w:val="007244BA"/>
    <w:rsid w:val="0072457C"/>
    <w:rsid w:val="007247A0"/>
    <w:rsid w:val="00724A9D"/>
    <w:rsid w:val="00724C06"/>
    <w:rsid w:val="00724D3D"/>
    <w:rsid w:val="00724EAD"/>
    <w:rsid w:val="00725336"/>
    <w:rsid w:val="00725798"/>
    <w:rsid w:val="00725A2E"/>
    <w:rsid w:val="00725A7D"/>
    <w:rsid w:val="00725DB0"/>
    <w:rsid w:val="00725EED"/>
    <w:rsid w:val="00725F93"/>
    <w:rsid w:val="00725F9E"/>
    <w:rsid w:val="0072602F"/>
    <w:rsid w:val="00726B6B"/>
    <w:rsid w:val="00726C12"/>
    <w:rsid w:val="00726CBF"/>
    <w:rsid w:val="00726DE4"/>
    <w:rsid w:val="007273B1"/>
    <w:rsid w:val="0072779A"/>
    <w:rsid w:val="007277BB"/>
    <w:rsid w:val="00727930"/>
    <w:rsid w:val="00727BCE"/>
    <w:rsid w:val="00727EB6"/>
    <w:rsid w:val="007302FB"/>
    <w:rsid w:val="00730373"/>
    <w:rsid w:val="0073085C"/>
    <w:rsid w:val="00730B1E"/>
    <w:rsid w:val="00730B8E"/>
    <w:rsid w:val="007311AF"/>
    <w:rsid w:val="007315C5"/>
    <w:rsid w:val="007316EF"/>
    <w:rsid w:val="0073177C"/>
    <w:rsid w:val="0073185C"/>
    <w:rsid w:val="00731917"/>
    <w:rsid w:val="00731AF5"/>
    <w:rsid w:val="00731DF1"/>
    <w:rsid w:val="00731E39"/>
    <w:rsid w:val="0073216F"/>
    <w:rsid w:val="007328C4"/>
    <w:rsid w:val="00732A8C"/>
    <w:rsid w:val="00732F04"/>
    <w:rsid w:val="00732F43"/>
    <w:rsid w:val="00733086"/>
    <w:rsid w:val="0073347F"/>
    <w:rsid w:val="00733784"/>
    <w:rsid w:val="00733AB0"/>
    <w:rsid w:val="00733CA3"/>
    <w:rsid w:val="00733EA9"/>
    <w:rsid w:val="007345FC"/>
    <w:rsid w:val="007349E2"/>
    <w:rsid w:val="00734DD5"/>
    <w:rsid w:val="007354AE"/>
    <w:rsid w:val="007358CE"/>
    <w:rsid w:val="00735AAC"/>
    <w:rsid w:val="00735D1E"/>
    <w:rsid w:val="007361A9"/>
    <w:rsid w:val="0073663A"/>
    <w:rsid w:val="007366A7"/>
    <w:rsid w:val="00736AF9"/>
    <w:rsid w:val="00736C26"/>
    <w:rsid w:val="00736CD0"/>
    <w:rsid w:val="00736F43"/>
    <w:rsid w:val="00737202"/>
    <w:rsid w:val="00737538"/>
    <w:rsid w:val="00737697"/>
    <w:rsid w:val="00737855"/>
    <w:rsid w:val="00737B2C"/>
    <w:rsid w:val="00737B98"/>
    <w:rsid w:val="00737F82"/>
    <w:rsid w:val="007404A9"/>
    <w:rsid w:val="00740551"/>
    <w:rsid w:val="007406C0"/>
    <w:rsid w:val="00740D98"/>
    <w:rsid w:val="00740F97"/>
    <w:rsid w:val="007415E9"/>
    <w:rsid w:val="007418DF"/>
    <w:rsid w:val="00741C7A"/>
    <w:rsid w:val="007421CB"/>
    <w:rsid w:val="007421E5"/>
    <w:rsid w:val="007427E7"/>
    <w:rsid w:val="00742AB1"/>
    <w:rsid w:val="0074307B"/>
    <w:rsid w:val="007434AF"/>
    <w:rsid w:val="00743631"/>
    <w:rsid w:val="00743827"/>
    <w:rsid w:val="00743BA7"/>
    <w:rsid w:val="00743DDD"/>
    <w:rsid w:val="00743FD0"/>
    <w:rsid w:val="007444D0"/>
    <w:rsid w:val="00744826"/>
    <w:rsid w:val="00744B2F"/>
    <w:rsid w:val="00744BEB"/>
    <w:rsid w:val="00744C07"/>
    <w:rsid w:val="00744E9E"/>
    <w:rsid w:val="007451A6"/>
    <w:rsid w:val="0074563F"/>
    <w:rsid w:val="00745D0B"/>
    <w:rsid w:val="00746505"/>
    <w:rsid w:val="00746695"/>
    <w:rsid w:val="007469C2"/>
    <w:rsid w:val="007470E6"/>
    <w:rsid w:val="007472CF"/>
    <w:rsid w:val="00747915"/>
    <w:rsid w:val="007479FD"/>
    <w:rsid w:val="00747C48"/>
    <w:rsid w:val="00750376"/>
    <w:rsid w:val="00750786"/>
    <w:rsid w:val="00750D71"/>
    <w:rsid w:val="0075146C"/>
    <w:rsid w:val="007514E3"/>
    <w:rsid w:val="00751B33"/>
    <w:rsid w:val="00751F3E"/>
    <w:rsid w:val="0075228E"/>
    <w:rsid w:val="00752860"/>
    <w:rsid w:val="00752BA6"/>
    <w:rsid w:val="00752CD5"/>
    <w:rsid w:val="00753047"/>
    <w:rsid w:val="00753461"/>
    <w:rsid w:val="00753463"/>
    <w:rsid w:val="007536BA"/>
    <w:rsid w:val="00753825"/>
    <w:rsid w:val="00753E1D"/>
    <w:rsid w:val="007546B6"/>
    <w:rsid w:val="007555C2"/>
    <w:rsid w:val="00755A96"/>
    <w:rsid w:val="00755ECC"/>
    <w:rsid w:val="00756BEE"/>
    <w:rsid w:val="00756D8C"/>
    <w:rsid w:val="007576A1"/>
    <w:rsid w:val="00757D79"/>
    <w:rsid w:val="00760479"/>
    <w:rsid w:val="00760948"/>
    <w:rsid w:val="007610C6"/>
    <w:rsid w:val="00761598"/>
    <w:rsid w:val="007617D1"/>
    <w:rsid w:val="00761969"/>
    <w:rsid w:val="007619C4"/>
    <w:rsid w:val="00761ACC"/>
    <w:rsid w:val="007620E8"/>
    <w:rsid w:val="007633A1"/>
    <w:rsid w:val="007638C4"/>
    <w:rsid w:val="00763943"/>
    <w:rsid w:val="00763C84"/>
    <w:rsid w:val="00763DFE"/>
    <w:rsid w:val="00763FF6"/>
    <w:rsid w:val="007641E8"/>
    <w:rsid w:val="0076425D"/>
    <w:rsid w:val="00764437"/>
    <w:rsid w:val="007644B2"/>
    <w:rsid w:val="007646E4"/>
    <w:rsid w:val="007651D0"/>
    <w:rsid w:val="007652F2"/>
    <w:rsid w:val="00765478"/>
    <w:rsid w:val="007655BF"/>
    <w:rsid w:val="00765988"/>
    <w:rsid w:val="007660C7"/>
    <w:rsid w:val="007660D2"/>
    <w:rsid w:val="0076673D"/>
    <w:rsid w:val="00766A9A"/>
    <w:rsid w:val="00767145"/>
    <w:rsid w:val="00767222"/>
    <w:rsid w:val="007679D5"/>
    <w:rsid w:val="007704DD"/>
    <w:rsid w:val="00770720"/>
    <w:rsid w:val="0077088D"/>
    <w:rsid w:val="00770993"/>
    <w:rsid w:val="00770F9F"/>
    <w:rsid w:val="0077103A"/>
    <w:rsid w:val="0077106D"/>
    <w:rsid w:val="0077114A"/>
    <w:rsid w:val="00771BDC"/>
    <w:rsid w:val="0077233A"/>
    <w:rsid w:val="007723D6"/>
    <w:rsid w:val="007727A8"/>
    <w:rsid w:val="00772994"/>
    <w:rsid w:val="00773E9F"/>
    <w:rsid w:val="00773EBB"/>
    <w:rsid w:val="00774863"/>
    <w:rsid w:val="007748CC"/>
    <w:rsid w:val="00774DE8"/>
    <w:rsid w:val="007752F3"/>
    <w:rsid w:val="007758C5"/>
    <w:rsid w:val="0077598E"/>
    <w:rsid w:val="00776363"/>
    <w:rsid w:val="007766C8"/>
    <w:rsid w:val="00776910"/>
    <w:rsid w:val="00776C2E"/>
    <w:rsid w:val="00776C91"/>
    <w:rsid w:val="0077711D"/>
    <w:rsid w:val="0077729A"/>
    <w:rsid w:val="0077734F"/>
    <w:rsid w:val="007776A2"/>
    <w:rsid w:val="00777B3D"/>
    <w:rsid w:val="00780170"/>
    <w:rsid w:val="007802CB"/>
    <w:rsid w:val="00780735"/>
    <w:rsid w:val="00780B58"/>
    <w:rsid w:val="0078134D"/>
    <w:rsid w:val="007817E8"/>
    <w:rsid w:val="00781BDC"/>
    <w:rsid w:val="0078223D"/>
    <w:rsid w:val="0078224A"/>
    <w:rsid w:val="00782452"/>
    <w:rsid w:val="00782848"/>
    <w:rsid w:val="00782855"/>
    <w:rsid w:val="00782CCB"/>
    <w:rsid w:val="007831F9"/>
    <w:rsid w:val="00783762"/>
    <w:rsid w:val="00783FB0"/>
    <w:rsid w:val="0078435E"/>
    <w:rsid w:val="007844F8"/>
    <w:rsid w:val="00784841"/>
    <w:rsid w:val="00784D91"/>
    <w:rsid w:val="00785110"/>
    <w:rsid w:val="00785289"/>
    <w:rsid w:val="00785E1C"/>
    <w:rsid w:val="0078646A"/>
    <w:rsid w:val="0078649D"/>
    <w:rsid w:val="00786576"/>
    <w:rsid w:val="00786BC9"/>
    <w:rsid w:val="00786C45"/>
    <w:rsid w:val="00786F5F"/>
    <w:rsid w:val="007876F6"/>
    <w:rsid w:val="00787B00"/>
    <w:rsid w:val="00787B22"/>
    <w:rsid w:val="00787CBB"/>
    <w:rsid w:val="00790000"/>
    <w:rsid w:val="007900DA"/>
    <w:rsid w:val="0079028A"/>
    <w:rsid w:val="0079067C"/>
    <w:rsid w:val="00790B2B"/>
    <w:rsid w:val="00790BB3"/>
    <w:rsid w:val="00791BAA"/>
    <w:rsid w:val="00791FC2"/>
    <w:rsid w:val="00792043"/>
    <w:rsid w:val="007925B1"/>
    <w:rsid w:val="0079289F"/>
    <w:rsid w:val="00792A5F"/>
    <w:rsid w:val="00792B06"/>
    <w:rsid w:val="00792F55"/>
    <w:rsid w:val="007934F0"/>
    <w:rsid w:val="0079371C"/>
    <w:rsid w:val="00793C1E"/>
    <w:rsid w:val="00793C5A"/>
    <w:rsid w:val="00793FB7"/>
    <w:rsid w:val="00794ABF"/>
    <w:rsid w:val="00794F25"/>
    <w:rsid w:val="0079531E"/>
    <w:rsid w:val="0079576A"/>
    <w:rsid w:val="00795F2A"/>
    <w:rsid w:val="00795F89"/>
    <w:rsid w:val="007960F7"/>
    <w:rsid w:val="007961B7"/>
    <w:rsid w:val="00796746"/>
    <w:rsid w:val="00796D40"/>
    <w:rsid w:val="00797079"/>
    <w:rsid w:val="007970F2"/>
    <w:rsid w:val="00797190"/>
    <w:rsid w:val="00797C28"/>
    <w:rsid w:val="00797EDD"/>
    <w:rsid w:val="00797FC9"/>
    <w:rsid w:val="007A023F"/>
    <w:rsid w:val="007A08FB"/>
    <w:rsid w:val="007A0A77"/>
    <w:rsid w:val="007A11EB"/>
    <w:rsid w:val="007A14E9"/>
    <w:rsid w:val="007A1AAC"/>
    <w:rsid w:val="007A1D1A"/>
    <w:rsid w:val="007A1DBC"/>
    <w:rsid w:val="007A1E6D"/>
    <w:rsid w:val="007A1F38"/>
    <w:rsid w:val="007A267C"/>
    <w:rsid w:val="007A2897"/>
    <w:rsid w:val="007A2C9E"/>
    <w:rsid w:val="007A2F59"/>
    <w:rsid w:val="007A2F78"/>
    <w:rsid w:val="007A369F"/>
    <w:rsid w:val="007A3878"/>
    <w:rsid w:val="007A3D6C"/>
    <w:rsid w:val="007A3F65"/>
    <w:rsid w:val="007A4052"/>
    <w:rsid w:val="007A4352"/>
    <w:rsid w:val="007A4689"/>
    <w:rsid w:val="007A48B0"/>
    <w:rsid w:val="007A4BA9"/>
    <w:rsid w:val="007A4C66"/>
    <w:rsid w:val="007A4CBB"/>
    <w:rsid w:val="007A4DEE"/>
    <w:rsid w:val="007A4E99"/>
    <w:rsid w:val="007A5180"/>
    <w:rsid w:val="007A51D2"/>
    <w:rsid w:val="007A532B"/>
    <w:rsid w:val="007A5D1D"/>
    <w:rsid w:val="007A5FE6"/>
    <w:rsid w:val="007A6536"/>
    <w:rsid w:val="007A6612"/>
    <w:rsid w:val="007A6632"/>
    <w:rsid w:val="007A6B0C"/>
    <w:rsid w:val="007A6FD3"/>
    <w:rsid w:val="007A744E"/>
    <w:rsid w:val="007A7451"/>
    <w:rsid w:val="007A757A"/>
    <w:rsid w:val="007A75F6"/>
    <w:rsid w:val="007A7750"/>
    <w:rsid w:val="007A7D29"/>
    <w:rsid w:val="007B0322"/>
    <w:rsid w:val="007B07D9"/>
    <w:rsid w:val="007B0829"/>
    <w:rsid w:val="007B0990"/>
    <w:rsid w:val="007B09DE"/>
    <w:rsid w:val="007B0DF8"/>
    <w:rsid w:val="007B0F2F"/>
    <w:rsid w:val="007B12B4"/>
    <w:rsid w:val="007B19F1"/>
    <w:rsid w:val="007B1A69"/>
    <w:rsid w:val="007B1C54"/>
    <w:rsid w:val="007B23ED"/>
    <w:rsid w:val="007B24C9"/>
    <w:rsid w:val="007B2598"/>
    <w:rsid w:val="007B2948"/>
    <w:rsid w:val="007B2AB1"/>
    <w:rsid w:val="007B2ADA"/>
    <w:rsid w:val="007B382F"/>
    <w:rsid w:val="007B39EB"/>
    <w:rsid w:val="007B3E68"/>
    <w:rsid w:val="007B46F3"/>
    <w:rsid w:val="007B4AB7"/>
    <w:rsid w:val="007B4C24"/>
    <w:rsid w:val="007B5756"/>
    <w:rsid w:val="007B5CA3"/>
    <w:rsid w:val="007B6D1F"/>
    <w:rsid w:val="007B6E55"/>
    <w:rsid w:val="007B6E7C"/>
    <w:rsid w:val="007B6FCD"/>
    <w:rsid w:val="007B7164"/>
    <w:rsid w:val="007B73CB"/>
    <w:rsid w:val="007B7693"/>
    <w:rsid w:val="007C00CC"/>
    <w:rsid w:val="007C00E0"/>
    <w:rsid w:val="007C0696"/>
    <w:rsid w:val="007C0736"/>
    <w:rsid w:val="007C08A1"/>
    <w:rsid w:val="007C0952"/>
    <w:rsid w:val="007C0E3F"/>
    <w:rsid w:val="007C0F47"/>
    <w:rsid w:val="007C17A7"/>
    <w:rsid w:val="007C1B5A"/>
    <w:rsid w:val="007C1EB3"/>
    <w:rsid w:val="007C1EEF"/>
    <w:rsid w:val="007C1F3F"/>
    <w:rsid w:val="007C206C"/>
    <w:rsid w:val="007C2219"/>
    <w:rsid w:val="007C2651"/>
    <w:rsid w:val="007C2A92"/>
    <w:rsid w:val="007C3948"/>
    <w:rsid w:val="007C3CA0"/>
    <w:rsid w:val="007C3E04"/>
    <w:rsid w:val="007C4034"/>
    <w:rsid w:val="007C4114"/>
    <w:rsid w:val="007C4346"/>
    <w:rsid w:val="007C47C6"/>
    <w:rsid w:val="007C494A"/>
    <w:rsid w:val="007C4C7D"/>
    <w:rsid w:val="007C4F76"/>
    <w:rsid w:val="007C5729"/>
    <w:rsid w:val="007C5E06"/>
    <w:rsid w:val="007C5FE7"/>
    <w:rsid w:val="007C604F"/>
    <w:rsid w:val="007C618F"/>
    <w:rsid w:val="007C69D0"/>
    <w:rsid w:val="007C6DA6"/>
    <w:rsid w:val="007C6DC5"/>
    <w:rsid w:val="007C6E02"/>
    <w:rsid w:val="007C7F2C"/>
    <w:rsid w:val="007C7F50"/>
    <w:rsid w:val="007D02A4"/>
    <w:rsid w:val="007D02BA"/>
    <w:rsid w:val="007D0394"/>
    <w:rsid w:val="007D04D7"/>
    <w:rsid w:val="007D092E"/>
    <w:rsid w:val="007D09F2"/>
    <w:rsid w:val="007D1322"/>
    <w:rsid w:val="007D1606"/>
    <w:rsid w:val="007D19C5"/>
    <w:rsid w:val="007D1A65"/>
    <w:rsid w:val="007D2052"/>
    <w:rsid w:val="007D249B"/>
    <w:rsid w:val="007D28FD"/>
    <w:rsid w:val="007D2992"/>
    <w:rsid w:val="007D2A4C"/>
    <w:rsid w:val="007D30B4"/>
    <w:rsid w:val="007D34E2"/>
    <w:rsid w:val="007D3529"/>
    <w:rsid w:val="007D3FD6"/>
    <w:rsid w:val="007D4125"/>
    <w:rsid w:val="007D437A"/>
    <w:rsid w:val="007D4ACE"/>
    <w:rsid w:val="007D4E78"/>
    <w:rsid w:val="007D541F"/>
    <w:rsid w:val="007D55D7"/>
    <w:rsid w:val="007D5A5C"/>
    <w:rsid w:val="007D5DEB"/>
    <w:rsid w:val="007D5E85"/>
    <w:rsid w:val="007D6458"/>
    <w:rsid w:val="007D65E0"/>
    <w:rsid w:val="007D6AE0"/>
    <w:rsid w:val="007D6F5B"/>
    <w:rsid w:val="007D77B7"/>
    <w:rsid w:val="007D7A1D"/>
    <w:rsid w:val="007D7A35"/>
    <w:rsid w:val="007D7B7C"/>
    <w:rsid w:val="007E007A"/>
    <w:rsid w:val="007E00BB"/>
    <w:rsid w:val="007E086E"/>
    <w:rsid w:val="007E0A48"/>
    <w:rsid w:val="007E0E36"/>
    <w:rsid w:val="007E0FA8"/>
    <w:rsid w:val="007E1502"/>
    <w:rsid w:val="007E17C2"/>
    <w:rsid w:val="007E1B10"/>
    <w:rsid w:val="007E1CCB"/>
    <w:rsid w:val="007E2156"/>
    <w:rsid w:val="007E39B1"/>
    <w:rsid w:val="007E3D5D"/>
    <w:rsid w:val="007E3D9F"/>
    <w:rsid w:val="007E3F37"/>
    <w:rsid w:val="007E4589"/>
    <w:rsid w:val="007E46F5"/>
    <w:rsid w:val="007E57AF"/>
    <w:rsid w:val="007E5971"/>
    <w:rsid w:val="007E5A5B"/>
    <w:rsid w:val="007E5D2E"/>
    <w:rsid w:val="007E6400"/>
    <w:rsid w:val="007E64B6"/>
    <w:rsid w:val="007E6591"/>
    <w:rsid w:val="007E68F5"/>
    <w:rsid w:val="007E69B8"/>
    <w:rsid w:val="007E6B4A"/>
    <w:rsid w:val="007E6C32"/>
    <w:rsid w:val="007E705C"/>
    <w:rsid w:val="007E7128"/>
    <w:rsid w:val="007E735C"/>
    <w:rsid w:val="007E7C19"/>
    <w:rsid w:val="007F0685"/>
    <w:rsid w:val="007F0787"/>
    <w:rsid w:val="007F0974"/>
    <w:rsid w:val="007F0A6F"/>
    <w:rsid w:val="007F10C5"/>
    <w:rsid w:val="007F145C"/>
    <w:rsid w:val="007F1869"/>
    <w:rsid w:val="007F1D08"/>
    <w:rsid w:val="007F1D14"/>
    <w:rsid w:val="007F25DB"/>
    <w:rsid w:val="007F2B82"/>
    <w:rsid w:val="007F305F"/>
    <w:rsid w:val="007F3246"/>
    <w:rsid w:val="007F32F2"/>
    <w:rsid w:val="007F3497"/>
    <w:rsid w:val="007F3A52"/>
    <w:rsid w:val="007F3C43"/>
    <w:rsid w:val="007F3CC7"/>
    <w:rsid w:val="007F42E0"/>
    <w:rsid w:val="007F481F"/>
    <w:rsid w:val="007F493B"/>
    <w:rsid w:val="007F4CDD"/>
    <w:rsid w:val="007F5560"/>
    <w:rsid w:val="007F57AF"/>
    <w:rsid w:val="007F5942"/>
    <w:rsid w:val="007F5A5C"/>
    <w:rsid w:val="007F5C52"/>
    <w:rsid w:val="007F61AF"/>
    <w:rsid w:val="007F6532"/>
    <w:rsid w:val="007F673C"/>
    <w:rsid w:val="007F6B91"/>
    <w:rsid w:val="007F6C0C"/>
    <w:rsid w:val="007F6C38"/>
    <w:rsid w:val="007F728C"/>
    <w:rsid w:val="007F743E"/>
    <w:rsid w:val="007F7478"/>
    <w:rsid w:val="007F755E"/>
    <w:rsid w:val="007F7CC9"/>
    <w:rsid w:val="007F7DBD"/>
    <w:rsid w:val="00800806"/>
    <w:rsid w:val="00800931"/>
    <w:rsid w:val="00800AFF"/>
    <w:rsid w:val="0080127C"/>
    <w:rsid w:val="008013FD"/>
    <w:rsid w:val="00801AA9"/>
    <w:rsid w:val="00801C83"/>
    <w:rsid w:val="00801D46"/>
    <w:rsid w:val="00802478"/>
    <w:rsid w:val="00803007"/>
    <w:rsid w:val="0080320B"/>
    <w:rsid w:val="008033A4"/>
    <w:rsid w:val="00803554"/>
    <w:rsid w:val="00803BFD"/>
    <w:rsid w:val="00804058"/>
    <w:rsid w:val="0080416E"/>
    <w:rsid w:val="00804429"/>
    <w:rsid w:val="00804AFC"/>
    <w:rsid w:val="00804BDC"/>
    <w:rsid w:val="00805834"/>
    <w:rsid w:val="00805A0C"/>
    <w:rsid w:val="00805ADD"/>
    <w:rsid w:val="00805C2A"/>
    <w:rsid w:val="00806906"/>
    <w:rsid w:val="00806EF6"/>
    <w:rsid w:val="00807983"/>
    <w:rsid w:val="00807E80"/>
    <w:rsid w:val="00807EDE"/>
    <w:rsid w:val="0081085A"/>
    <w:rsid w:val="00810ABC"/>
    <w:rsid w:val="00810C19"/>
    <w:rsid w:val="008111E4"/>
    <w:rsid w:val="008111FB"/>
    <w:rsid w:val="0081255A"/>
    <w:rsid w:val="008126A5"/>
    <w:rsid w:val="008126AC"/>
    <w:rsid w:val="008127F7"/>
    <w:rsid w:val="008129BF"/>
    <w:rsid w:val="00812F07"/>
    <w:rsid w:val="0081301C"/>
    <w:rsid w:val="008130AB"/>
    <w:rsid w:val="008136B5"/>
    <w:rsid w:val="008139E4"/>
    <w:rsid w:val="00813C98"/>
    <w:rsid w:val="00813D4A"/>
    <w:rsid w:val="008145C0"/>
    <w:rsid w:val="00814C40"/>
    <w:rsid w:val="00814E7C"/>
    <w:rsid w:val="00815030"/>
    <w:rsid w:val="008154F5"/>
    <w:rsid w:val="00815C2F"/>
    <w:rsid w:val="00815FF8"/>
    <w:rsid w:val="008169ED"/>
    <w:rsid w:val="00816E98"/>
    <w:rsid w:val="0081764D"/>
    <w:rsid w:val="00817675"/>
    <w:rsid w:val="0081767B"/>
    <w:rsid w:val="0081788A"/>
    <w:rsid w:val="00817DD6"/>
    <w:rsid w:val="00817F62"/>
    <w:rsid w:val="00821E3D"/>
    <w:rsid w:val="00821F93"/>
    <w:rsid w:val="00822B41"/>
    <w:rsid w:val="00823C49"/>
    <w:rsid w:val="0082403F"/>
    <w:rsid w:val="008244C3"/>
    <w:rsid w:val="0082483C"/>
    <w:rsid w:val="00824D70"/>
    <w:rsid w:val="00824DDF"/>
    <w:rsid w:val="00824F54"/>
    <w:rsid w:val="0082529D"/>
    <w:rsid w:val="00825342"/>
    <w:rsid w:val="00825602"/>
    <w:rsid w:val="00825D38"/>
    <w:rsid w:val="008260E3"/>
    <w:rsid w:val="008266D8"/>
    <w:rsid w:val="0082673B"/>
    <w:rsid w:val="00826B38"/>
    <w:rsid w:val="00826C3D"/>
    <w:rsid w:val="00826C74"/>
    <w:rsid w:val="00826F37"/>
    <w:rsid w:val="0082700E"/>
    <w:rsid w:val="00827512"/>
    <w:rsid w:val="0082761E"/>
    <w:rsid w:val="0082778D"/>
    <w:rsid w:val="00827992"/>
    <w:rsid w:val="00827999"/>
    <w:rsid w:val="00827C9C"/>
    <w:rsid w:val="00827D89"/>
    <w:rsid w:val="00827FAA"/>
    <w:rsid w:val="00830483"/>
    <w:rsid w:val="008305FD"/>
    <w:rsid w:val="00830A95"/>
    <w:rsid w:val="00830C70"/>
    <w:rsid w:val="00831286"/>
    <w:rsid w:val="008318E6"/>
    <w:rsid w:val="00831FF6"/>
    <w:rsid w:val="0083220B"/>
    <w:rsid w:val="008322E5"/>
    <w:rsid w:val="00832336"/>
    <w:rsid w:val="0083233E"/>
    <w:rsid w:val="00832F94"/>
    <w:rsid w:val="00833003"/>
    <w:rsid w:val="00833048"/>
    <w:rsid w:val="008335A5"/>
    <w:rsid w:val="00833AF4"/>
    <w:rsid w:val="00834141"/>
    <w:rsid w:val="00834493"/>
    <w:rsid w:val="008345A4"/>
    <w:rsid w:val="008345E6"/>
    <w:rsid w:val="00834E9A"/>
    <w:rsid w:val="00835126"/>
    <w:rsid w:val="008351A8"/>
    <w:rsid w:val="008351F6"/>
    <w:rsid w:val="00835663"/>
    <w:rsid w:val="00835BC4"/>
    <w:rsid w:val="008363EA"/>
    <w:rsid w:val="008368F4"/>
    <w:rsid w:val="00836A68"/>
    <w:rsid w:val="00836B46"/>
    <w:rsid w:val="0083796C"/>
    <w:rsid w:val="008379B4"/>
    <w:rsid w:val="00837BE1"/>
    <w:rsid w:val="00837D07"/>
    <w:rsid w:val="00837F83"/>
    <w:rsid w:val="008403EB"/>
    <w:rsid w:val="0084050C"/>
    <w:rsid w:val="00840709"/>
    <w:rsid w:val="00840753"/>
    <w:rsid w:val="00840782"/>
    <w:rsid w:val="00840CF8"/>
    <w:rsid w:val="00840E6B"/>
    <w:rsid w:val="00841913"/>
    <w:rsid w:val="00841C9F"/>
    <w:rsid w:val="00841F2F"/>
    <w:rsid w:val="00842389"/>
    <w:rsid w:val="00842526"/>
    <w:rsid w:val="00842C23"/>
    <w:rsid w:val="00842EB9"/>
    <w:rsid w:val="00843696"/>
    <w:rsid w:val="0084372E"/>
    <w:rsid w:val="00843D8C"/>
    <w:rsid w:val="0084475E"/>
    <w:rsid w:val="008448DE"/>
    <w:rsid w:val="00844E7E"/>
    <w:rsid w:val="00845466"/>
    <w:rsid w:val="00845CA3"/>
    <w:rsid w:val="00846428"/>
    <w:rsid w:val="00846A25"/>
    <w:rsid w:val="00846BDA"/>
    <w:rsid w:val="008471EB"/>
    <w:rsid w:val="0084758F"/>
    <w:rsid w:val="008478B5"/>
    <w:rsid w:val="00847C06"/>
    <w:rsid w:val="00847C56"/>
    <w:rsid w:val="00847D31"/>
    <w:rsid w:val="00847F05"/>
    <w:rsid w:val="008502D7"/>
    <w:rsid w:val="0085055B"/>
    <w:rsid w:val="0085086C"/>
    <w:rsid w:val="0085093E"/>
    <w:rsid w:val="00850F5D"/>
    <w:rsid w:val="00851843"/>
    <w:rsid w:val="0085209A"/>
    <w:rsid w:val="008521BA"/>
    <w:rsid w:val="00852D09"/>
    <w:rsid w:val="00852E8E"/>
    <w:rsid w:val="00852EE6"/>
    <w:rsid w:val="00853714"/>
    <w:rsid w:val="00853B3B"/>
    <w:rsid w:val="00853BCF"/>
    <w:rsid w:val="00854600"/>
    <w:rsid w:val="00854A1F"/>
    <w:rsid w:val="00854AAD"/>
    <w:rsid w:val="00854B11"/>
    <w:rsid w:val="00854DBB"/>
    <w:rsid w:val="00854FCA"/>
    <w:rsid w:val="008552FE"/>
    <w:rsid w:val="00855923"/>
    <w:rsid w:val="00855A71"/>
    <w:rsid w:val="00855BC3"/>
    <w:rsid w:val="00855D20"/>
    <w:rsid w:val="00856411"/>
    <w:rsid w:val="00856585"/>
    <w:rsid w:val="008565C9"/>
    <w:rsid w:val="00856A1A"/>
    <w:rsid w:val="00856A8D"/>
    <w:rsid w:val="00856B0E"/>
    <w:rsid w:val="00856CFA"/>
    <w:rsid w:val="0085716E"/>
    <w:rsid w:val="008571AC"/>
    <w:rsid w:val="00857A65"/>
    <w:rsid w:val="00860293"/>
    <w:rsid w:val="0086065E"/>
    <w:rsid w:val="00860858"/>
    <w:rsid w:val="00860EC0"/>
    <w:rsid w:val="00861181"/>
    <w:rsid w:val="008612F7"/>
    <w:rsid w:val="00861560"/>
    <w:rsid w:val="00861739"/>
    <w:rsid w:val="00861C4D"/>
    <w:rsid w:val="00861DC5"/>
    <w:rsid w:val="0086214D"/>
    <w:rsid w:val="00862535"/>
    <w:rsid w:val="008628DD"/>
    <w:rsid w:val="008629A9"/>
    <w:rsid w:val="00862A59"/>
    <w:rsid w:val="00862B24"/>
    <w:rsid w:val="00862CBA"/>
    <w:rsid w:val="00862FB4"/>
    <w:rsid w:val="008634F2"/>
    <w:rsid w:val="00863C13"/>
    <w:rsid w:val="00863CBA"/>
    <w:rsid w:val="00863F1B"/>
    <w:rsid w:val="00864112"/>
    <w:rsid w:val="00864776"/>
    <w:rsid w:val="008648EA"/>
    <w:rsid w:val="00864B94"/>
    <w:rsid w:val="00864CFB"/>
    <w:rsid w:val="00864E94"/>
    <w:rsid w:val="0086513D"/>
    <w:rsid w:val="00865263"/>
    <w:rsid w:val="00865299"/>
    <w:rsid w:val="00865679"/>
    <w:rsid w:val="00866238"/>
    <w:rsid w:val="008666E5"/>
    <w:rsid w:val="00866E85"/>
    <w:rsid w:val="0086723D"/>
    <w:rsid w:val="00867775"/>
    <w:rsid w:val="008679B4"/>
    <w:rsid w:val="00867BB5"/>
    <w:rsid w:val="00867C27"/>
    <w:rsid w:val="00867C4F"/>
    <w:rsid w:val="0087022F"/>
    <w:rsid w:val="00870233"/>
    <w:rsid w:val="0087043F"/>
    <w:rsid w:val="008707C5"/>
    <w:rsid w:val="00870CD1"/>
    <w:rsid w:val="00870D92"/>
    <w:rsid w:val="0087124D"/>
    <w:rsid w:val="00871B6D"/>
    <w:rsid w:val="00872258"/>
    <w:rsid w:val="008723EA"/>
    <w:rsid w:val="008727B3"/>
    <w:rsid w:val="008728ED"/>
    <w:rsid w:val="008729AF"/>
    <w:rsid w:val="008733CF"/>
    <w:rsid w:val="00873510"/>
    <w:rsid w:val="0087363D"/>
    <w:rsid w:val="008739BA"/>
    <w:rsid w:val="00873BF9"/>
    <w:rsid w:val="00874580"/>
    <w:rsid w:val="0087477D"/>
    <w:rsid w:val="00874D1F"/>
    <w:rsid w:val="00874E5B"/>
    <w:rsid w:val="008753A2"/>
    <w:rsid w:val="008755FD"/>
    <w:rsid w:val="00875645"/>
    <w:rsid w:val="00875A82"/>
    <w:rsid w:val="008762EB"/>
    <w:rsid w:val="00876785"/>
    <w:rsid w:val="008768D0"/>
    <w:rsid w:val="0087691F"/>
    <w:rsid w:val="008769E6"/>
    <w:rsid w:val="008773EE"/>
    <w:rsid w:val="00877D28"/>
    <w:rsid w:val="0088058A"/>
    <w:rsid w:val="00880F82"/>
    <w:rsid w:val="0088191F"/>
    <w:rsid w:val="00881AD4"/>
    <w:rsid w:val="00881CB9"/>
    <w:rsid w:val="00881F20"/>
    <w:rsid w:val="008828A8"/>
    <w:rsid w:val="00882DBB"/>
    <w:rsid w:val="00882E6F"/>
    <w:rsid w:val="008834CA"/>
    <w:rsid w:val="00883675"/>
    <w:rsid w:val="00884094"/>
    <w:rsid w:val="0088413A"/>
    <w:rsid w:val="00884144"/>
    <w:rsid w:val="008844B0"/>
    <w:rsid w:val="008849F8"/>
    <w:rsid w:val="00884AC7"/>
    <w:rsid w:val="00884D28"/>
    <w:rsid w:val="0088505B"/>
    <w:rsid w:val="0088513A"/>
    <w:rsid w:val="008852B6"/>
    <w:rsid w:val="00885714"/>
    <w:rsid w:val="008858B8"/>
    <w:rsid w:val="008859B4"/>
    <w:rsid w:val="00885B09"/>
    <w:rsid w:val="00886851"/>
    <w:rsid w:val="0088685B"/>
    <w:rsid w:val="00886A81"/>
    <w:rsid w:val="00886E7A"/>
    <w:rsid w:val="008873E7"/>
    <w:rsid w:val="00887562"/>
    <w:rsid w:val="00887EBE"/>
    <w:rsid w:val="00890989"/>
    <w:rsid w:val="00890CE4"/>
    <w:rsid w:val="008910CD"/>
    <w:rsid w:val="0089180B"/>
    <w:rsid w:val="00891956"/>
    <w:rsid w:val="008919A2"/>
    <w:rsid w:val="00891C4C"/>
    <w:rsid w:val="0089235C"/>
    <w:rsid w:val="00892957"/>
    <w:rsid w:val="00892AF5"/>
    <w:rsid w:val="00892BA2"/>
    <w:rsid w:val="00892D7A"/>
    <w:rsid w:val="00892F4F"/>
    <w:rsid w:val="00892FB0"/>
    <w:rsid w:val="00893086"/>
    <w:rsid w:val="008930E6"/>
    <w:rsid w:val="008933C8"/>
    <w:rsid w:val="0089349B"/>
    <w:rsid w:val="00893C19"/>
    <w:rsid w:val="008941FE"/>
    <w:rsid w:val="008948EE"/>
    <w:rsid w:val="00894CE3"/>
    <w:rsid w:val="00895161"/>
    <w:rsid w:val="008956AF"/>
    <w:rsid w:val="008959A3"/>
    <w:rsid w:val="00895A1C"/>
    <w:rsid w:val="00896228"/>
    <w:rsid w:val="00896374"/>
    <w:rsid w:val="00896B10"/>
    <w:rsid w:val="00897566"/>
    <w:rsid w:val="0089793D"/>
    <w:rsid w:val="008A0003"/>
    <w:rsid w:val="008A0B00"/>
    <w:rsid w:val="008A0DB7"/>
    <w:rsid w:val="008A0ECB"/>
    <w:rsid w:val="008A0F6F"/>
    <w:rsid w:val="008A0FF1"/>
    <w:rsid w:val="008A13C2"/>
    <w:rsid w:val="008A13F8"/>
    <w:rsid w:val="008A143E"/>
    <w:rsid w:val="008A185B"/>
    <w:rsid w:val="008A1D49"/>
    <w:rsid w:val="008A1D99"/>
    <w:rsid w:val="008A1F35"/>
    <w:rsid w:val="008A263F"/>
    <w:rsid w:val="008A29AC"/>
    <w:rsid w:val="008A3322"/>
    <w:rsid w:val="008A3411"/>
    <w:rsid w:val="008A3562"/>
    <w:rsid w:val="008A3737"/>
    <w:rsid w:val="008A3879"/>
    <w:rsid w:val="008A3A97"/>
    <w:rsid w:val="008A3DC6"/>
    <w:rsid w:val="008A45BB"/>
    <w:rsid w:val="008A4DAB"/>
    <w:rsid w:val="008A4EA8"/>
    <w:rsid w:val="008A5546"/>
    <w:rsid w:val="008A5676"/>
    <w:rsid w:val="008A5679"/>
    <w:rsid w:val="008A5692"/>
    <w:rsid w:val="008A5D1B"/>
    <w:rsid w:val="008A6150"/>
    <w:rsid w:val="008A63DA"/>
    <w:rsid w:val="008A6776"/>
    <w:rsid w:val="008A6D16"/>
    <w:rsid w:val="008A6F68"/>
    <w:rsid w:val="008A7308"/>
    <w:rsid w:val="008A77D5"/>
    <w:rsid w:val="008A7808"/>
    <w:rsid w:val="008B00C9"/>
    <w:rsid w:val="008B07B2"/>
    <w:rsid w:val="008B0842"/>
    <w:rsid w:val="008B0B51"/>
    <w:rsid w:val="008B0F00"/>
    <w:rsid w:val="008B0FA0"/>
    <w:rsid w:val="008B10E7"/>
    <w:rsid w:val="008B1264"/>
    <w:rsid w:val="008B12C7"/>
    <w:rsid w:val="008B1360"/>
    <w:rsid w:val="008B17E9"/>
    <w:rsid w:val="008B19E5"/>
    <w:rsid w:val="008B1C4C"/>
    <w:rsid w:val="008B1F32"/>
    <w:rsid w:val="008B22DD"/>
    <w:rsid w:val="008B27A7"/>
    <w:rsid w:val="008B2FC9"/>
    <w:rsid w:val="008B3648"/>
    <w:rsid w:val="008B3676"/>
    <w:rsid w:val="008B37F7"/>
    <w:rsid w:val="008B3947"/>
    <w:rsid w:val="008B4132"/>
    <w:rsid w:val="008B494E"/>
    <w:rsid w:val="008B4B2A"/>
    <w:rsid w:val="008B52B2"/>
    <w:rsid w:val="008B5464"/>
    <w:rsid w:val="008B5877"/>
    <w:rsid w:val="008B5A57"/>
    <w:rsid w:val="008B5B7B"/>
    <w:rsid w:val="008B5B85"/>
    <w:rsid w:val="008B6483"/>
    <w:rsid w:val="008B6508"/>
    <w:rsid w:val="008B6C34"/>
    <w:rsid w:val="008B6EB8"/>
    <w:rsid w:val="008B72B4"/>
    <w:rsid w:val="008B72BF"/>
    <w:rsid w:val="008B7473"/>
    <w:rsid w:val="008B76D8"/>
    <w:rsid w:val="008B7F10"/>
    <w:rsid w:val="008C05CF"/>
    <w:rsid w:val="008C0631"/>
    <w:rsid w:val="008C064A"/>
    <w:rsid w:val="008C0966"/>
    <w:rsid w:val="008C0CFE"/>
    <w:rsid w:val="008C0D0B"/>
    <w:rsid w:val="008C1020"/>
    <w:rsid w:val="008C1470"/>
    <w:rsid w:val="008C1672"/>
    <w:rsid w:val="008C19A7"/>
    <w:rsid w:val="008C1A7E"/>
    <w:rsid w:val="008C1E69"/>
    <w:rsid w:val="008C22F5"/>
    <w:rsid w:val="008C2348"/>
    <w:rsid w:val="008C2615"/>
    <w:rsid w:val="008C301D"/>
    <w:rsid w:val="008C3215"/>
    <w:rsid w:val="008C3457"/>
    <w:rsid w:val="008C3929"/>
    <w:rsid w:val="008C39F8"/>
    <w:rsid w:val="008C3ACA"/>
    <w:rsid w:val="008C3C52"/>
    <w:rsid w:val="008C3D3E"/>
    <w:rsid w:val="008C4633"/>
    <w:rsid w:val="008C4A39"/>
    <w:rsid w:val="008C4C07"/>
    <w:rsid w:val="008C5612"/>
    <w:rsid w:val="008C5AF2"/>
    <w:rsid w:val="008C5F98"/>
    <w:rsid w:val="008C63DF"/>
    <w:rsid w:val="008C6625"/>
    <w:rsid w:val="008C68FB"/>
    <w:rsid w:val="008C69F8"/>
    <w:rsid w:val="008C6CA4"/>
    <w:rsid w:val="008C715E"/>
    <w:rsid w:val="008C78DD"/>
    <w:rsid w:val="008C7B4A"/>
    <w:rsid w:val="008D0062"/>
    <w:rsid w:val="008D06C0"/>
    <w:rsid w:val="008D0A4E"/>
    <w:rsid w:val="008D0F05"/>
    <w:rsid w:val="008D1E88"/>
    <w:rsid w:val="008D21C2"/>
    <w:rsid w:val="008D248F"/>
    <w:rsid w:val="008D2BD0"/>
    <w:rsid w:val="008D308D"/>
    <w:rsid w:val="008D3147"/>
    <w:rsid w:val="008D3330"/>
    <w:rsid w:val="008D3648"/>
    <w:rsid w:val="008D3929"/>
    <w:rsid w:val="008D39DA"/>
    <w:rsid w:val="008D3C8E"/>
    <w:rsid w:val="008D416A"/>
    <w:rsid w:val="008D4501"/>
    <w:rsid w:val="008D4D23"/>
    <w:rsid w:val="008D4F39"/>
    <w:rsid w:val="008D5149"/>
    <w:rsid w:val="008D5553"/>
    <w:rsid w:val="008D55EA"/>
    <w:rsid w:val="008D56E9"/>
    <w:rsid w:val="008D5A98"/>
    <w:rsid w:val="008D5F7E"/>
    <w:rsid w:val="008D6581"/>
    <w:rsid w:val="008D67F1"/>
    <w:rsid w:val="008D6C8D"/>
    <w:rsid w:val="008D6C9E"/>
    <w:rsid w:val="008D6DC4"/>
    <w:rsid w:val="008D6E2B"/>
    <w:rsid w:val="008D7131"/>
    <w:rsid w:val="008D754B"/>
    <w:rsid w:val="008D75BE"/>
    <w:rsid w:val="008D7FB0"/>
    <w:rsid w:val="008E0531"/>
    <w:rsid w:val="008E05F1"/>
    <w:rsid w:val="008E0621"/>
    <w:rsid w:val="008E08E4"/>
    <w:rsid w:val="008E09B2"/>
    <w:rsid w:val="008E0D32"/>
    <w:rsid w:val="008E102C"/>
    <w:rsid w:val="008E1296"/>
    <w:rsid w:val="008E178C"/>
    <w:rsid w:val="008E19C1"/>
    <w:rsid w:val="008E1A61"/>
    <w:rsid w:val="008E1DE2"/>
    <w:rsid w:val="008E1FFD"/>
    <w:rsid w:val="008E22F6"/>
    <w:rsid w:val="008E2363"/>
    <w:rsid w:val="008E2B54"/>
    <w:rsid w:val="008E2F4B"/>
    <w:rsid w:val="008E33DF"/>
    <w:rsid w:val="008E346B"/>
    <w:rsid w:val="008E3708"/>
    <w:rsid w:val="008E3936"/>
    <w:rsid w:val="008E3C0D"/>
    <w:rsid w:val="008E3C31"/>
    <w:rsid w:val="008E4078"/>
    <w:rsid w:val="008E4404"/>
    <w:rsid w:val="008E486E"/>
    <w:rsid w:val="008E514D"/>
    <w:rsid w:val="008E536A"/>
    <w:rsid w:val="008E5747"/>
    <w:rsid w:val="008E58C7"/>
    <w:rsid w:val="008E5924"/>
    <w:rsid w:val="008E59D8"/>
    <w:rsid w:val="008E5D53"/>
    <w:rsid w:val="008E5FCD"/>
    <w:rsid w:val="008E60E7"/>
    <w:rsid w:val="008E61D9"/>
    <w:rsid w:val="008E6B17"/>
    <w:rsid w:val="008E6F3B"/>
    <w:rsid w:val="008E7175"/>
    <w:rsid w:val="008E7710"/>
    <w:rsid w:val="008E79D6"/>
    <w:rsid w:val="008E7B45"/>
    <w:rsid w:val="008F003B"/>
    <w:rsid w:val="008F01E9"/>
    <w:rsid w:val="008F1267"/>
    <w:rsid w:val="008F1427"/>
    <w:rsid w:val="008F148C"/>
    <w:rsid w:val="008F1620"/>
    <w:rsid w:val="008F1988"/>
    <w:rsid w:val="008F22C9"/>
    <w:rsid w:val="008F2495"/>
    <w:rsid w:val="008F2674"/>
    <w:rsid w:val="008F2A43"/>
    <w:rsid w:val="008F2B3A"/>
    <w:rsid w:val="008F2DED"/>
    <w:rsid w:val="008F3848"/>
    <w:rsid w:val="008F38A1"/>
    <w:rsid w:val="008F3A7C"/>
    <w:rsid w:val="008F3E25"/>
    <w:rsid w:val="008F3E28"/>
    <w:rsid w:val="008F3ED3"/>
    <w:rsid w:val="008F3F3F"/>
    <w:rsid w:val="008F4126"/>
    <w:rsid w:val="008F4342"/>
    <w:rsid w:val="008F4424"/>
    <w:rsid w:val="008F4566"/>
    <w:rsid w:val="008F492C"/>
    <w:rsid w:val="008F4D60"/>
    <w:rsid w:val="008F5021"/>
    <w:rsid w:val="008F6143"/>
    <w:rsid w:val="008F63F6"/>
    <w:rsid w:val="008F657D"/>
    <w:rsid w:val="008F6C29"/>
    <w:rsid w:val="008F6D28"/>
    <w:rsid w:val="008F7047"/>
    <w:rsid w:val="008F7055"/>
    <w:rsid w:val="008F73DC"/>
    <w:rsid w:val="008F7A2D"/>
    <w:rsid w:val="008F7B37"/>
    <w:rsid w:val="008F7E9E"/>
    <w:rsid w:val="00900398"/>
    <w:rsid w:val="00900AE2"/>
    <w:rsid w:val="00900DD3"/>
    <w:rsid w:val="00900F8E"/>
    <w:rsid w:val="009015B0"/>
    <w:rsid w:val="00901B36"/>
    <w:rsid w:val="0090226B"/>
    <w:rsid w:val="00902522"/>
    <w:rsid w:val="009025CA"/>
    <w:rsid w:val="00902EE1"/>
    <w:rsid w:val="00902FDE"/>
    <w:rsid w:val="009030E7"/>
    <w:rsid w:val="00903516"/>
    <w:rsid w:val="009038C2"/>
    <w:rsid w:val="00903C1A"/>
    <w:rsid w:val="00904791"/>
    <w:rsid w:val="00904F13"/>
    <w:rsid w:val="00905109"/>
    <w:rsid w:val="0090515C"/>
    <w:rsid w:val="009053E4"/>
    <w:rsid w:val="009058D8"/>
    <w:rsid w:val="009058FE"/>
    <w:rsid w:val="00905A14"/>
    <w:rsid w:val="00905D54"/>
    <w:rsid w:val="0090711F"/>
    <w:rsid w:val="009075D3"/>
    <w:rsid w:val="00907A77"/>
    <w:rsid w:val="00907FE6"/>
    <w:rsid w:val="00910907"/>
    <w:rsid w:val="009112F8"/>
    <w:rsid w:val="009116CB"/>
    <w:rsid w:val="009117A9"/>
    <w:rsid w:val="0091237B"/>
    <w:rsid w:val="00912685"/>
    <w:rsid w:val="0091270C"/>
    <w:rsid w:val="0091287E"/>
    <w:rsid w:val="00912AFC"/>
    <w:rsid w:val="00912B0A"/>
    <w:rsid w:val="00913066"/>
    <w:rsid w:val="009139A1"/>
    <w:rsid w:val="00913A7A"/>
    <w:rsid w:val="00913B13"/>
    <w:rsid w:val="00913EA7"/>
    <w:rsid w:val="00915151"/>
    <w:rsid w:val="009155CB"/>
    <w:rsid w:val="00915830"/>
    <w:rsid w:val="00915F95"/>
    <w:rsid w:val="009172E5"/>
    <w:rsid w:val="009174A4"/>
    <w:rsid w:val="00917500"/>
    <w:rsid w:val="009175FC"/>
    <w:rsid w:val="009176CE"/>
    <w:rsid w:val="00917F71"/>
    <w:rsid w:val="00920265"/>
    <w:rsid w:val="009207FB"/>
    <w:rsid w:val="0092086E"/>
    <w:rsid w:val="00921019"/>
    <w:rsid w:val="00921173"/>
    <w:rsid w:val="00921A29"/>
    <w:rsid w:val="00921D93"/>
    <w:rsid w:val="00922071"/>
    <w:rsid w:val="009226D4"/>
    <w:rsid w:val="0092298C"/>
    <w:rsid w:val="00922ADD"/>
    <w:rsid w:val="00922DE4"/>
    <w:rsid w:val="009233A9"/>
    <w:rsid w:val="00923A5F"/>
    <w:rsid w:val="00923EB8"/>
    <w:rsid w:val="00923EFD"/>
    <w:rsid w:val="00924762"/>
    <w:rsid w:val="0092555E"/>
    <w:rsid w:val="009255B2"/>
    <w:rsid w:val="00925E08"/>
    <w:rsid w:val="00925EEE"/>
    <w:rsid w:val="00926125"/>
    <w:rsid w:val="009265CA"/>
    <w:rsid w:val="009265D5"/>
    <w:rsid w:val="00926748"/>
    <w:rsid w:val="00926A71"/>
    <w:rsid w:val="009270FD"/>
    <w:rsid w:val="00927B40"/>
    <w:rsid w:val="00927C12"/>
    <w:rsid w:val="00927D1F"/>
    <w:rsid w:val="00930593"/>
    <w:rsid w:val="00930690"/>
    <w:rsid w:val="00930AA0"/>
    <w:rsid w:val="00930DD1"/>
    <w:rsid w:val="009315A2"/>
    <w:rsid w:val="00931891"/>
    <w:rsid w:val="0093257D"/>
    <w:rsid w:val="009328EF"/>
    <w:rsid w:val="0093292E"/>
    <w:rsid w:val="00932D10"/>
    <w:rsid w:val="00932EDA"/>
    <w:rsid w:val="00932FC6"/>
    <w:rsid w:val="0093316F"/>
    <w:rsid w:val="009331F1"/>
    <w:rsid w:val="0093322A"/>
    <w:rsid w:val="00934397"/>
    <w:rsid w:val="009343C9"/>
    <w:rsid w:val="009344B8"/>
    <w:rsid w:val="009352A1"/>
    <w:rsid w:val="00935437"/>
    <w:rsid w:val="00936806"/>
    <w:rsid w:val="009369B5"/>
    <w:rsid w:val="009369BE"/>
    <w:rsid w:val="00936F0E"/>
    <w:rsid w:val="00936F0F"/>
    <w:rsid w:val="009371C6"/>
    <w:rsid w:val="00937534"/>
    <w:rsid w:val="00937B1E"/>
    <w:rsid w:val="00937CD1"/>
    <w:rsid w:val="00937D54"/>
    <w:rsid w:val="00937DDE"/>
    <w:rsid w:val="00937F22"/>
    <w:rsid w:val="00940064"/>
    <w:rsid w:val="00940A67"/>
    <w:rsid w:val="00941AF9"/>
    <w:rsid w:val="00941C35"/>
    <w:rsid w:val="00941C3F"/>
    <w:rsid w:val="00941EAC"/>
    <w:rsid w:val="009420EA"/>
    <w:rsid w:val="009421F5"/>
    <w:rsid w:val="009426FA"/>
    <w:rsid w:val="00942BF6"/>
    <w:rsid w:val="00942E2A"/>
    <w:rsid w:val="00942E37"/>
    <w:rsid w:val="00943175"/>
    <w:rsid w:val="00943573"/>
    <w:rsid w:val="00943D7D"/>
    <w:rsid w:val="00943F71"/>
    <w:rsid w:val="0094404C"/>
    <w:rsid w:val="00944098"/>
    <w:rsid w:val="00944658"/>
    <w:rsid w:val="00944672"/>
    <w:rsid w:val="00944B12"/>
    <w:rsid w:val="00944BCB"/>
    <w:rsid w:val="00944E1E"/>
    <w:rsid w:val="00945100"/>
    <w:rsid w:val="00945146"/>
    <w:rsid w:val="00945330"/>
    <w:rsid w:val="0094535A"/>
    <w:rsid w:val="009457E7"/>
    <w:rsid w:val="0094588E"/>
    <w:rsid w:val="00945BDD"/>
    <w:rsid w:val="00945F3C"/>
    <w:rsid w:val="009468B9"/>
    <w:rsid w:val="00946A86"/>
    <w:rsid w:val="00946B04"/>
    <w:rsid w:val="00946E2A"/>
    <w:rsid w:val="00947182"/>
    <w:rsid w:val="00947183"/>
    <w:rsid w:val="00947712"/>
    <w:rsid w:val="0094790A"/>
    <w:rsid w:val="00947E59"/>
    <w:rsid w:val="00947EE9"/>
    <w:rsid w:val="00947F32"/>
    <w:rsid w:val="00950538"/>
    <w:rsid w:val="009507E3"/>
    <w:rsid w:val="00950909"/>
    <w:rsid w:val="00950983"/>
    <w:rsid w:val="00950ACD"/>
    <w:rsid w:val="00950E27"/>
    <w:rsid w:val="00951403"/>
    <w:rsid w:val="009518D4"/>
    <w:rsid w:val="00951A89"/>
    <w:rsid w:val="00951CBD"/>
    <w:rsid w:val="00951EC0"/>
    <w:rsid w:val="00951FDE"/>
    <w:rsid w:val="009523D7"/>
    <w:rsid w:val="009523F4"/>
    <w:rsid w:val="009523FA"/>
    <w:rsid w:val="009525F0"/>
    <w:rsid w:val="00952B15"/>
    <w:rsid w:val="00952DC5"/>
    <w:rsid w:val="00953005"/>
    <w:rsid w:val="00953390"/>
    <w:rsid w:val="00954157"/>
    <w:rsid w:val="009541AE"/>
    <w:rsid w:val="00954406"/>
    <w:rsid w:val="0095478F"/>
    <w:rsid w:val="009547C3"/>
    <w:rsid w:val="009548B5"/>
    <w:rsid w:val="00954DBC"/>
    <w:rsid w:val="00955196"/>
    <w:rsid w:val="00955466"/>
    <w:rsid w:val="0095550A"/>
    <w:rsid w:val="00955719"/>
    <w:rsid w:val="00955C57"/>
    <w:rsid w:val="00955D75"/>
    <w:rsid w:val="009560DC"/>
    <w:rsid w:val="00956B1E"/>
    <w:rsid w:val="0095792F"/>
    <w:rsid w:val="00957E5A"/>
    <w:rsid w:val="009600E5"/>
    <w:rsid w:val="009603B6"/>
    <w:rsid w:val="009607D8"/>
    <w:rsid w:val="00960ADB"/>
    <w:rsid w:val="00960B84"/>
    <w:rsid w:val="00961D67"/>
    <w:rsid w:val="00961EA1"/>
    <w:rsid w:val="009620D2"/>
    <w:rsid w:val="0096217C"/>
    <w:rsid w:val="009623EC"/>
    <w:rsid w:val="00962472"/>
    <w:rsid w:val="00962824"/>
    <w:rsid w:val="009638B3"/>
    <w:rsid w:val="009638F5"/>
    <w:rsid w:val="009639CE"/>
    <w:rsid w:val="00963A2E"/>
    <w:rsid w:val="00963FC0"/>
    <w:rsid w:val="00964043"/>
    <w:rsid w:val="0096414F"/>
    <w:rsid w:val="009644B3"/>
    <w:rsid w:val="00964662"/>
    <w:rsid w:val="0096471C"/>
    <w:rsid w:val="009648E4"/>
    <w:rsid w:val="00964C06"/>
    <w:rsid w:val="00964FF4"/>
    <w:rsid w:val="009655CF"/>
    <w:rsid w:val="009656C2"/>
    <w:rsid w:val="0096576C"/>
    <w:rsid w:val="00965853"/>
    <w:rsid w:val="0096590A"/>
    <w:rsid w:val="00965923"/>
    <w:rsid w:val="00965AC9"/>
    <w:rsid w:val="00965D65"/>
    <w:rsid w:val="00966661"/>
    <w:rsid w:val="00966BCE"/>
    <w:rsid w:val="0096714B"/>
    <w:rsid w:val="0096716B"/>
    <w:rsid w:val="00967366"/>
    <w:rsid w:val="00967983"/>
    <w:rsid w:val="009679E7"/>
    <w:rsid w:val="00967AD5"/>
    <w:rsid w:val="00970416"/>
    <w:rsid w:val="00970967"/>
    <w:rsid w:val="00970B27"/>
    <w:rsid w:val="00970CBA"/>
    <w:rsid w:val="00971433"/>
    <w:rsid w:val="00971648"/>
    <w:rsid w:val="00971655"/>
    <w:rsid w:val="00971B61"/>
    <w:rsid w:val="00971BB5"/>
    <w:rsid w:val="00971D98"/>
    <w:rsid w:val="00972002"/>
    <w:rsid w:val="009720A5"/>
    <w:rsid w:val="00972276"/>
    <w:rsid w:val="009727EF"/>
    <w:rsid w:val="0097281C"/>
    <w:rsid w:val="00972909"/>
    <w:rsid w:val="009733B7"/>
    <w:rsid w:val="0097340E"/>
    <w:rsid w:val="009735C3"/>
    <w:rsid w:val="009735C6"/>
    <w:rsid w:val="0097380C"/>
    <w:rsid w:val="00973A34"/>
    <w:rsid w:val="009741BA"/>
    <w:rsid w:val="009742FF"/>
    <w:rsid w:val="00974385"/>
    <w:rsid w:val="009744D9"/>
    <w:rsid w:val="0097488E"/>
    <w:rsid w:val="00975872"/>
    <w:rsid w:val="00976088"/>
    <w:rsid w:val="00976B47"/>
    <w:rsid w:val="00976D99"/>
    <w:rsid w:val="009770CA"/>
    <w:rsid w:val="00980C31"/>
    <w:rsid w:val="00980FA5"/>
    <w:rsid w:val="009812EC"/>
    <w:rsid w:val="0098192C"/>
    <w:rsid w:val="00981D77"/>
    <w:rsid w:val="00981DF7"/>
    <w:rsid w:val="00981F8F"/>
    <w:rsid w:val="0098286F"/>
    <w:rsid w:val="00982B21"/>
    <w:rsid w:val="009833DF"/>
    <w:rsid w:val="00983659"/>
    <w:rsid w:val="00983890"/>
    <w:rsid w:val="009842BF"/>
    <w:rsid w:val="00984A32"/>
    <w:rsid w:val="00984E05"/>
    <w:rsid w:val="009852B6"/>
    <w:rsid w:val="0098568B"/>
    <w:rsid w:val="00985A35"/>
    <w:rsid w:val="00985B48"/>
    <w:rsid w:val="00985BF9"/>
    <w:rsid w:val="00986119"/>
    <w:rsid w:val="0098630A"/>
    <w:rsid w:val="009865F2"/>
    <w:rsid w:val="009866FE"/>
    <w:rsid w:val="00986A05"/>
    <w:rsid w:val="00986F08"/>
    <w:rsid w:val="00986F82"/>
    <w:rsid w:val="0098731A"/>
    <w:rsid w:val="00987868"/>
    <w:rsid w:val="00990121"/>
    <w:rsid w:val="00990153"/>
    <w:rsid w:val="00990304"/>
    <w:rsid w:val="00990727"/>
    <w:rsid w:val="0099095C"/>
    <w:rsid w:val="00990C31"/>
    <w:rsid w:val="00990D2A"/>
    <w:rsid w:val="00990D5B"/>
    <w:rsid w:val="00991197"/>
    <w:rsid w:val="0099141A"/>
    <w:rsid w:val="00991945"/>
    <w:rsid w:val="009919DA"/>
    <w:rsid w:val="00991ABD"/>
    <w:rsid w:val="00992567"/>
    <w:rsid w:val="0099258B"/>
    <w:rsid w:val="00992C59"/>
    <w:rsid w:val="00992DD2"/>
    <w:rsid w:val="0099319F"/>
    <w:rsid w:val="009934B3"/>
    <w:rsid w:val="00993589"/>
    <w:rsid w:val="00993836"/>
    <w:rsid w:val="00993D2E"/>
    <w:rsid w:val="009940CB"/>
    <w:rsid w:val="009944E5"/>
    <w:rsid w:val="009948F2"/>
    <w:rsid w:val="00994B60"/>
    <w:rsid w:val="00994F3C"/>
    <w:rsid w:val="0099559E"/>
    <w:rsid w:val="009955FF"/>
    <w:rsid w:val="00995AC8"/>
    <w:rsid w:val="00995FB0"/>
    <w:rsid w:val="009960DC"/>
    <w:rsid w:val="00996189"/>
    <w:rsid w:val="009964B7"/>
    <w:rsid w:val="0099684A"/>
    <w:rsid w:val="00996D9B"/>
    <w:rsid w:val="00997E71"/>
    <w:rsid w:val="009A018A"/>
    <w:rsid w:val="009A08DD"/>
    <w:rsid w:val="009A0DD6"/>
    <w:rsid w:val="009A10DD"/>
    <w:rsid w:val="009A122D"/>
    <w:rsid w:val="009A1F77"/>
    <w:rsid w:val="009A1FDA"/>
    <w:rsid w:val="009A2027"/>
    <w:rsid w:val="009A2B25"/>
    <w:rsid w:val="009A3379"/>
    <w:rsid w:val="009A35D5"/>
    <w:rsid w:val="009A3747"/>
    <w:rsid w:val="009A4352"/>
    <w:rsid w:val="009A4C33"/>
    <w:rsid w:val="009A548C"/>
    <w:rsid w:val="009A5520"/>
    <w:rsid w:val="009A6358"/>
    <w:rsid w:val="009A6372"/>
    <w:rsid w:val="009A675B"/>
    <w:rsid w:val="009A6787"/>
    <w:rsid w:val="009A6A93"/>
    <w:rsid w:val="009A6BB5"/>
    <w:rsid w:val="009A6FAB"/>
    <w:rsid w:val="009A71DC"/>
    <w:rsid w:val="009A76DD"/>
    <w:rsid w:val="009A7A16"/>
    <w:rsid w:val="009A7C08"/>
    <w:rsid w:val="009A7F4D"/>
    <w:rsid w:val="009B04AB"/>
    <w:rsid w:val="009B160E"/>
    <w:rsid w:val="009B1A57"/>
    <w:rsid w:val="009B1D79"/>
    <w:rsid w:val="009B1F02"/>
    <w:rsid w:val="009B2502"/>
    <w:rsid w:val="009B2533"/>
    <w:rsid w:val="009B2836"/>
    <w:rsid w:val="009B2879"/>
    <w:rsid w:val="009B3415"/>
    <w:rsid w:val="009B3462"/>
    <w:rsid w:val="009B34A5"/>
    <w:rsid w:val="009B3501"/>
    <w:rsid w:val="009B3700"/>
    <w:rsid w:val="009B37BE"/>
    <w:rsid w:val="009B384B"/>
    <w:rsid w:val="009B3B1B"/>
    <w:rsid w:val="009B426E"/>
    <w:rsid w:val="009B45B4"/>
    <w:rsid w:val="009B472F"/>
    <w:rsid w:val="009B4789"/>
    <w:rsid w:val="009B47CC"/>
    <w:rsid w:val="009B47EE"/>
    <w:rsid w:val="009B4A6C"/>
    <w:rsid w:val="009B5640"/>
    <w:rsid w:val="009B5743"/>
    <w:rsid w:val="009B58A1"/>
    <w:rsid w:val="009B6251"/>
    <w:rsid w:val="009B6376"/>
    <w:rsid w:val="009B6443"/>
    <w:rsid w:val="009B669D"/>
    <w:rsid w:val="009B6889"/>
    <w:rsid w:val="009B6AE1"/>
    <w:rsid w:val="009B6C37"/>
    <w:rsid w:val="009B6F39"/>
    <w:rsid w:val="009B7131"/>
    <w:rsid w:val="009B74A9"/>
    <w:rsid w:val="009B7A3B"/>
    <w:rsid w:val="009B7DAE"/>
    <w:rsid w:val="009C0163"/>
    <w:rsid w:val="009C0A19"/>
    <w:rsid w:val="009C0A2B"/>
    <w:rsid w:val="009C0EC9"/>
    <w:rsid w:val="009C0F31"/>
    <w:rsid w:val="009C12B5"/>
    <w:rsid w:val="009C14C9"/>
    <w:rsid w:val="009C1549"/>
    <w:rsid w:val="009C15FE"/>
    <w:rsid w:val="009C19D8"/>
    <w:rsid w:val="009C1CA4"/>
    <w:rsid w:val="009C25E9"/>
    <w:rsid w:val="009C2911"/>
    <w:rsid w:val="009C3601"/>
    <w:rsid w:val="009C4032"/>
    <w:rsid w:val="009C4034"/>
    <w:rsid w:val="009C48A0"/>
    <w:rsid w:val="009C48A3"/>
    <w:rsid w:val="009C5456"/>
    <w:rsid w:val="009C5CA0"/>
    <w:rsid w:val="009C69F6"/>
    <w:rsid w:val="009C6C45"/>
    <w:rsid w:val="009C7445"/>
    <w:rsid w:val="009C75DB"/>
    <w:rsid w:val="009D0A89"/>
    <w:rsid w:val="009D0E54"/>
    <w:rsid w:val="009D1196"/>
    <w:rsid w:val="009D124A"/>
    <w:rsid w:val="009D124E"/>
    <w:rsid w:val="009D22D3"/>
    <w:rsid w:val="009D233D"/>
    <w:rsid w:val="009D23C9"/>
    <w:rsid w:val="009D2480"/>
    <w:rsid w:val="009D259D"/>
    <w:rsid w:val="009D28DB"/>
    <w:rsid w:val="009D2E77"/>
    <w:rsid w:val="009D2ECF"/>
    <w:rsid w:val="009D3797"/>
    <w:rsid w:val="009D3B69"/>
    <w:rsid w:val="009D3DA3"/>
    <w:rsid w:val="009D3E70"/>
    <w:rsid w:val="009D3EDF"/>
    <w:rsid w:val="009D418F"/>
    <w:rsid w:val="009D424A"/>
    <w:rsid w:val="009D44BF"/>
    <w:rsid w:val="009D47F3"/>
    <w:rsid w:val="009D513C"/>
    <w:rsid w:val="009D5766"/>
    <w:rsid w:val="009D5C38"/>
    <w:rsid w:val="009D5C84"/>
    <w:rsid w:val="009D63B3"/>
    <w:rsid w:val="009D6C8D"/>
    <w:rsid w:val="009D75BA"/>
    <w:rsid w:val="009D7CB6"/>
    <w:rsid w:val="009E00E7"/>
    <w:rsid w:val="009E013F"/>
    <w:rsid w:val="009E014C"/>
    <w:rsid w:val="009E0438"/>
    <w:rsid w:val="009E058F"/>
    <w:rsid w:val="009E090D"/>
    <w:rsid w:val="009E1012"/>
    <w:rsid w:val="009E11E5"/>
    <w:rsid w:val="009E1747"/>
    <w:rsid w:val="009E1D64"/>
    <w:rsid w:val="009E1DE3"/>
    <w:rsid w:val="009E1FC4"/>
    <w:rsid w:val="009E2B86"/>
    <w:rsid w:val="009E305C"/>
    <w:rsid w:val="009E308F"/>
    <w:rsid w:val="009E375A"/>
    <w:rsid w:val="009E3A25"/>
    <w:rsid w:val="009E3EA2"/>
    <w:rsid w:val="009E3F70"/>
    <w:rsid w:val="009E40CF"/>
    <w:rsid w:val="009E42D5"/>
    <w:rsid w:val="009E446A"/>
    <w:rsid w:val="009E46BF"/>
    <w:rsid w:val="009E47EA"/>
    <w:rsid w:val="009E573B"/>
    <w:rsid w:val="009E5760"/>
    <w:rsid w:val="009E5BBB"/>
    <w:rsid w:val="009E5F3B"/>
    <w:rsid w:val="009E5FE6"/>
    <w:rsid w:val="009E60FA"/>
    <w:rsid w:val="009E615E"/>
    <w:rsid w:val="009E6604"/>
    <w:rsid w:val="009E66F5"/>
    <w:rsid w:val="009E6849"/>
    <w:rsid w:val="009E6A1F"/>
    <w:rsid w:val="009E6C38"/>
    <w:rsid w:val="009E6D57"/>
    <w:rsid w:val="009E6E45"/>
    <w:rsid w:val="009E6E6D"/>
    <w:rsid w:val="009E6F51"/>
    <w:rsid w:val="009E6F8B"/>
    <w:rsid w:val="009E772B"/>
    <w:rsid w:val="009E776B"/>
    <w:rsid w:val="009E7ADB"/>
    <w:rsid w:val="009E7D24"/>
    <w:rsid w:val="009E7E63"/>
    <w:rsid w:val="009F002A"/>
    <w:rsid w:val="009F03C4"/>
    <w:rsid w:val="009F0C70"/>
    <w:rsid w:val="009F106D"/>
    <w:rsid w:val="009F14A5"/>
    <w:rsid w:val="009F1602"/>
    <w:rsid w:val="009F1B38"/>
    <w:rsid w:val="009F1E97"/>
    <w:rsid w:val="009F2126"/>
    <w:rsid w:val="009F2534"/>
    <w:rsid w:val="009F3153"/>
    <w:rsid w:val="009F34D3"/>
    <w:rsid w:val="009F36AE"/>
    <w:rsid w:val="009F36EB"/>
    <w:rsid w:val="009F3B0E"/>
    <w:rsid w:val="009F4145"/>
    <w:rsid w:val="009F44AE"/>
    <w:rsid w:val="009F4B64"/>
    <w:rsid w:val="009F4C9B"/>
    <w:rsid w:val="009F5104"/>
    <w:rsid w:val="009F5107"/>
    <w:rsid w:val="009F61DE"/>
    <w:rsid w:val="009F67B6"/>
    <w:rsid w:val="009F6B81"/>
    <w:rsid w:val="009F6CF8"/>
    <w:rsid w:val="009F72CC"/>
    <w:rsid w:val="009F73FC"/>
    <w:rsid w:val="009F79B7"/>
    <w:rsid w:val="009F7A29"/>
    <w:rsid w:val="009F7E53"/>
    <w:rsid w:val="00A00147"/>
    <w:rsid w:val="00A0035F"/>
    <w:rsid w:val="00A008E8"/>
    <w:rsid w:val="00A009DF"/>
    <w:rsid w:val="00A00C9E"/>
    <w:rsid w:val="00A0142A"/>
    <w:rsid w:val="00A01634"/>
    <w:rsid w:val="00A01C8C"/>
    <w:rsid w:val="00A01E4E"/>
    <w:rsid w:val="00A01F60"/>
    <w:rsid w:val="00A01FBD"/>
    <w:rsid w:val="00A02022"/>
    <w:rsid w:val="00A02604"/>
    <w:rsid w:val="00A02EF2"/>
    <w:rsid w:val="00A02F02"/>
    <w:rsid w:val="00A030DC"/>
    <w:rsid w:val="00A0319C"/>
    <w:rsid w:val="00A032F4"/>
    <w:rsid w:val="00A0365F"/>
    <w:rsid w:val="00A036D9"/>
    <w:rsid w:val="00A03CB3"/>
    <w:rsid w:val="00A03EDA"/>
    <w:rsid w:val="00A03F42"/>
    <w:rsid w:val="00A040C7"/>
    <w:rsid w:val="00A04486"/>
    <w:rsid w:val="00A044DA"/>
    <w:rsid w:val="00A04AA1"/>
    <w:rsid w:val="00A053F8"/>
    <w:rsid w:val="00A054EB"/>
    <w:rsid w:val="00A057CA"/>
    <w:rsid w:val="00A05A81"/>
    <w:rsid w:val="00A05AE9"/>
    <w:rsid w:val="00A06429"/>
    <w:rsid w:val="00A06A94"/>
    <w:rsid w:val="00A06E78"/>
    <w:rsid w:val="00A075A6"/>
    <w:rsid w:val="00A100FA"/>
    <w:rsid w:val="00A111EF"/>
    <w:rsid w:val="00A113AA"/>
    <w:rsid w:val="00A114D2"/>
    <w:rsid w:val="00A1183C"/>
    <w:rsid w:val="00A11C15"/>
    <w:rsid w:val="00A11C46"/>
    <w:rsid w:val="00A11F22"/>
    <w:rsid w:val="00A11FD0"/>
    <w:rsid w:val="00A12158"/>
    <w:rsid w:val="00A123FC"/>
    <w:rsid w:val="00A132AD"/>
    <w:rsid w:val="00A137E6"/>
    <w:rsid w:val="00A13A6F"/>
    <w:rsid w:val="00A13D20"/>
    <w:rsid w:val="00A13FED"/>
    <w:rsid w:val="00A14639"/>
    <w:rsid w:val="00A14C4E"/>
    <w:rsid w:val="00A15124"/>
    <w:rsid w:val="00A1592B"/>
    <w:rsid w:val="00A15D9C"/>
    <w:rsid w:val="00A1628D"/>
    <w:rsid w:val="00A1652A"/>
    <w:rsid w:val="00A1689B"/>
    <w:rsid w:val="00A16C3B"/>
    <w:rsid w:val="00A1714B"/>
    <w:rsid w:val="00A179E6"/>
    <w:rsid w:val="00A203AB"/>
    <w:rsid w:val="00A20547"/>
    <w:rsid w:val="00A20594"/>
    <w:rsid w:val="00A20642"/>
    <w:rsid w:val="00A207C5"/>
    <w:rsid w:val="00A20850"/>
    <w:rsid w:val="00A20E2E"/>
    <w:rsid w:val="00A2145A"/>
    <w:rsid w:val="00A21693"/>
    <w:rsid w:val="00A21FDE"/>
    <w:rsid w:val="00A2246F"/>
    <w:rsid w:val="00A226D2"/>
    <w:rsid w:val="00A231A0"/>
    <w:rsid w:val="00A23603"/>
    <w:rsid w:val="00A237CC"/>
    <w:rsid w:val="00A24CA4"/>
    <w:rsid w:val="00A25B27"/>
    <w:rsid w:val="00A261EC"/>
    <w:rsid w:val="00A26305"/>
    <w:rsid w:val="00A263DE"/>
    <w:rsid w:val="00A269D4"/>
    <w:rsid w:val="00A26D11"/>
    <w:rsid w:val="00A26E3A"/>
    <w:rsid w:val="00A26FB2"/>
    <w:rsid w:val="00A27223"/>
    <w:rsid w:val="00A272F6"/>
    <w:rsid w:val="00A273C7"/>
    <w:rsid w:val="00A275B0"/>
    <w:rsid w:val="00A276CC"/>
    <w:rsid w:val="00A2792C"/>
    <w:rsid w:val="00A279D1"/>
    <w:rsid w:val="00A27C7F"/>
    <w:rsid w:val="00A27DA4"/>
    <w:rsid w:val="00A27FEB"/>
    <w:rsid w:val="00A30360"/>
    <w:rsid w:val="00A303D7"/>
    <w:rsid w:val="00A305BA"/>
    <w:rsid w:val="00A30DC3"/>
    <w:rsid w:val="00A30E34"/>
    <w:rsid w:val="00A30E7D"/>
    <w:rsid w:val="00A30ED0"/>
    <w:rsid w:val="00A31571"/>
    <w:rsid w:val="00A316E8"/>
    <w:rsid w:val="00A31916"/>
    <w:rsid w:val="00A31FCE"/>
    <w:rsid w:val="00A3274A"/>
    <w:rsid w:val="00A32BEB"/>
    <w:rsid w:val="00A3302D"/>
    <w:rsid w:val="00A3342A"/>
    <w:rsid w:val="00A33458"/>
    <w:rsid w:val="00A33540"/>
    <w:rsid w:val="00A335FA"/>
    <w:rsid w:val="00A337B6"/>
    <w:rsid w:val="00A33A2D"/>
    <w:rsid w:val="00A33A36"/>
    <w:rsid w:val="00A33DD1"/>
    <w:rsid w:val="00A34076"/>
    <w:rsid w:val="00A3471B"/>
    <w:rsid w:val="00A34C30"/>
    <w:rsid w:val="00A34E1F"/>
    <w:rsid w:val="00A355FB"/>
    <w:rsid w:val="00A3577C"/>
    <w:rsid w:val="00A35BCA"/>
    <w:rsid w:val="00A35C49"/>
    <w:rsid w:val="00A35C5F"/>
    <w:rsid w:val="00A35F1F"/>
    <w:rsid w:val="00A363A8"/>
    <w:rsid w:val="00A36531"/>
    <w:rsid w:val="00A368F7"/>
    <w:rsid w:val="00A36BFD"/>
    <w:rsid w:val="00A37162"/>
    <w:rsid w:val="00A371A8"/>
    <w:rsid w:val="00A375E9"/>
    <w:rsid w:val="00A37847"/>
    <w:rsid w:val="00A37CD1"/>
    <w:rsid w:val="00A37D23"/>
    <w:rsid w:val="00A37EE8"/>
    <w:rsid w:val="00A40074"/>
    <w:rsid w:val="00A405CB"/>
    <w:rsid w:val="00A406E4"/>
    <w:rsid w:val="00A4071D"/>
    <w:rsid w:val="00A40792"/>
    <w:rsid w:val="00A40922"/>
    <w:rsid w:val="00A40D86"/>
    <w:rsid w:val="00A40FB9"/>
    <w:rsid w:val="00A4112F"/>
    <w:rsid w:val="00A41163"/>
    <w:rsid w:val="00A419C6"/>
    <w:rsid w:val="00A41E8E"/>
    <w:rsid w:val="00A42486"/>
    <w:rsid w:val="00A4249E"/>
    <w:rsid w:val="00A42813"/>
    <w:rsid w:val="00A42DFE"/>
    <w:rsid w:val="00A42F55"/>
    <w:rsid w:val="00A433EE"/>
    <w:rsid w:val="00A436D1"/>
    <w:rsid w:val="00A438CA"/>
    <w:rsid w:val="00A43CEB"/>
    <w:rsid w:val="00A43E87"/>
    <w:rsid w:val="00A4439D"/>
    <w:rsid w:val="00A44704"/>
    <w:rsid w:val="00A44ABD"/>
    <w:rsid w:val="00A44B90"/>
    <w:rsid w:val="00A44CD5"/>
    <w:rsid w:val="00A44F6C"/>
    <w:rsid w:val="00A45356"/>
    <w:rsid w:val="00A45E30"/>
    <w:rsid w:val="00A460FB"/>
    <w:rsid w:val="00A46820"/>
    <w:rsid w:val="00A46E8E"/>
    <w:rsid w:val="00A47CB1"/>
    <w:rsid w:val="00A501D8"/>
    <w:rsid w:val="00A503AC"/>
    <w:rsid w:val="00A5087F"/>
    <w:rsid w:val="00A50D9D"/>
    <w:rsid w:val="00A514E5"/>
    <w:rsid w:val="00A5162B"/>
    <w:rsid w:val="00A516ED"/>
    <w:rsid w:val="00A51CF1"/>
    <w:rsid w:val="00A522B6"/>
    <w:rsid w:val="00A52698"/>
    <w:rsid w:val="00A52716"/>
    <w:rsid w:val="00A53000"/>
    <w:rsid w:val="00A531C1"/>
    <w:rsid w:val="00A53298"/>
    <w:rsid w:val="00A53370"/>
    <w:rsid w:val="00A534C0"/>
    <w:rsid w:val="00A53CD9"/>
    <w:rsid w:val="00A543E3"/>
    <w:rsid w:val="00A545C6"/>
    <w:rsid w:val="00A5471F"/>
    <w:rsid w:val="00A548E1"/>
    <w:rsid w:val="00A54A89"/>
    <w:rsid w:val="00A54B89"/>
    <w:rsid w:val="00A54C6D"/>
    <w:rsid w:val="00A556D0"/>
    <w:rsid w:val="00A55793"/>
    <w:rsid w:val="00A55CC6"/>
    <w:rsid w:val="00A55E66"/>
    <w:rsid w:val="00A569E4"/>
    <w:rsid w:val="00A56CC3"/>
    <w:rsid w:val="00A56D3C"/>
    <w:rsid w:val="00A573B5"/>
    <w:rsid w:val="00A5770D"/>
    <w:rsid w:val="00A5784D"/>
    <w:rsid w:val="00A603F5"/>
    <w:rsid w:val="00A60695"/>
    <w:rsid w:val="00A60735"/>
    <w:rsid w:val="00A60800"/>
    <w:rsid w:val="00A60956"/>
    <w:rsid w:val="00A614D0"/>
    <w:rsid w:val="00A618A7"/>
    <w:rsid w:val="00A62003"/>
    <w:rsid w:val="00A62041"/>
    <w:rsid w:val="00A62256"/>
    <w:rsid w:val="00A624FD"/>
    <w:rsid w:val="00A625DF"/>
    <w:rsid w:val="00A62BBB"/>
    <w:rsid w:val="00A62F9F"/>
    <w:rsid w:val="00A6315A"/>
    <w:rsid w:val="00A631F3"/>
    <w:rsid w:val="00A63226"/>
    <w:rsid w:val="00A634D6"/>
    <w:rsid w:val="00A63CDC"/>
    <w:rsid w:val="00A63CF2"/>
    <w:rsid w:val="00A63DDF"/>
    <w:rsid w:val="00A645B1"/>
    <w:rsid w:val="00A64A1E"/>
    <w:rsid w:val="00A64BA9"/>
    <w:rsid w:val="00A64C92"/>
    <w:rsid w:val="00A64EE3"/>
    <w:rsid w:val="00A64FCA"/>
    <w:rsid w:val="00A652D0"/>
    <w:rsid w:val="00A65389"/>
    <w:rsid w:val="00A65BB8"/>
    <w:rsid w:val="00A65E48"/>
    <w:rsid w:val="00A6662B"/>
    <w:rsid w:val="00A66D72"/>
    <w:rsid w:val="00A67084"/>
    <w:rsid w:val="00A70067"/>
    <w:rsid w:val="00A7052A"/>
    <w:rsid w:val="00A70A27"/>
    <w:rsid w:val="00A70AB8"/>
    <w:rsid w:val="00A70C4F"/>
    <w:rsid w:val="00A70C78"/>
    <w:rsid w:val="00A70E6F"/>
    <w:rsid w:val="00A7116F"/>
    <w:rsid w:val="00A714AF"/>
    <w:rsid w:val="00A7181E"/>
    <w:rsid w:val="00A71882"/>
    <w:rsid w:val="00A71EAC"/>
    <w:rsid w:val="00A72693"/>
    <w:rsid w:val="00A7290D"/>
    <w:rsid w:val="00A729C8"/>
    <w:rsid w:val="00A729E9"/>
    <w:rsid w:val="00A72A19"/>
    <w:rsid w:val="00A72C4B"/>
    <w:rsid w:val="00A73750"/>
    <w:rsid w:val="00A73DE4"/>
    <w:rsid w:val="00A74012"/>
    <w:rsid w:val="00A745BF"/>
    <w:rsid w:val="00A7472E"/>
    <w:rsid w:val="00A750DE"/>
    <w:rsid w:val="00A75D3F"/>
    <w:rsid w:val="00A75F87"/>
    <w:rsid w:val="00A7600F"/>
    <w:rsid w:val="00A767B1"/>
    <w:rsid w:val="00A76815"/>
    <w:rsid w:val="00A76C9D"/>
    <w:rsid w:val="00A76E08"/>
    <w:rsid w:val="00A7772F"/>
    <w:rsid w:val="00A77833"/>
    <w:rsid w:val="00A77C49"/>
    <w:rsid w:val="00A77E31"/>
    <w:rsid w:val="00A77FEF"/>
    <w:rsid w:val="00A8025D"/>
    <w:rsid w:val="00A8039D"/>
    <w:rsid w:val="00A8085F"/>
    <w:rsid w:val="00A80B5E"/>
    <w:rsid w:val="00A80D2B"/>
    <w:rsid w:val="00A81141"/>
    <w:rsid w:val="00A81159"/>
    <w:rsid w:val="00A8120D"/>
    <w:rsid w:val="00A813D8"/>
    <w:rsid w:val="00A817A7"/>
    <w:rsid w:val="00A81F18"/>
    <w:rsid w:val="00A82266"/>
    <w:rsid w:val="00A824EC"/>
    <w:rsid w:val="00A82A17"/>
    <w:rsid w:val="00A82B09"/>
    <w:rsid w:val="00A82DA3"/>
    <w:rsid w:val="00A82EE8"/>
    <w:rsid w:val="00A82FFE"/>
    <w:rsid w:val="00A832F9"/>
    <w:rsid w:val="00A838A4"/>
    <w:rsid w:val="00A83BCE"/>
    <w:rsid w:val="00A83DA0"/>
    <w:rsid w:val="00A83DE3"/>
    <w:rsid w:val="00A8454D"/>
    <w:rsid w:val="00A84861"/>
    <w:rsid w:val="00A84A96"/>
    <w:rsid w:val="00A84BB8"/>
    <w:rsid w:val="00A84BB9"/>
    <w:rsid w:val="00A84C8C"/>
    <w:rsid w:val="00A8507A"/>
    <w:rsid w:val="00A85291"/>
    <w:rsid w:val="00A86198"/>
    <w:rsid w:val="00A86930"/>
    <w:rsid w:val="00A86ADB"/>
    <w:rsid w:val="00A86D68"/>
    <w:rsid w:val="00A86E94"/>
    <w:rsid w:val="00A9037D"/>
    <w:rsid w:val="00A90A69"/>
    <w:rsid w:val="00A91273"/>
    <w:rsid w:val="00A9156B"/>
    <w:rsid w:val="00A9160F"/>
    <w:rsid w:val="00A91939"/>
    <w:rsid w:val="00A91B8D"/>
    <w:rsid w:val="00A926B6"/>
    <w:rsid w:val="00A9273B"/>
    <w:rsid w:val="00A92ADD"/>
    <w:rsid w:val="00A92D61"/>
    <w:rsid w:val="00A93B2D"/>
    <w:rsid w:val="00A93FEF"/>
    <w:rsid w:val="00A94269"/>
    <w:rsid w:val="00A94D17"/>
    <w:rsid w:val="00A94DD6"/>
    <w:rsid w:val="00A953A0"/>
    <w:rsid w:val="00A9547D"/>
    <w:rsid w:val="00A95918"/>
    <w:rsid w:val="00A95D8B"/>
    <w:rsid w:val="00A95E0A"/>
    <w:rsid w:val="00A9629D"/>
    <w:rsid w:val="00A962BA"/>
    <w:rsid w:val="00A96375"/>
    <w:rsid w:val="00A96450"/>
    <w:rsid w:val="00A966AC"/>
    <w:rsid w:val="00A967AA"/>
    <w:rsid w:val="00A9688B"/>
    <w:rsid w:val="00A96A2A"/>
    <w:rsid w:val="00A96FF9"/>
    <w:rsid w:val="00A97B24"/>
    <w:rsid w:val="00A97B46"/>
    <w:rsid w:val="00A97E0E"/>
    <w:rsid w:val="00A97F5E"/>
    <w:rsid w:val="00AA01A1"/>
    <w:rsid w:val="00AA0247"/>
    <w:rsid w:val="00AA0B2D"/>
    <w:rsid w:val="00AA0E72"/>
    <w:rsid w:val="00AA0F71"/>
    <w:rsid w:val="00AA12CD"/>
    <w:rsid w:val="00AA1363"/>
    <w:rsid w:val="00AA16DA"/>
    <w:rsid w:val="00AA24AA"/>
    <w:rsid w:val="00AA286B"/>
    <w:rsid w:val="00AA2C7F"/>
    <w:rsid w:val="00AA2F70"/>
    <w:rsid w:val="00AA334F"/>
    <w:rsid w:val="00AA353D"/>
    <w:rsid w:val="00AA3772"/>
    <w:rsid w:val="00AA386D"/>
    <w:rsid w:val="00AA38C8"/>
    <w:rsid w:val="00AA39A7"/>
    <w:rsid w:val="00AA3D3A"/>
    <w:rsid w:val="00AA4295"/>
    <w:rsid w:val="00AA47E4"/>
    <w:rsid w:val="00AA4A17"/>
    <w:rsid w:val="00AA4D92"/>
    <w:rsid w:val="00AA4EF1"/>
    <w:rsid w:val="00AA4F39"/>
    <w:rsid w:val="00AA5388"/>
    <w:rsid w:val="00AA6366"/>
    <w:rsid w:val="00AA639C"/>
    <w:rsid w:val="00AA68F7"/>
    <w:rsid w:val="00AA6F6F"/>
    <w:rsid w:val="00AA7525"/>
    <w:rsid w:val="00AA78B0"/>
    <w:rsid w:val="00AB02B8"/>
    <w:rsid w:val="00AB12A7"/>
    <w:rsid w:val="00AB154A"/>
    <w:rsid w:val="00AB1A2B"/>
    <w:rsid w:val="00AB1CD9"/>
    <w:rsid w:val="00AB1FB9"/>
    <w:rsid w:val="00AB253F"/>
    <w:rsid w:val="00AB27C4"/>
    <w:rsid w:val="00AB284A"/>
    <w:rsid w:val="00AB3359"/>
    <w:rsid w:val="00AB34DF"/>
    <w:rsid w:val="00AB380E"/>
    <w:rsid w:val="00AB386C"/>
    <w:rsid w:val="00AB3D38"/>
    <w:rsid w:val="00AB440D"/>
    <w:rsid w:val="00AB4651"/>
    <w:rsid w:val="00AB4920"/>
    <w:rsid w:val="00AB4AA0"/>
    <w:rsid w:val="00AB4B66"/>
    <w:rsid w:val="00AB4D88"/>
    <w:rsid w:val="00AB4DCA"/>
    <w:rsid w:val="00AB5151"/>
    <w:rsid w:val="00AB520B"/>
    <w:rsid w:val="00AB5362"/>
    <w:rsid w:val="00AB53EF"/>
    <w:rsid w:val="00AB5877"/>
    <w:rsid w:val="00AB5AED"/>
    <w:rsid w:val="00AB5F89"/>
    <w:rsid w:val="00AB6514"/>
    <w:rsid w:val="00AC0270"/>
    <w:rsid w:val="00AC0698"/>
    <w:rsid w:val="00AC134A"/>
    <w:rsid w:val="00AC1915"/>
    <w:rsid w:val="00AC1DF2"/>
    <w:rsid w:val="00AC218E"/>
    <w:rsid w:val="00AC2375"/>
    <w:rsid w:val="00AC272A"/>
    <w:rsid w:val="00AC2EDD"/>
    <w:rsid w:val="00AC321C"/>
    <w:rsid w:val="00AC3478"/>
    <w:rsid w:val="00AC3A52"/>
    <w:rsid w:val="00AC3EA3"/>
    <w:rsid w:val="00AC3F86"/>
    <w:rsid w:val="00AC4303"/>
    <w:rsid w:val="00AC438B"/>
    <w:rsid w:val="00AC483C"/>
    <w:rsid w:val="00AC504D"/>
    <w:rsid w:val="00AC51A7"/>
    <w:rsid w:val="00AC5369"/>
    <w:rsid w:val="00AC56EA"/>
    <w:rsid w:val="00AC595F"/>
    <w:rsid w:val="00AC5A1E"/>
    <w:rsid w:val="00AC70E3"/>
    <w:rsid w:val="00AC720A"/>
    <w:rsid w:val="00AC7247"/>
    <w:rsid w:val="00AC7463"/>
    <w:rsid w:val="00AC7747"/>
    <w:rsid w:val="00AC792D"/>
    <w:rsid w:val="00AC7987"/>
    <w:rsid w:val="00AC79CF"/>
    <w:rsid w:val="00AC7CE8"/>
    <w:rsid w:val="00AD0002"/>
    <w:rsid w:val="00AD028E"/>
    <w:rsid w:val="00AD045E"/>
    <w:rsid w:val="00AD0C5B"/>
    <w:rsid w:val="00AD0F22"/>
    <w:rsid w:val="00AD0F4E"/>
    <w:rsid w:val="00AD1609"/>
    <w:rsid w:val="00AD16C4"/>
    <w:rsid w:val="00AD1C89"/>
    <w:rsid w:val="00AD2254"/>
    <w:rsid w:val="00AD2472"/>
    <w:rsid w:val="00AD258E"/>
    <w:rsid w:val="00AD2BC8"/>
    <w:rsid w:val="00AD2E6F"/>
    <w:rsid w:val="00AD3412"/>
    <w:rsid w:val="00AD36ED"/>
    <w:rsid w:val="00AD3CED"/>
    <w:rsid w:val="00AD3E8B"/>
    <w:rsid w:val="00AD3FB3"/>
    <w:rsid w:val="00AD437D"/>
    <w:rsid w:val="00AD4462"/>
    <w:rsid w:val="00AD44A1"/>
    <w:rsid w:val="00AD491E"/>
    <w:rsid w:val="00AD4A60"/>
    <w:rsid w:val="00AD50D3"/>
    <w:rsid w:val="00AD56C9"/>
    <w:rsid w:val="00AD59A1"/>
    <w:rsid w:val="00AD59E1"/>
    <w:rsid w:val="00AD5AB2"/>
    <w:rsid w:val="00AD6104"/>
    <w:rsid w:val="00AD63EF"/>
    <w:rsid w:val="00AD67BB"/>
    <w:rsid w:val="00AD6B2D"/>
    <w:rsid w:val="00AD6D70"/>
    <w:rsid w:val="00AD6EEE"/>
    <w:rsid w:val="00AD7018"/>
    <w:rsid w:val="00AD7038"/>
    <w:rsid w:val="00AD79A2"/>
    <w:rsid w:val="00AD7CE5"/>
    <w:rsid w:val="00AD7E06"/>
    <w:rsid w:val="00AD7E56"/>
    <w:rsid w:val="00AE0030"/>
    <w:rsid w:val="00AE0082"/>
    <w:rsid w:val="00AE03C9"/>
    <w:rsid w:val="00AE04D6"/>
    <w:rsid w:val="00AE051E"/>
    <w:rsid w:val="00AE0F5D"/>
    <w:rsid w:val="00AE1114"/>
    <w:rsid w:val="00AE11CB"/>
    <w:rsid w:val="00AE12A3"/>
    <w:rsid w:val="00AE13ED"/>
    <w:rsid w:val="00AE14AD"/>
    <w:rsid w:val="00AE16F0"/>
    <w:rsid w:val="00AE182E"/>
    <w:rsid w:val="00AE1EBD"/>
    <w:rsid w:val="00AE24BB"/>
    <w:rsid w:val="00AE29EC"/>
    <w:rsid w:val="00AE2A0B"/>
    <w:rsid w:val="00AE2ED7"/>
    <w:rsid w:val="00AE2F8E"/>
    <w:rsid w:val="00AE3030"/>
    <w:rsid w:val="00AE30A2"/>
    <w:rsid w:val="00AE34F4"/>
    <w:rsid w:val="00AE38FF"/>
    <w:rsid w:val="00AE39C7"/>
    <w:rsid w:val="00AE39DE"/>
    <w:rsid w:val="00AE4102"/>
    <w:rsid w:val="00AE44EB"/>
    <w:rsid w:val="00AE45BC"/>
    <w:rsid w:val="00AE463E"/>
    <w:rsid w:val="00AE4DF5"/>
    <w:rsid w:val="00AE500B"/>
    <w:rsid w:val="00AE514A"/>
    <w:rsid w:val="00AE5196"/>
    <w:rsid w:val="00AE55CB"/>
    <w:rsid w:val="00AE572B"/>
    <w:rsid w:val="00AE5872"/>
    <w:rsid w:val="00AE5A92"/>
    <w:rsid w:val="00AE6012"/>
    <w:rsid w:val="00AE6151"/>
    <w:rsid w:val="00AE64E4"/>
    <w:rsid w:val="00AE68B2"/>
    <w:rsid w:val="00AE699E"/>
    <w:rsid w:val="00AE6BAC"/>
    <w:rsid w:val="00AE77C7"/>
    <w:rsid w:val="00AE7A95"/>
    <w:rsid w:val="00AE7BF0"/>
    <w:rsid w:val="00AE7D40"/>
    <w:rsid w:val="00AE7D85"/>
    <w:rsid w:val="00AE7F8A"/>
    <w:rsid w:val="00AF00F0"/>
    <w:rsid w:val="00AF0788"/>
    <w:rsid w:val="00AF09A8"/>
    <w:rsid w:val="00AF0A96"/>
    <w:rsid w:val="00AF0B30"/>
    <w:rsid w:val="00AF0D13"/>
    <w:rsid w:val="00AF126D"/>
    <w:rsid w:val="00AF1384"/>
    <w:rsid w:val="00AF1824"/>
    <w:rsid w:val="00AF195F"/>
    <w:rsid w:val="00AF1A62"/>
    <w:rsid w:val="00AF1A9C"/>
    <w:rsid w:val="00AF1AFE"/>
    <w:rsid w:val="00AF24E7"/>
    <w:rsid w:val="00AF2A29"/>
    <w:rsid w:val="00AF2C68"/>
    <w:rsid w:val="00AF34BC"/>
    <w:rsid w:val="00AF38A9"/>
    <w:rsid w:val="00AF3E24"/>
    <w:rsid w:val="00AF40E2"/>
    <w:rsid w:val="00AF413E"/>
    <w:rsid w:val="00AF4501"/>
    <w:rsid w:val="00AF4785"/>
    <w:rsid w:val="00AF52AD"/>
    <w:rsid w:val="00AF556E"/>
    <w:rsid w:val="00AF5B91"/>
    <w:rsid w:val="00AF5FA1"/>
    <w:rsid w:val="00AF61B2"/>
    <w:rsid w:val="00AF7D94"/>
    <w:rsid w:val="00AF7FD2"/>
    <w:rsid w:val="00B00660"/>
    <w:rsid w:val="00B006D5"/>
    <w:rsid w:val="00B00E6B"/>
    <w:rsid w:val="00B014A2"/>
    <w:rsid w:val="00B01A47"/>
    <w:rsid w:val="00B01B2B"/>
    <w:rsid w:val="00B01E21"/>
    <w:rsid w:val="00B0220D"/>
    <w:rsid w:val="00B02217"/>
    <w:rsid w:val="00B02259"/>
    <w:rsid w:val="00B0254F"/>
    <w:rsid w:val="00B02843"/>
    <w:rsid w:val="00B02AC5"/>
    <w:rsid w:val="00B02D95"/>
    <w:rsid w:val="00B02F1A"/>
    <w:rsid w:val="00B0308B"/>
    <w:rsid w:val="00B036EA"/>
    <w:rsid w:val="00B038F5"/>
    <w:rsid w:val="00B03FC7"/>
    <w:rsid w:val="00B0447F"/>
    <w:rsid w:val="00B0459F"/>
    <w:rsid w:val="00B048B3"/>
    <w:rsid w:val="00B05341"/>
    <w:rsid w:val="00B054F2"/>
    <w:rsid w:val="00B05783"/>
    <w:rsid w:val="00B05EA3"/>
    <w:rsid w:val="00B05F5C"/>
    <w:rsid w:val="00B06102"/>
    <w:rsid w:val="00B0635A"/>
    <w:rsid w:val="00B0635C"/>
    <w:rsid w:val="00B06508"/>
    <w:rsid w:val="00B06565"/>
    <w:rsid w:val="00B06AE4"/>
    <w:rsid w:val="00B06E5C"/>
    <w:rsid w:val="00B06E79"/>
    <w:rsid w:val="00B06F1E"/>
    <w:rsid w:val="00B0758F"/>
    <w:rsid w:val="00B0771E"/>
    <w:rsid w:val="00B1014F"/>
    <w:rsid w:val="00B1034B"/>
    <w:rsid w:val="00B10FFA"/>
    <w:rsid w:val="00B1109B"/>
    <w:rsid w:val="00B112AE"/>
    <w:rsid w:val="00B1147B"/>
    <w:rsid w:val="00B118EB"/>
    <w:rsid w:val="00B1296E"/>
    <w:rsid w:val="00B12AED"/>
    <w:rsid w:val="00B12B8E"/>
    <w:rsid w:val="00B12D00"/>
    <w:rsid w:val="00B12E95"/>
    <w:rsid w:val="00B13600"/>
    <w:rsid w:val="00B13CC1"/>
    <w:rsid w:val="00B13DCD"/>
    <w:rsid w:val="00B14005"/>
    <w:rsid w:val="00B148AC"/>
    <w:rsid w:val="00B14EC0"/>
    <w:rsid w:val="00B152F4"/>
    <w:rsid w:val="00B15466"/>
    <w:rsid w:val="00B158FB"/>
    <w:rsid w:val="00B15CBF"/>
    <w:rsid w:val="00B16DE0"/>
    <w:rsid w:val="00B175F4"/>
    <w:rsid w:val="00B17604"/>
    <w:rsid w:val="00B17D61"/>
    <w:rsid w:val="00B17FB1"/>
    <w:rsid w:val="00B200E7"/>
    <w:rsid w:val="00B202C5"/>
    <w:rsid w:val="00B202C6"/>
    <w:rsid w:val="00B20A37"/>
    <w:rsid w:val="00B20A70"/>
    <w:rsid w:val="00B20A74"/>
    <w:rsid w:val="00B20F5E"/>
    <w:rsid w:val="00B217D6"/>
    <w:rsid w:val="00B221E6"/>
    <w:rsid w:val="00B2221A"/>
    <w:rsid w:val="00B2259E"/>
    <w:rsid w:val="00B22B5A"/>
    <w:rsid w:val="00B22EF0"/>
    <w:rsid w:val="00B23047"/>
    <w:rsid w:val="00B2316B"/>
    <w:rsid w:val="00B2327C"/>
    <w:rsid w:val="00B2351A"/>
    <w:rsid w:val="00B235E3"/>
    <w:rsid w:val="00B235FF"/>
    <w:rsid w:val="00B23C68"/>
    <w:rsid w:val="00B23DB1"/>
    <w:rsid w:val="00B245E2"/>
    <w:rsid w:val="00B24626"/>
    <w:rsid w:val="00B24882"/>
    <w:rsid w:val="00B24CEB"/>
    <w:rsid w:val="00B24DB6"/>
    <w:rsid w:val="00B24F4C"/>
    <w:rsid w:val="00B2540F"/>
    <w:rsid w:val="00B25B9B"/>
    <w:rsid w:val="00B263C6"/>
    <w:rsid w:val="00B266BE"/>
    <w:rsid w:val="00B268C3"/>
    <w:rsid w:val="00B2698C"/>
    <w:rsid w:val="00B26B6A"/>
    <w:rsid w:val="00B26EEE"/>
    <w:rsid w:val="00B26F33"/>
    <w:rsid w:val="00B27BA8"/>
    <w:rsid w:val="00B27F7E"/>
    <w:rsid w:val="00B30013"/>
    <w:rsid w:val="00B30236"/>
    <w:rsid w:val="00B306BC"/>
    <w:rsid w:val="00B306FA"/>
    <w:rsid w:val="00B30E97"/>
    <w:rsid w:val="00B30FE9"/>
    <w:rsid w:val="00B31BF6"/>
    <w:rsid w:val="00B31F0D"/>
    <w:rsid w:val="00B32363"/>
    <w:rsid w:val="00B324B0"/>
    <w:rsid w:val="00B32919"/>
    <w:rsid w:val="00B332D2"/>
    <w:rsid w:val="00B333B9"/>
    <w:rsid w:val="00B3346D"/>
    <w:rsid w:val="00B336A9"/>
    <w:rsid w:val="00B33999"/>
    <w:rsid w:val="00B34142"/>
    <w:rsid w:val="00B3488C"/>
    <w:rsid w:val="00B34E59"/>
    <w:rsid w:val="00B3508B"/>
    <w:rsid w:val="00B3580B"/>
    <w:rsid w:val="00B35A84"/>
    <w:rsid w:val="00B36489"/>
    <w:rsid w:val="00B368C5"/>
    <w:rsid w:val="00B36951"/>
    <w:rsid w:val="00B36B12"/>
    <w:rsid w:val="00B36BD4"/>
    <w:rsid w:val="00B3709F"/>
    <w:rsid w:val="00B3778B"/>
    <w:rsid w:val="00B37863"/>
    <w:rsid w:val="00B37E85"/>
    <w:rsid w:val="00B416D5"/>
    <w:rsid w:val="00B42053"/>
    <w:rsid w:val="00B42190"/>
    <w:rsid w:val="00B42291"/>
    <w:rsid w:val="00B4231B"/>
    <w:rsid w:val="00B425A4"/>
    <w:rsid w:val="00B42C36"/>
    <w:rsid w:val="00B42E90"/>
    <w:rsid w:val="00B4389A"/>
    <w:rsid w:val="00B45CD0"/>
    <w:rsid w:val="00B46746"/>
    <w:rsid w:val="00B46D1D"/>
    <w:rsid w:val="00B46F12"/>
    <w:rsid w:val="00B46FE0"/>
    <w:rsid w:val="00B4741A"/>
    <w:rsid w:val="00B47659"/>
    <w:rsid w:val="00B4769D"/>
    <w:rsid w:val="00B47FA8"/>
    <w:rsid w:val="00B507B7"/>
    <w:rsid w:val="00B50A59"/>
    <w:rsid w:val="00B51FEB"/>
    <w:rsid w:val="00B52166"/>
    <w:rsid w:val="00B52878"/>
    <w:rsid w:val="00B5298F"/>
    <w:rsid w:val="00B52D9C"/>
    <w:rsid w:val="00B52ECE"/>
    <w:rsid w:val="00B5372A"/>
    <w:rsid w:val="00B53B60"/>
    <w:rsid w:val="00B53E47"/>
    <w:rsid w:val="00B53E53"/>
    <w:rsid w:val="00B541F2"/>
    <w:rsid w:val="00B543E0"/>
    <w:rsid w:val="00B54621"/>
    <w:rsid w:val="00B546D4"/>
    <w:rsid w:val="00B5484B"/>
    <w:rsid w:val="00B55308"/>
    <w:rsid w:val="00B5576C"/>
    <w:rsid w:val="00B558C0"/>
    <w:rsid w:val="00B559D8"/>
    <w:rsid w:val="00B55B1F"/>
    <w:rsid w:val="00B55F02"/>
    <w:rsid w:val="00B5602E"/>
    <w:rsid w:val="00B56AEC"/>
    <w:rsid w:val="00B56F76"/>
    <w:rsid w:val="00B5718D"/>
    <w:rsid w:val="00B5721D"/>
    <w:rsid w:val="00B57724"/>
    <w:rsid w:val="00B57EAA"/>
    <w:rsid w:val="00B601DF"/>
    <w:rsid w:val="00B60653"/>
    <w:rsid w:val="00B60811"/>
    <w:rsid w:val="00B60C8D"/>
    <w:rsid w:val="00B60DF7"/>
    <w:rsid w:val="00B615E4"/>
    <w:rsid w:val="00B6172D"/>
    <w:rsid w:val="00B61B49"/>
    <w:rsid w:val="00B61BA9"/>
    <w:rsid w:val="00B61E05"/>
    <w:rsid w:val="00B6207D"/>
    <w:rsid w:val="00B6226A"/>
    <w:rsid w:val="00B6273F"/>
    <w:rsid w:val="00B62757"/>
    <w:rsid w:val="00B6295C"/>
    <w:rsid w:val="00B62C8F"/>
    <w:rsid w:val="00B62F08"/>
    <w:rsid w:val="00B633DC"/>
    <w:rsid w:val="00B63F14"/>
    <w:rsid w:val="00B6404C"/>
    <w:rsid w:val="00B64163"/>
    <w:rsid w:val="00B643AC"/>
    <w:rsid w:val="00B64BE9"/>
    <w:rsid w:val="00B64C30"/>
    <w:rsid w:val="00B64D62"/>
    <w:rsid w:val="00B64F61"/>
    <w:rsid w:val="00B653FA"/>
    <w:rsid w:val="00B6541D"/>
    <w:rsid w:val="00B654A2"/>
    <w:rsid w:val="00B657B8"/>
    <w:rsid w:val="00B658A2"/>
    <w:rsid w:val="00B658B4"/>
    <w:rsid w:val="00B662E8"/>
    <w:rsid w:val="00B66515"/>
    <w:rsid w:val="00B66676"/>
    <w:rsid w:val="00B66710"/>
    <w:rsid w:val="00B6692F"/>
    <w:rsid w:val="00B67245"/>
    <w:rsid w:val="00B67727"/>
    <w:rsid w:val="00B67A8E"/>
    <w:rsid w:val="00B67D45"/>
    <w:rsid w:val="00B67FBD"/>
    <w:rsid w:val="00B67FFB"/>
    <w:rsid w:val="00B70608"/>
    <w:rsid w:val="00B7064E"/>
    <w:rsid w:val="00B709FF"/>
    <w:rsid w:val="00B70D77"/>
    <w:rsid w:val="00B71159"/>
    <w:rsid w:val="00B716EF"/>
    <w:rsid w:val="00B7205C"/>
    <w:rsid w:val="00B720FE"/>
    <w:rsid w:val="00B7226E"/>
    <w:rsid w:val="00B72570"/>
    <w:rsid w:val="00B725EB"/>
    <w:rsid w:val="00B72742"/>
    <w:rsid w:val="00B729B7"/>
    <w:rsid w:val="00B729EA"/>
    <w:rsid w:val="00B73741"/>
    <w:rsid w:val="00B73BE0"/>
    <w:rsid w:val="00B73F42"/>
    <w:rsid w:val="00B74394"/>
    <w:rsid w:val="00B74395"/>
    <w:rsid w:val="00B74402"/>
    <w:rsid w:val="00B7491E"/>
    <w:rsid w:val="00B749B9"/>
    <w:rsid w:val="00B74B21"/>
    <w:rsid w:val="00B74E5E"/>
    <w:rsid w:val="00B75811"/>
    <w:rsid w:val="00B7598E"/>
    <w:rsid w:val="00B75E66"/>
    <w:rsid w:val="00B76428"/>
    <w:rsid w:val="00B768DD"/>
    <w:rsid w:val="00B76A6D"/>
    <w:rsid w:val="00B76EE6"/>
    <w:rsid w:val="00B76EF8"/>
    <w:rsid w:val="00B77404"/>
    <w:rsid w:val="00B775DC"/>
    <w:rsid w:val="00B8061E"/>
    <w:rsid w:val="00B80863"/>
    <w:rsid w:val="00B809A6"/>
    <w:rsid w:val="00B80A36"/>
    <w:rsid w:val="00B80D6F"/>
    <w:rsid w:val="00B80DA3"/>
    <w:rsid w:val="00B80E80"/>
    <w:rsid w:val="00B81124"/>
    <w:rsid w:val="00B8168C"/>
    <w:rsid w:val="00B818E3"/>
    <w:rsid w:val="00B81BCE"/>
    <w:rsid w:val="00B820D3"/>
    <w:rsid w:val="00B8213A"/>
    <w:rsid w:val="00B82272"/>
    <w:rsid w:val="00B8250C"/>
    <w:rsid w:val="00B827F1"/>
    <w:rsid w:val="00B82849"/>
    <w:rsid w:val="00B82968"/>
    <w:rsid w:val="00B82CEE"/>
    <w:rsid w:val="00B83107"/>
    <w:rsid w:val="00B83853"/>
    <w:rsid w:val="00B8393D"/>
    <w:rsid w:val="00B83B5C"/>
    <w:rsid w:val="00B83D0B"/>
    <w:rsid w:val="00B83FC4"/>
    <w:rsid w:val="00B84368"/>
    <w:rsid w:val="00B8473B"/>
    <w:rsid w:val="00B84920"/>
    <w:rsid w:val="00B84B4B"/>
    <w:rsid w:val="00B84ECC"/>
    <w:rsid w:val="00B8556A"/>
    <w:rsid w:val="00B8590B"/>
    <w:rsid w:val="00B86935"/>
    <w:rsid w:val="00B869DE"/>
    <w:rsid w:val="00B87545"/>
    <w:rsid w:val="00B8799A"/>
    <w:rsid w:val="00B87CF7"/>
    <w:rsid w:val="00B87E19"/>
    <w:rsid w:val="00B90240"/>
    <w:rsid w:val="00B90342"/>
    <w:rsid w:val="00B90461"/>
    <w:rsid w:val="00B904C3"/>
    <w:rsid w:val="00B905A7"/>
    <w:rsid w:val="00B90B7A"/>
    <w:rsid w:val="00B90C39"/>
    <w:rsid w:val="00B90C50"/>
    <w:rsid w:val="00B90E24"/>
    <w:rsid w:val="00B913F6"/>
    <w:rsid w:val="00B914DB"/>
    <w:rsid w:val="00B91F23"/>
    <w:rsid w:val="00B91F26"/>
    <w:rsid w:val="00B9202F"/>
    <w:rsid w:val="00B922F0"/>
    <w:rsid w:val="00B92701"/>
    <w:rsid w:val="00B92BFE"/>
    <w:rsid w:val="00B93113"/>
    <w:rsid w:val="00B9361A"/>
    <w:rsid w:val="00B93A15"/>
    <w:rsid w:val="00B93C93"/>
    <w:rsid w:val="00B93CE3"/>
    <w:rsid w:val="00B9423F"/>
    <w:rsid w:val="00B94E82"/>
    <w:rsid w:val="00B954F2"/>
    <w:rsid w:val="00B9567A"/>
    <w:rsid w:val="00B9581E"/>
    <w:rsid w:val="00B9594E"/>
    <w:rsid w:val="00B96172"/>
    <w:rsid w:val="00B96396"/>
    <w:rsid w:val="00B96707"/>
    <w:rsid w:val="00B9672D"/>
    <w:rsid w:val="00B9677A"/>
    <w:rsid w:val="00B96B79"/>
    <w:rsid w:val="00B96E16"/>
    <w:rsid w:val="00B97339"/>
    <w:rsid w:val="00B97341"/>
    <w:rsid w:val="00B9744C"/>
    <w:rsid w:val="00B97EBF"/>
    <w:rsid w:val="00B97FAB"/>
    <w:rsid w:val="00B97FD0"/>
    <w:rsid w:val="00BA01A5"/>
    <w:rsid w:val="00BA01AC"/>
    <w:rsid w:val="00BA037A"/>
    <w:rsid w:val="00BA08A5"/>
    <w:rsid w:val="00BA0A82"/>
    <w:rsid w:val="00BA1525"/>
    <w:rsid w:val="00BA183A"/>
    <w:rsid w:val="00BA18A9"/>
    <w:rsid w:val="00BA20F5"/>
    <w:rsid w:val="00BA2A1C"/>
    <w:rsid w:val="00BA2CF3"/>
    <w:rsid w:val="00BA3503"/>
    <w:rsid w:val="00BA3D09"/>
    <w:rsid w:val="00BA4041"/>
    <w:rsid w:val="00BA414A"/>
    <w:rsid w:val="00BA47F1"/>
    <w:rsid w:val="00BA49CA"/>
    <w:rsid w:val="00BA4A11"/>
    <w:rsid w:val="00BA4ED7"/>
    <w:rsid w:val="00BA5151"/>
    <w:rsid w:val="00BA54DD"/>
    <w:rsid w:val="00BA5A22"/>
    <w:rsid w:val="00BA5C10"/>
    <w:rsid w:val="00BA6312"/>
    <w:rsid w:val="00BA6CA9"/>
    <w:rsid w:val="00BA740F"/>
    <w:rsid w:val="00BA745E"/>
    <w:rsid w:val="00BA7A7B"/>
    <w:rsid w:val="00BA7FD4"/>
    <w:rsid w:val="00BB06F8"/>
    <w:rsid w:val="00BB08CF"/>
    <w:rsid w:val="00BB0B79"/>
    <w:rsid w:val="00BB1EEE"/>
    <w:rsid w:val="00BB26E5"/>
    <w:rsid w:val="00BB2738"/>
    <w:rsid w:val="00BB292C"/>
    <w:rsid w:val="00BB2C67"/>
    <w:rsid w:val="00BB2CE1"/>
    <w:rsid w:val="00BB2DB0"/>
    <w:rsid w:val="00BB2E17"/>
    <w:rsid w:val="00BB3054"/>
    <w:rsid w:val="00BB3568"/>
    <w:rsid w:val="00BB3DDD"/>
    <w:rsid w:val="00BB3E4F"/>
    <w:rsid w:val="00BB4239"/>
    <w:rsid w:val="00BB43C6"/>
    <w:rsid w:val="00BB4585"/>
    <w:rsid w:val="00BB4D53"/>
    <w:rsid w:val="00BB51D9"/>
    <w:rsid w:val="00BB56DD"/>
    <w:rsid w:val="00BB5C92"/>
    <w:rsid w:val="00BB610E"/>
    <w:rsid w:val="00BB6143"/>
    <w:rsid w:val="00BB6402"/>
    <w:rsid w:val="00BB66E3"/>
    <w:rsid w:val="00BB68DC"/>
    <w:rsid w:val="00BB6A21"/>
    <w:rsid w:val="00BB6AA2"/>
    <w:rsid w:val="00BB6CDC"/>
    <w:rsid w:val="00BB6EE2"/>
    <w:rsid w:val="00BB7851"/>
    <w:rsid w:val="00BB7856"/>
    <w:rsid w:val="00BB7A9A"/>
    <w:rsid w:val="00BC018C"/>
    <w:rsid w:val="00BC0547"/>
    <w:rsid w:val="00BC07C8"/>
    <w:rsid w:val="00BC0A9E"/>
    <w:rsid w:val="00BC0B8F"/>
    <w:rsid w:val="00BC1048"/>
    <w:rsid w:val="00BC16E1"/>
    <w:rsid w:val="00BC1788"/>
    <w:rsid w:val="00BC17D9"/>
    <w:rsid w:val="00BC20A6"/>
    <w:rsid w:val="00BC2542"/>
    <w:rsid w:val="00BC2736"/>
    <w:rsid w:val="00BC28D6"/>
    <w:rsid w:val="00BC295F"/>
    <w:rsid w:val="00BC35CC"/>
    <w:rsid w:val="00BC36FE"/>
    <w:rsid w:val="00BC3CB9"/>
    <w:rsid w:val="00BC401A"/>
    <w:rsid w:val="00BC4326"/>
    <w:rsid w:val="00BC44F4"/>
    <w:rsid w:val="00BC5463"/>
    <w:rsid w:val="00BC5482"/>
    <w:rsid w:val="00BC55BD"/>
    <w:rsid w:val="00BC6036"/>
    <w:rsid w:val="00BC6615"/>
    <w:rsid w:val="00BC6FA1"/>
    <w:rsid w:val="00BC728B"/>
    <w:rsid w:val="00BC7346"/>
    <w:rsid w:val="00BD0172"/>
    <w:rsid w:val="00BD0392"/>
    <w:rsid w:val="00BD0C38"/>
    <w:rsid w:val="00BD19C6"/>
    <w:rsid w:val="00BD1A92"/>
    <w:rsid w:val="00BD1AE6"/>
    <w:rsid w:val="00BD1F13"/>
    <w:rsid w:val="00BD2372"/>
    <w:rsid w:val="00BD25E9"/>
    <w:rsid w:val="00BD2773"/>
    <w:rsid w:val="00BD2EC0"/>
    <w:rsid w:val="00BD3296"/>
    <w:rsid w:val="00BD33B4"/>
    <w:rsid w:val="00BD33E7"/>
    <w:rsid w:val="00BD3950"/>
    <w:rsid w:val="00BD3982"/>
    <w:rsid w:val="00BD399F"/>
    <w:rsid w:val="00BD39D2"/>
    <w:rsid w:val="00BD3CCD"/>
    <w:rsid w:val="00BD425D"/>
    <w:rsid w:val="00BD47E2"/>
    <w:rsid w:val="00BD483A"/>
    <w:rsid w:val="00BD508D"/>
    <w:rsid w:val="00BD50BC"/>
    <w:rsid w:val="00BD522B"/>
    <w:rsid w:val="00BD56AB"/>
    <w:rsid w:val="00BD582E"/>
    <w:rsid w:val="00BD5B31"/>
    <w:rsid w:val="00BD651F"/>
    <w:rsid w:val="00BD66D9"/>
    <w:rsid w:val="00BD6750"/>
    <w:rsid w:val="00BD6B85"/>
    <w:rsid w:val="00BD6D79"/>
    <w:rsid w:val="00BD6DB2"/>
    <w:rsid w:val="00BD7222"/>
    <w:rsid w:val="00BD73D3"/>
    <w:rsid w:val="00BD75C2"/>
    <w:rsid w:val="00BD7801"/>
    <w:rsid w:val="00BD7939"/>
    <w:rsid w:val="00BD7A4F"/>
    <w:rsid w:val="00BD7F41"/>
    <w:rsid w:val="00BE0042"/>
    <w:rsid w:val="00BE056C"/>
    <w:rsid w:val="00BE075D"/>
    <w:rsid w:val="00BE080B"/>
    <w:rsid w:val="00BE0F26"/>
    <w:rsid w:val="00BE15EB"/>
    <w:rsid w:val="00BE1646"/>
    <w:rsid w:val="00BE18D4"/>
    <w:rsid w:val="00BE21DA"/>
    <w:rsid w:val="00BE2380"/>
    <w:rsid w:val="00BE2DFA"/>
    <w:rsid w:val="00BE30FD"/>
    <w:rsid w:val="00BE363D"/>
    <w:rsid w:val="00BE3BCE"/>
    <w:rsid w:val="00BE4345"/>
    <w:rsid w:val="00BE4399"/>
    <w:rsid w:val="00BE46F4"/>
    <w:rsid w:val="00BE4709"/>
    <w:rsid w:val="00BE4DFA"/>
    <w:rsid w:val="00BE5933"/>
    <w:rsid w:val="00BE5AD7"/>
    <w:rsid w:val="00BE5EC6"/>
    <w:rsid w:val="00BE61B0"/>
    <w:rsid w:val="00BE638A"/>
    <w:rsid w:val="00BE6795"/>
    <w:rsid w:val="00BE6880"/>
    <w:rsid w:val="00BE6BA3"/>
    <w:rsid w:val="00BE6D9D"/>
    <w:rsid w:val="00BE6E91"/>
    <w:rsid w:val="00BE7178"/>
    <w:rsid w:val="00BF0138"/>
    <w:rsid w:val="00BF031B"/>
    <w:rsid w:val="00BF0AB9"/>
    <w:rsid w:val="00BF0D51"/>
    <w:rsid w:val="00BF0F1B"/>
    <w:rsid w:val="00BF11EF"/>
    <w:rsid w:val="00BF167E"/>
    <w:rsid w:val="00BF1E07"/>
    <w:rsid w:val="00BF2184"/>
    <w:rsid w:val="00BF265C"/>
    <w:rsid w:val="00BF3370"/>
    <w:rsid w:val="00BF39C0"/>
    <w:rsid w:val="00BF3A15"/>
    <w:rsid w:val="00BF3B0D"/>
    <w:rsid w:val="00BF3CFE"/>
    <w:rsid w:val="00BF3FD4"/>
    <w:rsid w:val="00BF45A6"/>
    <w:rsid w:val="00BF49CB"/>
    <w:rsid w:val="00BF50D6"/>
    <w:rsid w:val="00BF51AD"/>
    <w:rsid w:val="00BF523C"/>
    <w:rsid w:val="00BF533B"/>
    <w:rsid w:val="00BF6278"/>
    <w:rsid w:val="00BF653E"/>
    <w:rsid w:val="00BF67D4"/>
    <w:rsid w:val="00BF68A7"/>
    <w:rsid w:val="00BF6AAE"/>
    <w:rsid w:val="00BF6DF0"/>
    <w:rsid w:val="00BF6E8B"/>
    <w:rsid w:val="00BF6EA5"/>
    <w:rsid w:val="00BF6F05"/>
    <w:rsid w:val="00BF6FFB"/>
    <w:rsid w:val="00BF7587"/>
    <w:rsid w:val="00BF75B1"/>
    <w:rsid w:val="00BF77E3"/>
    <w:rsid w:val="00BF7FC5"/>
    <w:rsid w:val="00C00E1C"/>
    <w:rsid w:val="00C012A3"/>
    <w:rsid w:val="00C01B61"/>
    <w:rsid w:val="00C02A90"/>
    <w:rsid w:val="00C0319C"/>
    <w:rsid w:val="00C03330"/>
    <w:rsid w:val="00C03561"/>
    <w:rsid w:val="00C035FE"/>
    <w:rsid w:val="00C03644"/>
    <w:rsid w:val="00C03B3A"/>
    <w:rsid w:val="00C041B6"/>
    <w:rsid w:val="00C0451B"/>
    <w:rsid w:val="00C04A91"/>
    <w:rsid w:val="00C04D61"/>
    <w:rsid w:val="00C04E0E"/>
    <w:rsid w:val="00C0555B"/>
    <w:rsid w:val="00C0569E"/>
    <w:rsid w:val="00C05BB6"/>
    <w:rsid w:val="00C05FC4"/>
    <w:rsid w:val="00C06AD8"/>
    <w:rsid w:val="00C06D33"/>
    <w:rsid w:val="00C06F97"/>
    <w:rsid w:val="00C071AE"/>
    <w:rsid w:val="00C07DD7"/>
    <w:rsid w:val="00C105CA"/>
    <w:rsid w:val="00C1072E"/>
    <w:rsid w:val="00C1088F"/>
    <w:rsid w:val="00C108E5"/>
    <w:rsid w:val="00C10B97"/>
    <w:rsid w:val="00C10FB2"/>
    <w:rsid w:val="00C111D0"/>
    <w:rsid w:val="00C112A5"/>
    <w:rsid w:val="00C118F9"/>
    <w:rsid w:val="00C11C42"/>
    <w:rsid w:val="00C1319F"/>
    <w:rsid w:val="00C1320A"/>
    <w:rsid w:val="00C13987"/>
    <w:rsid w:val="00C13AD2"/>
    <w:rsid w:val="00C13AD3"/>
    <w:rsid w:val="00C141DF"/>
    <w:rsid w:val="00C143B6"/>
    <w:rsid w:val="00C14419"/>
    <w:rsid w:val="00C147F9"/>
    <w:rsid w:val="00C14CA0"/>
    <w:rsid w:val="00C1556F"/>
    <w:rsid w:val="00C157B3"/>
    <w:rsid w:val="00C16363"/>
    <w:rsid w:val="00C166D9"/>
    <w:rsid w:val="00C16F19"/>
    <w:rsid w:val="00C171E1"/>
    <w:rsid w:val="00C172DB"/>
    <w:rsid w:val="00C17C3B"/>
    <w:rsid w:val="00C2048F"/>
    <w:rsid w:val="00C20948"/>
    <w:rsid w:val="00C20AFA"/>
    <w:rsid w:val="00C21180"/>
    <w:rsid w:val="00C2127A"/>
    <w:rsid w:val="00C216E4"/>
    <w:rsid w:val="00C2202E"/>
    <w:rsid w:val="00C2286F"/>
    <w:rsid w:val="00C22DBF"/>
    <w:rsid w:val="00C230A5"/>
    <w:rsid w:val="00C23348"/>
    <w:rsid w:val="00C238EB"/>
    <w:rsid w:val="00C23B52"/>
    <w:rsid w:val="00C23C8F"/>
    <w:rsid w:val="00C23DCA"/>
    <w:rsid w:val="00C242AD"/>
    <w:rsid w:val="00C243DA"/>
    <w:rsid w:val="00C24468"/>
    <w:rsid w:val="00C24991"/>
    <w:rsid w:val="00C25118"/>
    <w:rsid w:val="00C2523B"/>
    <w:rsid w:val="00C254B5"/>
    <w:rsid w:val="00C25D98"/>
    <w:rsid w:val="00C25E77"/>
    <w:rsid w:val="00C25EEC"/>
    <w:rsid w:val="00C2602C"/>
    <w:rsid w:val="00C26373"/>
    <w:rsid w:val="00C26412"/>
    <w:rsid w:val="00C26902"/>
    <w:rsid w:val="00C26B72"/>
    <w:rsid w:val="00C26BFB"/>
    <w:rsid w:val="00C26D0D"/>
    <w:rsid w:val="00C27440"/>
    <w:rsid w:val="00C2797E"/>
    <w:rsid w:val="00C27F2E"/>
    <w:rsid w:val="00C27F79"/>
    <w:rsid w:val="00C30CA7"/>
    <w:rsid w:val="00C311D8"/>
    <w:rsid w:val="00C311FC"/>
    <w:rsid w:val="00C31451"/>
    <w:rsid w:val="00C31A31"/>
    <w:rsid w:val="00C320AC"/>
    <w:rsid w:val="00C323AD"/>
    <w:rsid w:val="00C32591"/>
    <w:rsid w:val="00C32618"/>
    <w:rsid w:val="00C32A26"/>
    <w:rsid w:val="00C32A2B"/>
    <w:rsid w:val="00C32A55"/>
    <w:rsid w:val="00C32A96"/>
    <w:rsid w:val="00C32B4C"/>
    <w:rsid w:val="00C33001"/>
    <w:rsid w:val="00C33FE5"/>
    <w:rsid w:val="00C34044"/>
    <w:rsid w:val="00C34D05"/>
    <w:rsid w:val="00C34E84"/>
    <w:rsid w:val="00C35305"/>
    <w:rsid w:val="00C354CC"/>
    <w:rsid w:val="00C35704"/>
    <w:rsid w:val="00C3597E"/>
    <w:rsid w:val="00C35FEB"/>
    <w:rsid w:val="00C36252"/>
    <w:rsid w:val="00C36B6F"/>
    <w:rsid w:val="00C36DA8"/>
    <w:rsid w:val="00C37253"/>
    <w:rsid w:val="00C37564"/>
    <w:rsid w:val="00C3761C"/>
    <w:rsid w:val="00C376BB"/>
    <w:rsid w:val="00C379E2"/>
    <w:rsid w:val="00C405E3"/>
    <w:rsid w:val="00C40A43"/>
    <w:rsid w:val="00C415C6"/>
    <w:rsid w:val="00C41E6E"/>
    <w:rsid w:val="00C42AF9"/>
    <w:rsid w:val="00C42B65"/>
    <w:rsid w:val="00C4395B"/>
    <w:rsid w:val="00C439F4"/>
    <w:rsid w:val="00C43CCC"/>
    <w:rsid w:val="00C440E7"/>
    <w:rsid w:val="00C441CA"/>
    <w:rsid w:val="00C4421E"/>
    <w:rsid w:val="00C4465D"/>
    <w:rsid w:val="00C44689"/>
    <w:rsid w:val="00C449CC"/>
    <w:rsid w:val="00C44FD6"/>
    <w:rsid w:val="00C4563F"/>
    <w:rsid w:val="00C457C0"/>
    <w:rsid w:val="00C45A8A"/>
    <w:rsid w:val="00C4603B"/>
    <w:rsid w:val="00C46483"/>
    <w:rsid w:val="00C46D98"/>
    <w:rsid w:val="00C46E45"/>
    <w:rsid w:val="00C47D69"/>
    <w:rsid w:val="00C47F55"/>
    <w:rsid w:val="00C47FF3"/>
    <w:rsid w:val="00C50310"/>
    <w:rsid w:val="00C503DA"/>
    <w:rsid w:val="00C50C77"/>
    <w:rsid w:val="00C51017"/>
    <w:rsid w:val="00C51095"/>
    <w:rsid w:val="00C5111D"/>
    <w:rsid w:val="00C51670"/>
    <w:rsid w:val="00C51719"/>
    <w:rsid w:val="00C5195F"/>
    <w:rsid w:val="00C51B0F"/>
    <w:rsid w:val="00C52135"/>
    <w:rsid w:val="00C52279"/>
    <w:rsid w:val="00C524C5"/>
    <w:rsid w:val="00C52946"/>
    <w:rsid w:val="00C52A7B"/>
    <w:rsid w:val="00C52FE2"/>
    <w:rsid w:val="00C530B2"/>
    <w:rsid w:val="00C53EDC"/>
    <w:rsid w:val="00C53EDF"/>
    <w:rsid w:val="00C54188"/>
    <w:rsid w:val="00C54467"/>
    <w:rsid w:val="00C545EE"/>
    <w:rsid w:val="00C54855"/>
    <w:rsid w:val="00C54B78"/>
    <w:rsid w:val="00C552A6"/>
    <w:rsid w:val="00C552B1"/>
    <w:rsid w:val="00C5537A"/>
    <w:rsid w:val="00C5555B"/>
    <w:rsid w:val="00C5559D"/>
    <w:rsid w:val="00C558B7"/>
    <w:rsid w:val="00C55E50"/>
    <w:rsid w:val="00C56A81"/>
    <w:rsid w:val="00C5709F"/>
    <w:rsid w:val="00C57368"/>
    <w:rsid w:val="00C573C8"/>
    <w:rsid w:val="00C60CFC"/>
    <w:rsid w:val="00C61108"/>
    <w:rsid w:val="00C61855"/>
    <w:rsid w:val="00C61F4E"/>
    <w:rsid w:val="00C62D2A"/>
    <w:rsid w:val="00C6324C"/>
    <w:rsid w:val="00C63589"/>
    <w:rsid w:val="00C6370D"/>
    <w:rsid w:val="00C63885"/>
    <w:rsid w:val="00C63BC9"/>
    <w:rsid w:val="00C63C87"/>
    <w:rsid w:val="00C63DA8"/>
    <w:rsid w:val="00C64DEC"/>
    <w:rsid w:val="00C64F0C"/>
    <w:rsid w:val="00C65513"/>
    <w:rsid w:val="00C6573E"/>
    <w:rsid w:val="00C65986"/>
    <w:rsid w:val="00C65C78"/>
    <w:rsid w:val="00C65CB0"/>
    <w:rsid w:val="00C66A26"/>
    <w:rsid w:val="00C66C88"/>
    <w:rsid w:val="00C678D0"/>
    <w:rsid w:val="00C67933"/>
    <w:rsid w:val="00C679AA"/>
    <w:rsid w:val="00C67D36"/>
    <w:rsid w:val="00C67DBD"/>
    <w:rsid w:val="00C67EEF"/>
    <w:rsid w:val="00C67FBA"/>
    <w:rsid w:val="00C70C6B"/>
    <w:rsid w:val="00C71172"/>
    <w:rsid w:val="00C71250"/>
    <w:rsid w:val="00C71433"/>
    <w:rsid w:val="00C71DFF"/>
    <w:rsid w:val="00C724CF"/>
    <w:rsid w:val="00C727BF"/>
    <w:rsid w:val="00C72A8B"/>
    <w:rsid w:val="00C72A96"/>
    <w:rsid w:val="00C72CEB"/>
    <w:rsid w:val="00C730B5"/>
    <w:rsid w:val="00C73990"/>
    <w:rsid w:val="00C74027"/>
    <w:rsid w:val="00C74157"/>
    <w:rsid w:val="00C74598"/>
    <w:rsid w:val="00C745C1"/>
    <w:rsid w:val="00C74777"/>
    <w:rsid w:val="00C74BD2"/>
    <w:rsid w:val="00C75972"/>
    <w:rsid w:val="00C75C54"/>
    <w:rsid w:val="00C75C67"/>
    <w:rsid w:val="00C75FFE"/>
    <w:rsid w:val="00C76157"/>
    <w:rsid w:val="00C768F5"/>
    <w:rsid w:val="00C76A54"/>
    <w:rsid w:val="00C76AA0"/>
    <w:rsid w:val="00C7711C"/>
    <w:rsid w:val="00C77572"/>
    <w:rsid w:val="00C77A5A"/>
    <w:rsid w:val="00C77B0A"/>
    <w:rsid w:val="00C80614"/>
    <w:rsid w:val="00C80880"/>
    <w:rsid w:val="00C8096E"/>
    <w:rsid w:val="00C81214"/>
    <w:rsid w:val="00C81332"/>
    <w:rsid w:val="00C816D9"/>
    <w:rsid w:val="00C81CE9"/>
    <w:rsid w:val="00C81D72"/>
    <w:rsid w:val="00C81F1F"/>
    <w:rsid w:val="00C82234"/>
    <w:rsid w:val="00C824D1"/>
    <w:rsid w:val="00C826CE"/>
    <w:rsid w:val="00C826E3"/>
    <w:rsid w:val="00C82770"/>
    <w:rsid w:val="00C82792"/>
    <w:rsid w:val="00C827FA"/>
    <w:rsid w:val="00C82888"/>
    <w:rsid w:val="00C828B8"/>
    <w:rsid w:val="00C82AAF"/>
    <w:rsid w:val="00C82C51"/>
    <w:rsid w:val="00C830AB"/>
    <w:rsid w:val="00C83BE1"/>
    <w:rsid w:val="00C83E3D"/>
    <w:rsid w:val="00C83ECF"/>
    <w:rsid w:val="00C83FA4"/>
    <w:rsid w:val="00C8409D"/>
    <w:rsid w:val="00C847C4"/>
    <w:rsid w:val="00C85A13"/>
    <w:rsid w:val="00C85F02"/>
    <w:rsid w:val="00C85FA6"/>
    <w:rsid w:val="00C86592"/>
    <w:rsid w:val="00C868F0"/>
    <w:rsid w:val="00C869C2"/>
    <w:rsid w:val="00C86B96"/>
    <w:rsid w:val="00C86DB3"/>
    <w:rsid w:val="00C86E5F"/>
    <w:rsid w:val="00C870C0"/>
    <w:rsid w:val="00C870D9"/>
    <w:rsid w:val="00C87199"/>
    <w:rsid w:val="00C874CA"/>
    <w:rsid w:val="00C876E6"/>
    <w:rsid w:val="00C877AC"/>
    <w:rsid w:val="00C87873"/>
    <w:rsid w:val="00C87E2D"/>
    <w:rsid w:val="00C87EA7"/>
    <w:rsid w:val="00C90AC5"/>
    <w:rsid w:val="00C90B4B"/>
    <w:rsid w:val="00C90E81"/>
    <w:rsid w:val="00C91117"/>
    <w:rsid w:val="00C913CB"/>
    <w:rsid w:val="00C913EE"/>
    <w:rsid w:val="00C91EF6"/>
    <w:rsid w:val="00C92967"/>
    <w:rsid w:val="00C930BD"/>
    <w:rsid w:val="00C931A5"/>
    <w:rsid w:val="00C93366"/>
    <w:rsid w:val="00C94048"/>
    <w:rsid w:val="00C94334"/>
    <w:rsid w:val="00C943EB"/>
    <w:rsid w:val="00C948D8"/>
    <w:rsid w:val="00C948FD"/>
    <w:rsid w:val="00C94BAA"/>
    <w:rsid w:val="00C94F71"/>
    <w:rsid w:val="00C951B6"/>
    <w:rsid w:val="00C95421"/>
    <w:rsid w:val="00C95AEF"/>
    <w:rsid w:val="00C95CFE"/>
    <w:rsid w:val="00C9603D"/>
    <w:rsid w:val="00C96142"/>
    <w:rsid w:val="00C9637E"/>
    <w:rsid w:val="00C96427"/>
    <w:rsid w:val="00C96830"/>
    <w:rsid w:val="00C96EDA"/>
    <w:rsid w:val="00C96FBE"/>
    <w:rsid w:val="00C979BD"/>
    <w:rsid w:val="00C979D6"/>
    <w:rsid w:val="00C97C4B"/>
    <w:rsid w:val="00C97FB1"/>
    <w:rsid w:val="00CA0015"/>
    <w:rsid w:val="00CA050A"/>
    <w:rsid w:val="00CA0654"/>
    <w:rsid w:val="00CA088A"/>
    <w:rsid w:val="00CA0F3F"/>
    <w:rsid w:val="00CA12D4"/>
    <w:rsid w:val="00CA1768"/>
    <w:rsid w:val="00CA1C64"/>
    <w:rsid w:val="00CA1F8E"/>
    <w:rsid w:val="00CA26CC"/>
    <w:rsid w:val="00CA284F"/>
    <w:rsid w:val="00CA2871"/>
    <w:rsid w:val="00CA2934"/>
    <w:rsid w:val="00CA29B4"/>
    <w:rsid w:val="00CA2A84"/>
    <w:rsid w:val="00CA2D71"/>
    <w:rsid w:val="00CA351F"/>
    <w:rsid w:val="00CA37BE"/>
    <w:rsid w:val="00CA3B7A"/>
    <w:rsid w:val="00CA4352"/>
    <w:rsid w:val="00CA4714"/>
    <w:rsid w:val="00CA498D"/>
    <w:rsid w:val="00CA52F4"/>
    <w:rsid w:val="00CA561D"/>
    <w:rsid w:val="00CA581B"/>
    <w:rsid w:val="00CA5B43"/>
    <w:rsid w:val="00CA5CD0"/>
    <w:rsid w:val="00CA5F36"/>
    <w:rsid w:val="00CA6392"/>
    <w:rsid w:val="00CA645C"/>
    <w:rsid w:val="00CA6B27"/>
    <w:rsid w:val="00CA6DD2"/>
    <w:rsid w:val="00CA6DEB"/>
    <w:rsid w:val="00CA6EF9"/>
    <w:rsid w:val="00CA707B"/>
    <w:rsid w:val="00CA7AFB"/>
    <w:rsid w:val="00CA7F32"/>
    <w:rsid w:val="00CB005C"/>
    <w:rsid w:val="00CB0709"/>
    <w:rsid w:val="00CB0793"/>
    <w:rsid w:val="00CB0CA1"/>
    <w:rsid w:val="00CB1067"/>
    <w:rsid w:val="00CB1068"/>
    <w:rsid w:val="00CB1083"/>
    <w:rsid w:val="00CB10C3"/>
    <w:rsid w:val="00CB1DA6"/>
    <w:rsid w:val="00CB20D8"/>
    <w:rsid w:val="00CB22B7"/>
    <w:rsid w:val="00CB27E4"/>
    <w:rsid w:val="00CB2A35"/>
    <w:rsid w:val="00CB3080"/>
    <w:rsid w:val="00CB38F7"/>
    <w:rsid w:val="00CB3E80"/>
    <w:rsid w:val="00CB43D5"/>
    <w:rsid w:val="00CB4AF8"/>
    <w:rsid w:val="00CB4CF0"/>
    <w:rsid w:val="00CB4DEE"/>
    <w:rsid w:val="00CB5304"/>
    <w:rsid w:val="00CB5671"/>
    <w:rsid w:val="00CB57A5"/>
    <w:rsid w:val="00CB5BE2"/>
    <w:rsid w:val="00CB6088"/>
    <w:rsid w:val="00CB61EC"/>
    <w:rsid w:val="00CB6587"/>
    <w:rsid w:val="00CB6937"/>
    <w:rsid w:val="00CB6BA2"/>
    <w:rsid w:val="00CB794A"/>
    <w:rsid w:val="00CB7E61"/>
    <w:rsid w:val="00CB7F69"/>
    <w:rsid w:val="00CC0097"/>
    <w:rsid w:val="00CC015B"/>
    <w:rsid w:val="00CC033D"/>
    <w:rsid w:val="00CC1537"/>
    <w:rsid w:val="00CC1559"/>
    <w:rsid w:val="00CC1898"/>
    <w:rsid w:val="00CC193F"/>
    <w:rsid w:val="00CC19A2"/>
    <w:rsid w:val="00CC1C5D"/>
    <w:rsid w:val="00CC21F0"/>
    <w:rsid w:val="00CC2B95"/>
    <w:rsid w:val="00CC2BE7"/>
    <w:rsid w:val="00CC2FF3"/>
    <w:rsid w:val="00CC31BE"/>
    <w:rsid w:val="00CC3729"/>
    <w:rsid w:val="00CC3A44"/>
    <w:rsid w:val="00CC3B80"/>
    <w:rsid w:val="00CC428C"/>
    <w:rsid w:val="00CC4571"/>
    <w:rsid w:val="00CC4813"/>
    <w:rsid w:val="00CC4D48"/>
    <w:rsid w:val="00CC4FB1"/>
    <w:rsid w:val="00CC615F"/>
    <w:rsid w:val="00CC66DE"/>
    <w:rsid w:val="00CC6862"/>
    <w:rsid w:val="00CC6A96"/>
    <w:rsid w:val="00CC6AF4"/>
    <w:rsid w:val="00CC6D52"/>
    <w:rsid w:val="00CC7275"/>
    <w:rsid w:val="00CC7289"/>
    <w:rsid w:val="00CC7631"/>
    <w:rsid w:val="00CC766D"/>
    <w:rsid w:val="00CC76F1"/>
    <w:rsid w:val="00CC76F9"/>
    <w:rsid w:val="00CC7726"/>
    <w:rsid w:val="00CC7876"/>
    <w:rsid w:val="00CC7A21"/>
    <w:rsid w:val="00CC7B12"/>
    <w:rsid w:val="00CC7BAC"/>
    <w:rsid w:val="00CC7D28"/>
    <w:rsid w:val="00CC7DFA"/>
    <w:rsid w:val="00CC7F0E"/>
    <w:rsid w:val="00CD066B"/>
    <w:rsid w:val="00CD0819"/>
    <w:rsid w:val="00CD10E1"/>
    <w:rsid w:val="00CD1184"/>
    <w:rsid w:val="00CD1293"/>
    <w:rsid w:val="00CD178C"/>
    <w:rsid w:val="00CD1A27"/>
    <w:rsid w:val="00CD212D"/>
    <w:rsid w:val="00CD241A"/>
    <w:rsid w:val="00CD2A77"/>
    <w:rsid w:val="00CD2B10"/>
    <w:rsid w:val="00CD2BA4"/>
    <w:rsid w:val="00CD300C"/>
    <w:rsid w:val="00CD30E2"/>
    <w:rsid w:val="00CD3BB1"/>
    <w:rsid w:val="00CD4092"/>
    <w:rsid w:val="00CD41CE"/>
    <w:rsid w:val="00CD442A"/>
    <w:rsid w:val="00CD46E2"/>
    <w:rsid w:val="00CD47FF"/>
    <w:rsid w:val="00CD4E6C"/>
    <w:rsid w:val="00CD59B4"/>
    <w:rsid w:val="00CD6CDC"/>
    <w:rsid w:val="00CD6D21"/>
    <w:rsid w:val="00CE066E"/>
    <w:rsid w:val="00CE06F0"/>
    <w:rsid w:val="00CE087E"/>
    <w:rsid w:val="00CE128F"/>
    <w:rsid w:val="00CE1317"/>
    <w:rsid w:val="00CE1609"/>
    <w:rsid w:val="00CE1823"/>
    <w:rsid w:val="00CE239B"/>
    <w:rsid w:val="00CE246F"/>
    <w:rsid w:val="00CE32A6"/>
    <w:rsid w:val="00CE356C"/>
    <w:rsid w:val="00CE37E8"/>
    <w:rsid w:val="00CE4757"/>
    <w:rsid w:val="00CE4A9F"/>
    <w:rsid w:val="00CE4CF7"/>
    <w:rsid w:val="00CE51E6"/>
    <w:rsid w:val="00CE540E"/>
    <w:rsid w:val="00CE5710"/>
    <w:rsid w:val="00CE5BE1"/>
    <w:rsid w:val="00CE5E93"/>
    <w:rsid w:val="00CE5EF0"/>
    <w:rsid w:val="00CE6516"/>
    <w:rsid w:val="00CE65B0"/>
    <w:rsid w:val="00CE6E13"/>
    <w:rsid w:val="00CE77C5"/>
    <w:rsid w:val="00CE78D8"/>
    <w:rsid w:val="00CE7B20"/>
    <w:rsid w:val="00CF047F"/>
    <w:rsid w:val="00CF0497"/>
    <w:rsid w:val="00CF07CE"/>
    <w:rsid w:val="00CF0C3E"/>
    <w:rsid w:val="00CF0C46"/>
    <w:rsid w:val="00CF0C6B"/>
    <w:rsid w:val="00CF0DC0"/>
    <w:rsid w:val="00CF19B2"/>
    <w:rsid w:val="00CF22C7"/>
    <w:rsid w:val="00CF289B"/>
    <w:rsid w:val="00CF2A73"/>
    <w:rsid w:val="00CF2ACB"/>
    <w:rsid w:val="00CF2C7C"/>
    <w:rsid w:val="00CF2FDB"/>
    <w:rsid w:val="00CF3521"/>
    <w:rsid w:val="00CF3B20"/>
    <w:rsid w:val="00CF4486"/>
    <w:rsid w:val="00CF4AE3"/>
    <w:rsid w:val="00CF5089"/>
    <w:rsid w:val="00CF56DF"/>
    <w:rsid w:val="00CF582B"/>
    <w:rsid w:val="00CF5B61"/>
    <w:rsid w:val="00CF5CA6"/>
    <w:rsid w:val="00CF6379"/>
    <w:rsid w:val="00CF6907"/>
    <w:rsid w:val="00CF716F"/>
    <w:rsid w:val="00CF74D5"/>
    <w:rsid w:val="00CF7816"/>
    <w:rsid w:val="00CF7D04"/>
    <w:rsid w:val="00D0057F"/>
    <w:rsid w:val="00D00656"/>
    <w:rsid w:val="00D008E5"/>
    <w:rsid w:val="00D00BB6"/>
    <w:rsid w:val="00D00D0B"/>
    <w:rsid w:val="00D0105C"/>
    <w:rsid w:val="00D014FB"/>
    <w:rsid w:val="00D016D8"/>
    <w:rsid w:val="00D0171B"/>
    <w:rsid w:val="00D019BC"/>
    <w:rsid w:val="00D01A46"/>
    <w:rsid w:val="00D01B36"/>
    <w:rsid w:val="00D02A3F"/>
    <w:rsid w:val="00D02FB1"/>
    <w:rsid w:val="00D03DCB"/>
    <w:rsid w:val="00D03E91"/>
    <w:rsid w:val="00D03FAA"/>
    <w:rsid w:val="00D040B3"/>
    <w:rsid w:val="00D044A8"/>
    <w:rsid w:val="00D04779"/>
    <w:rsid w:val="00D048BF"/>
    <w:rsid w:val="00D04B69"/>
    <w:rsid w:val="00D051A2"/>
    <w:rsid w:val="00D05DA0"/>
    <w:rsid w:val="00D05F4D"/>
    <w:rsid w:val="00D065A6"/>
    <w:rsid w:val="00D06A06"/>
    <w:rsid w:val="00D06B88"/>
    <w:rsid w:val="00D06DB8"/>
    <w:rsid w:val="00D0706A"/>
    <w:rsid w:val="00D070C2"/>
    <w:rsid w:val="00D07439"/>
    <w:rsid w:val="00D0756F"/>
    <w:rsid w:val="00D07A2B"/>
    <w:rsid w:val="00D07BEB"/>
    <w:rsid w:val="00D07BFB"/>
    <w:rsid w:val="00D07EE9"/>
    <w:rsid w:val="00D1020B"/>
    <w:rsid w:val="00D1042A"/>
    <w:rsid w:val="00D1075C"/>
    <w:rsid w:val="00D118C3"/>
    <w:rsid w:val="00D11A9C"/>
    <w:rsid w:val="00D11DD3"/>
    <w:rsid w:val="00D120BD"/>
    <w:rsid w:val="00D1218F"/>
    <w:rsid w:val="00D128FB"/>
    <w:rsid w:val="00D139EF"/>
    <w:rsid w:val="00D13CA3"/>
    <w:rsid w:val="00D14774"/>
    <w:rsid w:val="00D1490F"/>
    <w:rsid w:val="00D14C25"/>
    <w:rsid w:val="00D14DB1"/>
    <w:rsid w:val="00D15BBA"/>
    <w:rsid w:val="00D15CEA"/>
    <w:rsid w:val="00D15DAC"/>
    <w:rsid w:val="00D15F5F"/>
    <w:rsid w:val="00D166A2"/>
    <w:rsid w:val="00D16772"/>
    <w:rsid w:val="00D16B58"/>
    <w:rsid w:val="00D16C62"/>
    <w:rsid w:val="00D16DF5"/>
    <w:rsid w:val="00D17089"/>
    <w:rsid w:val="00D17214"/>
    <w:rsid w:val="00D172FD"/>
    <w:rsid w:val="00D17A83"/>
    <w:rsid w:val="00D20106"/>
    <w:rsid w:val="00D20626"/>
    <w:rsid w:val="00D20811"/>
    <w:rsid w:val="00D20B0D"/>
    <w:rsid w:val="00D21AE7"/>
    <w:rsid w:val="00D21E1D"/>
    <w:rsid w:val="00D21E62"/>
    <w:rsid w:val="00D21F6F"/>
    <w:rsid w:val="00D2292E"/>
    <w:rsid w:val="00D229A5"/>
    <w:rsid w:val="00D22CB4"/>
    <w:rsid w:val="00D236BE"/>
    <w:rsid w:val="00D23C33"/>
    <w:rsid w:val="00D23CC9"/>
    <w:rsid w:val="00D24115"/>
    <w:rsid w:val="00D243F4"/>
    <w:rsid w:val="00D25289"/>
    <w:rsid w:val="00D25C43"/>
    <w:rsid w:val="00D25F81"/>
    <w:rsid w:val="00D26087"/>
    <w:rsid w:val="00D26115"/>
    <w:rsid w:val="00D26C56"/>
    <w:rsid w:val="00D26E38"/>
    <w:rsid w:val="00D26F00"/>
    <w:rsid w:val="00D270A7"/>
    <w:rsid w:val="00D2738E"/>
    <w:rsid w:val="00D27450"/>
    <w:rsid w:val="00D275ED"/>
    <w:rsid w:val="00D279F1"/>
    <w:rsid w:val="00D27A17"/>
    <w:rsid w:val="00D27C0C"/>
    <w:rsid w:val="00D27E51"/>
    <w:rsid w:val="00D302C2"/>
    <w:rsid w:val="00D30484"/>
    <w:rsid w:val="00D30545"/>
    <w:rsid w:val="00D30B04"/>
    <w:rsid w:val="00D30BAE"/>
    <w:rsid w:val="00D313F0"/>
    <w:rsid w:val="00D31501"/>
    <w:rsid w:val="00D320F5"/>
    <w:rsid w:val="00D321EF"/>
    <w:rsid w:val="00D3250A"/>
    <w:rsid w:val="00D32782"/>
    <w:rsid w:val="00D32B4B"/>
    <w:rsid w:val="00D32E22"/>
    <w:rsid w:val="00D32F6B"/>
    <w:rsid w:val="00D33C8D"/>
    <w:rsid w:val="00D33E30"/>
    <w:rsid w:val="00D342ED"/>
    <w:rsid w:val="00D344C0"/>
    <w:rsid w:val="00D3467F"/>
    <w:rsid w:val="00D35025"/>
    <w:rsid w:val="00D35A75"/>
    <w:rsid w:val="00D35D0D"/>
    <w:rsid w:val="00D3650F"/>
    <w:rsid w:val="00D36549"/>
    <w:rsid w:val="00D36683"/>
    <w:rsid w:val="00D36687"/>
    <w:rsid w:val="00D367EF"/>
    <w:rsid w:val="00D36ED6"/>
    <w:rsid w:val="00D36F7E"/>
    <w:rsid w:val="00D37137"/>
    <w:rsid w:val="00D373D1"/>
    <w:rsid w:val="00D3761A"/>
    <w:rsid w:val="00D40426"/>
    <w:rsid w:val="00D40588"/>
    <w:rsid w:val="00D40A6C"/>
    <w:rsid w:val="00D40BCC"/>
    <w:rsid w:val="00D4109D"/>
    <w:rsid w:val="00D4145C"/>
    <w:rsid w:val="00D41698"/>
    <w:rsid w:val="00D417D7"/>
    <w:rsid w:val="00D41E36"/>
    <w:rsid w:val="00D42866"/>
    <w:rsid w:val="00D42D6C"/>
    <w:rsid w:val="00D42E08"/>
    <w:rsid w:val="00D434ED"/>
    <w:rsid w:val="00D43DD5"/>
    <w:rsid w:val="00D43EC7"/>
    <w:rsid w:val="00D43EEF"/>
    <w:rsid w:val="00D43F3B"/>
    <w:rsid w:val="00D44050"/>
    <w:rsid w:val="00D44469"/>
    <w:rsid w:val="00D44473"/>
    <w:rsid w:val="00D448A3"/>
    <w:rsid w:val="00D44B39"/>
    <w:rsid w:val="00D44C23"/>
    <w:rsid w:val="00D4523E"/>
    <w:rsid w:val="00D45BDE"/>
    <w:rsid w:val="00D46017"/>
    <w:rsid w:val="00D46438"/>
    <w:rsid w:val="00D467FF"/>
    <w:rsid w:val="00D46A59"/>
    <w:rsid w:val="00D46ADF"/>
    <w:rsid w:val="00D46B80"/>
    <w:rsid w:val="00D46CC9"/>
    <w:rsid w:val="00D46F25"/>
    <w:rsid w:val="00D46FA1"/>
    <w:rsid w:val="00D472E9"/>
    <w:rsid w:val="00D4742F"/>
    <w:rsid w:val="00D47472"/>
    <w:rsid w:val="00D47487"/>
    <w:rsid w:val="00D474EC"/>
    <w:rsid w:val="00D47584"/>
    <w:rsid w:val="00D479D7"/>
    <w:rsid w:val="00D47D79"/>
    <w:rsid w:val="00D47E6B"/>
    <w:rsid w:val="00D504B0"/>
    <w:rsid w:val="00D505B3"/>
    <w:rsid w:val="00D50A2C"/>
    <w:rsid w:val="00D50E14"/>
    <w:rsid w:val="00D5112A"/>
    <w:rsid w:val="00D5135C"/>
    <w:rsid w:val="00D519C0"/>
    <w:rsid w:val="00D51A92"/>
    <w:rsid w:val="00D51D19"/>
    <w:rsid w:val="00D51EAC"/>
    <w:rsid w:val="00D5215E"/>
    <w:rsid w:val="00D523BD"/>
    <w:rsid w:val="00D524B3"/>
    <w:rsid w:val="00D5269A"/>
    <w:rsid w:val="00D53474"/>
    <w:rsid w:val="00D537FA"/>
    <w:rsid w:val="00D53A93"/>
    <w:rsid w:val="00D53E35"/>
    <w:rsid w:val="00D53F19"/>
    <w:rsid w:val="00D53F62"/>
    <w:rsid w:val="00D54097"/>
    <w:rsid w:val="00D5432F"/>
    <w:rsid w:val="00D54967"/>
    <w:rsid w:val="00D54A27"/>
    <w:rsid w:val="00D5503F"/>
    <w:rsid w:val="00D5547D"/>
    <w:rsid w:val="00D558E9"/>
    <w:rsid w:val="00D55903"/>
    <w:rsid w:val="00D55B4E"/>
    <w:rsid w:val="00D56158"/>
    <w:rsid w:val="00D56893"/>
    <w:rsid w:val="00D56AE0"/>
    <w:rsid w:val="00D56EAD"/>
    <w:rsid w:val="00D5703B"/>
    <w:rsid w:val="00D5711C"/>
    <w:rsid w:val="00D57541"/>
    <w:rsid w:val="00D576D3"/>
    <w:rsid w:val="00D6010B"/>
    <w:rsid w:val="00D6044E"/>
    <w:rsid w:val="00D60819"/>
    <w:rsid w:val="00D60A50"/>
    <w:rsid w:val="00D60BD3"/>
    <w:rsid w:val="00D60F56"/>
    <w:rsid w:val="00D60FA8"/>
    <w:rsid w:val="00D61171"/>
    <w:rsid w:val="00D614EC"/>
    <w:rsid w:val="00D61CFD"/>
    <w:rsid w:val="00D61E25"/>
    <w:rsid w:val="00D622ED"/>
    <w:rsid w:val="00D62C43"/>
    <w:rsid w:val="00D62E02"/>
    <w:rsid w:val="00D62EA7"/>
    <w:rsid w:val="00D63047"/>
    <w:rsid w:val="00D6329B"/>
    <w:rsid w:val="00D6335C"/>
    <w:rsid w:val="00D63B2A"/>
    <w:rsid w:val="00D641B5"/>
    <w:rsid w:val="00D6433E"/>
    <w:rsid w:val="00D645C0"/>
    <w:rsid w:val="00D645D1"/>
    <w:rsid w:val="00D6472C"/>
    <w:rsid w:val="00D65AE3"/>
    <w:rsid w:val="00D6646F"/>
    <w:rsid w:val="00D664F4"/>
    <w:rsid w:val="00D666BC"/>
    <w:rsid w:val="00D66864"/>
    <w:rsid w:val="00D669CE"/>
    <w:rsid w:val="00D6745E"/>
    <w:rsid w:val="00D675E9"/>
    <w:rsid w:val="00D677AA"/>
    <w:rsid w:val="00D70800"/>
    <w:rsid w:val="00D70AAB"/>
    <w:rsid w:val="00D70D82"/>
    <w:rsid w:val="00D70F89"/>
    <w:rsid w:val="00D71156"/>
    <w:rsid w:val="00D711A1"/>
    <w:rsid w:val="00D71476"/>
    <w:rsid w:val="00D718D0"/>
    <w:rsid w:val="00D71C75"/>
    <w:rsid w:val="00D72C7D"/>
    <w:rsid w:val="00D735DE"/>
    <w:rsid w:val="00D73EF4"/>
    <w:rsid w:val="00D73FAA"/>
    <w:rsid w:val="00D7406A"/>
    <w:rsid w:val="00D74612"/>
    <w:rsid w:val="00D746D3"/>
    <w:rsid w:val="00D74C83"/>
    <w:rsid w:val="00D74F5E"/>
    <w:rsid w:val="00D74FE0"/>
    <w:rsid w:val="00D752EE"/>
    <w:rsid w:val="00D760E4"/>
    <w:rsid w:val="00D7639D"/>
    <w:rsid w:val="00D7652C"/>
    <w:rsid w:val="00D76991"/>
    <w:rsid w:val="00D76AC6"/>
    <w:rsid w:val="00D76B11"/>
    <w:rsid w:val="00D77839"/>
    <w:rsid w:val="00D77E5E"/>
    <w:rsid w:val="00D80006"/>
    <w:rsid w:val="00D80046"/>
    <w:rsid w:val="00D80460"/>
    <w:rsid w:val="00D80816"/>
    <w:rsid w:val="00D80894"/>
    <w:rsid w:val="00D80AE7"/>
    <w:rsid w:val="00D80B22"/>
    <w:rsid w:val="00D80B4D"/>
    <w:rsid w:val="00D80D99"/>
    <w:rsid w:val="00D80FD6"/>
    <w:rsid w:val="00D8114E"/>
    <w:rsid w:val="00D813DB"/>
    <w:rsid w:val="00D8178D"/>
    <w:rsid w:val="00D8190D"/>
    <w:rsid w:val="00D81C0C"/>
    <w:rsid w:val="00D81C4B"/>
    <w:rsid w:val="00D81CDD"/>
    <w:rsid w:val="00D820CB"/>
    <w:rsid w:val="00D8230D"/>
    <w:rsid w:val="00D82BFB"/>
    <w:rsid w:val="00D82DF1"/>
    <w:rsid w:val="00D82E04"/>
    <w:rsid w:val="00D82E93"/>
    <w:rsid w:val="00D82EB8"/>
    <w:rsid w:val="00D83266"/>
    <w:rsid w:val="00D8329A"/>
    <w:rsid w:val="00D8336C"/>
    <w:rsid w:val="00D83C9C"/>
    <w:rsid w:val="00D83CAB"/>
    <w:rsid w:val="00D83E9C"/>
    <w:rsid w:val="00D83FA9"/>
    <w:rsid w:val="00D84073"/>
    <w:rsid w:val="00D84311"/>
    <w:rsid w:val="00D8442C"/>
    <w:rsid w:val="00D84467"/>
    <w:rsid w:val="00D845F0"/>
    <w:rsid w:val="00D84850"/>
    <w:rsid w:val="00D849F9"/>
    <w:rsid w:val="00D84CDB"/>
    <w:rsid w:val="00D84E11"/>
    <w:rsid w:val="00D8527C"/>
    <w:rsid w:val="00D8559D"/>
    <w:rsid w:val="00D86276"/>
    <w:rsid w:val="00D86443"/>
    <w:rsid w:val="00D86885"/>
    <w:rsid w:val="00D8693C"/>
    <w:rsid w:val="00D86BB8"/>
    <w:rsid w:val="00D86FFC"/>
    <w:rsid w:val="00D87992"/>
    <w:rsid w:val="00D87EF1"/>
    <w:rsid w:val="00D9014C"/>
    <w:rsid w:val="00D907F9"/>
    <w:rsid w:val="00D90E4D"/>
    <w:rsid w:val="00D912C2"/>
    <w:rsid w:val="00D9184E"/>
    <w:rsid w:val="00D919BA"/>
    <w:rsid w:val="00D91C58"/>
    <w:rsid w:val="00D91FAE"/>
    <w:rsid w:val="00D92090"/>
    <w:rsid w:val="00D92491"/>
    <w:rsid w:val="00D929C6"/>
    <w:rsid w:val="00D92A9E"/>
    <w:rsid w:val="00D92D3E"/>
    <w:rsid w:val="00D9346C"/>
    <w:rsid w:val="00D93713"/>
    <w:rsid w:val="00D937E4"/>
    <w:rsid w:val="00D939E5"/>
    <w:rsid w:val="00D94110"/>
    <w:rsid w:val="00D9503C"/>
    <w:rsid w:val="00D95783"/>
    <w:rsid w:val="00D95FB9"/>
    <w:rsid w:val="00D96062"/>
    <w:rsid w:val="00D962BF"/>
    <w:rsid w:val="00D96950"/>
    <w:rsid w:val="00D96BB6"/>
    <w:rsid w:val="00D96C0A"/>
    <w:rsid w:val="00D97425"/>
    <w:rsid w:val="00DA03A7"/>
    <w:rsid w:val="00DA03C4"/>
    <w:rsid w:val="00DA0D53"/>
    <w:rsid w:val="00DA15CA"/>
    <w:rsid w:val="00DA17BC"/>
    <w:rsid w:val="00DA199A"/>
    <w:rsid w:val="00DA19CF"/>
    <w:rsid w:val="00DA1A1A"/>
    <w:rsid w:val="00DA25CC"/>
    <w:rsid w:val="00DA28E5"/>
    <w:rsid w:val="00DA2B51"/>
    <w:rsid w:val="00DA2F6C"/>
    <w:rsid w:val="00DA3132"/>
    <w:rsid w:val="00DA3A38"/>
    <w:rsid w:val="00DA412D"/>
    <w:rsid w:val="00DA49DB"/>
    <w:rsid w:val="00DA49F5"/>
    <w:rsid w:val="00DA4A72"/>
    <w:rsid w:val="00DA4BA7"/>
    <w:rsid w:val="00DA4FC0"/>
    <w:rsid w:val="00DA5CA9"/>
    <w:rsid w:val="00DA6620"/>
    <w:rsid w:val="00DA6647"/>
    <w:rsid w:val="00DA66AE"/>
    <w:rsid w:val="00DA6B28"/>
    <w:rsid w:val="00DA6BCD"/>
    <w:rsid w:val="00DA71FE"/>
    <w:rsid w:val="00DA7643"/>
    <w:rsid w:val="00DA7B2C"/>
    <w:rsid w:val="00DA7D1A"/>
    <w:rsid w:val="00DB0297"/>
    <w:rsid w:val="00DB0B13"/>
    <w:rsid w:val="00DB0B98"/>
    <w:rsid w:val="00DB0DD6"/>
    <w:rsid w:val="00DB10BC"/>
    <w:rsid w:val="00DB1492"/>
    <w:rsid w:val="00DB1B07"/>
    <w:rsid w:val="00DB21B9"/>
    <w:rsid w:val="00DB2B5C"/>
    <w:rsid w:val="00DB2CEC"/>
    <w:rsid w:val="00DB31B3"/>
    <w:rsid w:val="00DB34AF"/>
    <w:rsid w:val="00DB45AC"/>
    <w:rsid w:val="00DB4673"/>
    <w:rsid w:val="00DB483E"/>
    <w:rsid w:val="00DB4CB5"/>
    <w:rsid w:val="00DB4CE7"/>
    <w:rsid w:val="00DB564B"/>
    <w:rsid w:val="00DB5FA8"/>
    <w:rsid w:val="00DB61D1"/>
    <w:rsid w:val="00DB66AC"/>
    <w:rsid w:val="00DB6ABD"/>
    <w:rsid w:val="00DB6F8C"/>
    <w:rsid w:val="00DB727C"/>
    <w:rsid w:val="00DB7487"/>
    <w:rsid w:val="00DB78E5"/>
    <w:rsid w:val="00DB7D9D"/>
    <w:rsid w:val="00DB7FE9"/>
    <w:rsid w:val="00DC07DB"/>
    <w:rsid w:val="00DC0993"/>
    <w:rsid w:val="00DC0AA4"/>
    <w:rsid w:val="00DC0F9C"/>
    <w:rsid w:val="00DC122D"/>
    <w:rsid w:val="00DC17FA"/>
    <w:rsid w:val="00DC18DB"/>
    <w:rsid w:val="00DC26BE"/>
    <w:rsid w:val="00DC2B51"/>
    <w:rsid w:val="00DC2BB3"/>
    <w:rsid w:val="00DC2C08"/>
    <w:rsid w:val="00DC2F68"/>
    <w:rsid w:val="00DC34EB"/>
    <w:rsid w:val="00DC3642"/>
    <w:rsid w:val="00DC3896"/>
    <w:rsid w:val="00DC3A39"/>
    <w:rsid w:val="00DC3B3D"/>
    <w:rsid w:val="00DC3C68"/>
    <w:rsid w:val="00DC3CDE"/>
    <w:rsid w:val="00DC431B"/>
    <w:rsid w:val="00DC4607"/>
    <w:rsid w:val="00DC4666"/>
    <w:rsid w:val="00DC469A"/>
    <w:rsid w:val="00DC4704"/>
    <w:rsid w:val="00DC5035"/>
    <w:rsid w:val="00DC5EFE"/>
    <w:rsid w:val="00DC6148"/>
    <w:rsid w:val="00DC6409"/>
    <w:rsid w:val="00DC64C2"/>
    <w:rsid w:val="00DC64F8"/>
    <w:rsid w:val="00DC6D2A"/>
    <w:rsid w:val="00DC6D43"/>
    <w:rsid w:val="00DC6E92"/>
    <w:rsid w:val="00DC74AD"/>
    <w:rsid w:val="00DC75F7"/>
    <w:rsid w:val="00DC7638"/>
    <w:rsid w:val="00DC7845"/>
    <w:rsid w:val="00DC7C1B"/>
    <w:rsid w:val="00DD05B6"/>
    <w:rsid w:val="00DD0E31"/>
    <w:rsid w:val="00DD0E87"/>
    <w:rsid w:val="00DD1156"/>
    <w:rsid w:val="00DD1426"/>
    <w:rsid w:val="00DD14D9"/>
    <w:rsid w:val="00DD186D"/>
    <w:rsid w:val="00DD1B26"/>
    <w:rsid w:val="00DD2003"/>
    <w:rsid w:val="00DD24E4"/>
    <w:rsid w:val="00DD27DE"/>
    <w:rsid w:val="00DD28E1"/>
    <w:rsid w:val="00DD2B37"/>
    <w:rsid w:val="00DD2DF5"/>
    <w:rsid w:val="00DD2F63"/>
    <w:rsid w:val="00DD2FDD"/>
    <w:rsid w:val="00DD2FF6"/>
    <w:rsid w:val="00DD3670"/>
    <w:rsid w:val="00DD4002"/>
    <w:rsid w:val="00DD4011"/>
    <w:rsid w:val="00DD4019"/>
    <w:rsid w:val="00DD40AC"/>
    <w:rsid w:val="00DD4173"/>
    <w:rsid w:val="00DD42E6"/>
    <w:rsid w:val="00DD439C"/>
    <w:rsid w:val="00DD4499"/>
    <w:rsid w:val="00DD47C2"/>
    <w:rsid w:val="00DD4C16"/>
    <w:rsid w:val="00DD53A7"/>
    <w:rsid w:val="00DD5470"/>
    <w:rsid w:val="00DD5951"/>
    <w:rsid w:val="00DD5EEB"/>
    <w:rsid w:val="00DD5FDC"/>
    <w:rsid w:val="00DD6406"/>
    <w:rsid w:val="00DD65B0"/>
    <w:rsid w:val="00DD73EF"/>
    <w:rsid w:val="00DD747C"/>
    <w:rsid w:val="00DD749A"/>
    <w:rsid w:val="00DD7691"/>
    <w:rsid w:val="00DD7A13"/>
    <w:rsid w:val="00DE0019"/>
    <w:rsid w:val="00DE0162"/>
    <w:rsid w:val="00DE079B"/>
    <w:rsid w:val="00DE0BF6"/>
    <w:rsid w:val="00DE109D"/>
    <w:rsid w:val="00DE1206"/>
    <w:rsid w:val="00DE1C45"/>
    <w:rsid w:val="00DE1EE3"/>
    <w:rsid w:val="00DE1F47"/>
    <w:rsid w:val="00DE23E8"/>
    <w:rsid w:val="00DE3199"/>
    <w:rsid w:val="00DE3E3D"/>
    <w:rsid w:val="00DE3E74"/>
    <w:rsid w:val="00DE463A"/>
    <w:rsid w:val="00DE47E1"/>
    <w:rsid w:val="00DE4C6C"/>
    <w:rsid w:val="00DE5315"/>
    <w:rsid w:val="00DE5D65"/>
    <w:rsid w:val="00DE6196"/>
    <w:rsid w:val="00DE6508"/>
    <w:rsid w:val="00DE6837"/>
    <w:rsid w:val="00DE7009"/>
    <w:rsid w:val="00DE72B2"/>
    <w:rsid w:val="00DE75A6"/>
    <w:rsid w:val="00DE7909"/>
    <w:rsid w:val="00DF0380"/>
    <w:rsid w:val="00DF09AD"/>
    <w:rsid w:val="00DF1014"/>
    <w:rsid w:val="00DF104A"/>
    <w:rsid w:val="00DF12EF"/>
    <w:rsid w:val="00DF21B8"/>
    <w:rsid w:val="00DF2516"/>
    <w:rsid w:val="00DF2A1B"/>
    <w:rsid w:val="00DF2D3B"/>
    <w:rsid w:val="00DF3651"/>
    <w:rsid w:val="00DF3E1C"/>
    <w:rsid w:val="00DF474F"/>
    <w:rsid w:val="00DF48FD"/>
    <w:rsid w:val="00DF4916"/>
    <w:rsid w:val="00DF49A3"/>
    <w:rsid w:val="00DF5042"/>
    <w:rsid w:val="00DF54EC"/>
    <w:rsid w:val="00DF5AFC"/>
    <w:rsid w:val="00DF6272"/>
    <w:rsid w:val="00DF667F"/>
    <w:rsid w:val="00DF6765"/>
    <w:rsid w:val="00DF7908"/>
    <w:rsid w:val="00E00040"/>
    <w:rsid w:val="00E001F0"/>
    <w:rsid w:val="00E0034B"/>
    <w:rsid w:val="00E003B7"/>
    <w:rsid w:val="00E0059D"/>
    <w:rsid w:val="00E0072D"/>
    <w:rsid w:val="00E008BA"/>
    <w:rsid w:val="00E0128B"/>
    <w:rsid w:val="00E01505"/>
    <w:rsid w:val="00E01998"/>
    <w:rsid w:val="00E022F0"/>
    <w:rsid w:val="00E0257C"/>
    <w:rsid w:val="00E026B8"/>
    <w:rsid w:val="00E02EA4"/>
    <w:rsid w:val="00E03A0A"/>
    <w:rsid w:val="00E03B65"/>
    <w:rsid w:val="00E03F5A"/>
    <w:rsid w:val="00E04169"/>
    <w:rsid w:val="00E042D1"/>
    <w:rsid w:val="00E045A9"/>
    <w:rsid w:val="00E04D5D"/>
    <w:rsid w:val="00E0501D"/>
    <w:rsid w:val="00E0508B"/>
    <w:rsid w:val="00E0517C"/>
    <w:rsid w:val="00E053A4"/>
    <w:rsid w:val="00E054E3"/>
    <w:rsid w:val="00E05EEF"/>
    <w:rsid w:val="00E064B2"/>
    <w:rsid w:val="00E068D3"/>
    <w:rsid w:val="00E06C1E"/>
    <w:rsid w:val="00E06D35"/>
    <w:rsid w:val="00E07A7E"/>
    <w:rsid w:val="00E100B1"/>
    <w:rsid w:val="00E10184"/>
    <w:rsid w:val="00E102A0"/>
    <w:rsid w:val="00E1048C"/>
    <w:rsid w:val="00E1079C"/>
    <w:rsid w:val="00E1092D"/>
    <w:rsid w:val="00E10B40"/>
    <w:rsid w:val="00E10C94"/>
    <w:rsid w:val="00E1164B"/>
    <w:rsid w:val="00E11ADE"/>
    <w:rsid w:val="00E11CB2"/>
    <w:rsid w:val="00E11D7C"/>
    <w:rsid w:val="00E12307"/>
    <w:rsid w:val="00E1241B"/>
    <w:rsid w:val="00E12D37"/>
    <w:rsid w:val="00E12EDE"/>
    <w:rsid w:val="00E13360"/>
    <w:rsid w:val="00E13875"/>
    <w:rsid w:val="00E138F8"/>
    <w:rsid w:val="00E13CE6"/>
    <w:rsid w:val="00E13E22"/>
    <w:rsid w:val="00E14011"/>
    <w:rsid w:val="00E14435"/>
    <w:rsid w:val="00E14943"/>
    <w:rsid w:val="00E14A32"/>
    <w:rsid w:val="00E14B9A"/>
    <w:rsid w:val="00E1507A"/>
    <w:rsid w:val="00E153EB"/>
    <w:rsid w:val="00E157C7"/>
    <w:rsid w:val="00E15B31"/>
    <w:rsid w:val="00E15E6C"/>
    <w:rsid w:val="00E15F0F"/>
    <w:rsid w:val="00E16137"/>
    <w:rsid w:val="00E164B0"/>
    <w:rsid w:val="00E1659C"/>
    <w:rsid w:val="00E16621"/>
    <w:rsid w:val="00E169AE"/>
    <w:rsid w:val="00E16C27"/>
    <w:rsid w:val="00E16FA0"/>
    <w:rsid w:val="00E16FB9"/>
    <w:rsid w:val="00E17303"/>
    <w:rsid w:val="00E1766D"/>
    <w:rsid w:val="00E1767C"/>
    <w:rsid w:val="00E1773C"/>
    <w:rsid w:val="00E20F2C"/>
    <w:rsid w:val="00E20FD6"/>
    <w:rsid w:val="00E2100D"/>
    <w:rsid w:val="00E2120D"/>
    <w:rsid w:val="00E21461"/>
    <w:rsid w:val="00E2169A"/>
    <w:rsid w:val="00E21E32"/>
    <w:rsid w:val="00E223B1"/>
    <w:rsid w:val="00E227CA"/>
    <w:rsid w:val="00E22B14"/>
    <w:rsid w:val="00E22B78"/>
    <w:rsid w:val="00E22BA4"/>
    <w:rsid w:val="00E22BC0"/>
    <w:rsid w:val="00E22BF7"/>
    <w:rsid w:val="00E22E02"/>
    <w:rsid w:val="00E2355F"/>
    <w:rsid w:val="00E23566"/>
    <w:rsid w:val="00E23A5E"/>
    <w:rsid w:val="00E23EAF"/>
    <w:rsid w:val="00E23FF2"/>
    <w:rsid w:val="00E24D62"/>
    <w:rsid w:val="00E25A14"/>
    <w:rsid w:val="00E2660C"/>
    <w:rsid w:val="00E2661E"/>
    <w:rsid w:val="00E268A4"/>
    <w:rsid w:val="00E273B2"/>
    <w:rsid w:val="00E27473"/>
    <w:rsid w:val="00E27788"/>
    <w:rsid w:val="00E27EB8"/>
    <w:rsid w:val="00E304C2"/>
    <w:rsid w:val="00E3089C"/>
    <w:rsid w:val="00E309B8"/>
    <w:rsid w:val="00E30BDE"/>
    <w:rsid w:val="00E30D65"/>
    <w:rsid w:val="00E310F4"/>
    <w:rsid w:val="00E320E7"/>
    <w:rsid w:val="00E32F9E"/>
    <w:rsid w:val="00E32FB3"/>
    <w:rsid w:val="00E33100"/>
    <w:rsid w:val="00E333FE"/>
    <w:rsid w:val="00E3346D"/>
    <w:rsid w:val="00E33714"/>
    <w:rsid w:val="00E338C4"/>
    <w:rsid w:val="00E3391A"/>
    <w:rsid w:val="00E33ADB"/>
    <w:rsid w:val="00E3401F"/>
    <w:rsid w:val="00E34322"/>
    <w:rsid w:val="00E3461D"/>
    <w:rsid w:val="00E34CE3"/>
    <w:rsid w:val="00E34FED"/>
    <w:rsid w:val="00E3529F"/>
    <w:rsid w:val="00E35342"/>
    <w:rsid w:val="00E35A7D"/>
    <w:rsid w:val="00E35B2C"/>
    <w:rsid w:val="00E35E96"/>
    <w:rsid w:val="00E35FBC"/>
    <w:rsid w:val="00E3661D"/>
    <w:rsid w:val="00E3680B"/>
    <w:rsid w:val="00E371E7"/>
    <w:rsid w:val="00E37C17"/>
    <w:rsid w:val="00E37ED7"/>
    <w:rsid w:val="00E37F14"/>
    <w:rsid w:val="00E40115"/>
    <w:rsid w:val="00E40434"/>
    <w:rsid w:val="00E40452"/>
    <w:rsid w:val="00E4073C"/>
    <w:rsid w:val="00E40841"/>
    <w:rsid w:val="00E40AE4"/>
    <w:rsid w:val="00E40C60"/>
    <w:rsid w:val="00E410F6"/>
    <w:rsid w:val="00E41944"/>
    <w:rsid w:val="00E41A8D"/>
    <w:rsid w:val="00E4207E"/>
    <w:rsid w:val="00E421C3"/>
    <w:rsid w:val="00E43822"/>
    <w:rsid w:val="00E43EF3"/>
    <w:rsid w:val="00E44369"/>
    <w:rsid w:val="00E44AF0"/>
    <w:rsid w:val="00E44B84"/>
    <w:rsid w:val="00E44C34"/>
    <w:rsid w:val="00E44CC1"/>
    <w:rsid w:val="00E4519B"/>
    <w:rsid w:val="00E453CF"/>
    <w:rsid w:val="00E458D7"/>
    <w:rsid w:val="00E45C6A"/>
    <w:rsid w:val="00E45FE4"/>
    <w:rsid w:val="00E46445"/>
    <w:rsid w:val="00E4645B"/>
    <w:rsid w:val="00E464F9"/>
    <w:rsid w:val="00E46832"/>
    <w:rsid w:val="00E468E0"/>
    <w:rsid w:val="00E472B3"/>
    <w:rsid w:val="00E4757B"/>
    <w:rsid w:val="00E47716"/>
    <w:rsid w:val="00E47977"/>
    <w:rsid w:val="00E47ABD"/>
    <w:rsid w:val="00E47CAB"/>
    <w:rsid w:val="00E47E58"/>
    <w:rsid w:val="00E50B23"/>
    <w:rsid w:val="00E50D1E"/>
    <w:rsid w:val="00E50F8F"/>
    <w:rsid w:val="00E5109D"/>
    <w:rsid w:val="00E516CC"/>
    <w:rsid w:val="00E5175B"/>
    <w:rsid w:val="00E519E4"/>
    <w:rsid w:val="00E51BEF"/>
    <w:rsid w:val="00E51C75"/>
    <w:rsid w:val="00E52067"/>
    <w:rsid w:val="00E52629"/>
    <w:rsid w:val="00E5321E"/>
    <w:rsid w:val="00E53CF4"/>
    <w:rsid w:val="00E540B9"/>
    <w:rsid w:val="00E54585"/>
    <w:rsid w:val="00E54702"/>
    <w:rsid w:val="00E54CF2"/>
    <w:rsid w:val="00E54DEC"/>
    <w:rsid w:val="00E54EEB"/>
    <w:rsid w:val="00E550F1"/>
    <w:rsid w:val="00E551D3"/>
    <w:rsid w:val="00E55AA1"/>
    <w:rsid w:val="00E55FCC"/>
    <w:rsid w:val="00E560A8"/>
    <w:rsid w:val="00E563E1"/>
    <w:rsid w:val="00E56666"/>
    <w:rsid w:val="00E566A8"/>
    <w:rsid w:val="00E5699F"/>
    <w:rsid w:val="00E56A19"/>
    <w:rsid w:val="00E56BFF"/>
    <w:rsid w:val="00E56DC8"/>
    <w:rsid w:val="00E5737D"/>
    <w:rsid w:val="00E5777F"/>
    <w:rsid w:val="00E57BDD"/>
    <w:rsid w:val="00E602A6"/>
    <w:rsid w:val="00E60368"/>
    <w:rsid w:val="00E607BE"/>
    <w:rsid w:val="00E60A43"/>
    <w:rsid w:val="00E60B65"/>
    <w:rsid w:val="00E60CCB"/>
    <w:rsid w:val="00E60DDD"/>
    <w:rsid w:val="00E60DED"/>
    <w:rsid w:val="00E611D4"/>
    <w:rsid w:val="00E6174C"/>
    <w:rsid w:val="00E61B98"/>
    <w:rsid w:val="00E61BA5"/>
    <w:rsid w:val="00E61D74"/>
    <w:rsid w:val="00E621C2"/>
    <w:rsid w:val="00E6294C"/>
    <w:rsid w:val="00E62AB4"/>
    <w:rsid w:val="00E62F92"/>
    <w:rsid w:val="00E63474"/>
    <w:rsid w:val="00E637A2"/>
    <w:rsid w:val="00E63903"/>
    <w:rsid w:val="00E63BD3"/>
    <w:rsid w:val="00E63C73"/>
    <w:rsid w:val="00E63D71"/>
    <w:rsid w:val="00E64826"/>
    <w:rsid w:val="00E64B08"/>
    <w:rsid w:val="00E64E17"/>
    <w:rsid w:val="00E64F78"/>
    <w:rsid w:val="00E6514A"/>
    <w:rsid w:val="00E659CD"/>
    <w:rsid w:val="00E65B53"/>
    <w:rsid w:val="00E66450"/>
    <w:rsid w:val="00E6661E"/>
    <w:rsid w:val="00E6681F"/>
    <w:rsid w:val="00E668E1"/>
    <w:rsid w:val="00E66A31"/>
    <w:rsid w:val="00E66B21"/>
    <w:rsid w:val="00E66F9C"/>
    <w:rsid w:val="00E6748A"/>
    <w:rsid w:val="00E67678"/>
    <w:rsid w:val="00E6797B"/>
    <w:rsid w:val="00E67BF8"/>
    <w:rsid w:val="00E67C3A"/>
    <w:rsid w:val="00E67D3D"/>
    <w:rsid w:val="00E67D6D"/>
    <w:rsid w:val="00E67F4C"/>
    <w:rsid w:val="00E67F56"/>
    <w:rsid w:val="00E705C5"/>
    <w:rsid w:val="00E70975"/>
    <w:rsid w:val="00E70993"/>
    <w:rsid w:val="00E70C57"/>
    <w:rsid w:val="00E70C7E"/>
    <w:rsid w:val="00E70E2D"/>
    <w:rsid w:val="00E714E2"/>
    <w:rsid w:val="00E71633"/>
    <w:rsid w:val="00E719BA"/>
    <w:rsid w:val="00E71A98"/>
    <w:rsid w:val="00E72339"/>
    <w:rsid w:val="00E729FA"/>
    <w:rsid w:val="00E72F68"/>
    <w:rsid w:val="00E730A2"/>
    <w:rsid w:val="00E73780"/>
    <w:rsid w:val="00E73DA7"/>
    <w:rsid w:val="00E73E5E"/>
    <w:rsid w:val="00E73F86"/>
    <w:rsid w:val="00E741AC"/>
    <w:rsid w:val="00E7453D"/>
    <w:rsid w:val="00E74553"/>
    <w:rsid w:val="00E745FF"/>
    <w:rsid w:val="00E7474F"/>
    <w:rsid w:val="00E747CF"/>
    <w:rsid w:val="00E7493B"/>
    <w:rsid w:val="00E74E60"/>
    <w:rsid w:val="00E7528F"/>
    <w:rsid w:val="00E755EF"/>
    <w:rsid w:val="00E75DBC"/>
    <w:rsid w:val="00E761D7"/>
    <w:rsid w:val="00E764CC"/>
    <w:rsid w:val="00E76522"/>
    <w:rsid w:val="00E76D1B"/>
    <w:rsid w:val="00E76E10"/>
    <w:rsid w:val="00E778A8"/>
    <w:rsid w:val="00E77941"/>
    <w:rsid w:val="00E779D3"/>
    <w:rsid w:val="00E77A4E"/>
    <w:rsid w:val="00E77B9F"/>
    <w:rsid w:val="00E77D44"/>
    <w:rsid w:val="00E77DC9"/>
    <w:rsid w:val="00E77E63"/>
    <w:rsid w:val="00E80362"/>
    <w:rsid w:val="00E809AE"/>
    <w:rsid w:val="00E80C95"/>
    <w:rsid w:val="00E80D63"/>
    <w:rsid w:val="00E812C0"/>
    <w:rsid w:val="00E81370"/>
    <w:rsid w:val="00E81456"/>
    <w:rsid w:val="00E816D1"/>
    <w:rsid w:val="00E81BDC"/>
    <w:rsid w:val="00E81E06"/>
    <w:rsid w:val="00E81F86"/>
    <w:rsid w:val="00E8254A"/>
    <w:rsid w:val="00E82553"/>
    <w:rsid w:val="00E82891"/>
    <w:rsid w:val="00E82BCF"/>
    <w:rsid w:val="00E8313A"/>
    <w:rsid w:val="00E834BC"/>
    <w:rsid w:val="00E836BA"/>
    <w:rsid w:val="00E83A64"/>
    <w:rsid w:val="00E83E19"/>
    <w:rsid w:val="00E83F56"/>
    <w:rsid w:val="00E8429A"/>
    <w:rsid w:val="00E84329"/>
    <w:rsid w:val="00E847AF"/>
    <w:rsid w:val="00E85227"/>
    <w:rsid w:val="00E85563"/>
    <w:rsid w:val="00E85CFB"/>
    <w:rsid w:val="00E85FD7"/>
    <w:rsid w:val="00E867E1"/>
    <w:rsid w:val="00E86E1F"/>
    <w:rsid w:val="00E86FC6"/>
    <w:rsid w:val="00E87284"/>
    <w:rsid w:val="00E87731"/>
    <w:rsid w:val="00E87A84"/>
    <w:rsid w:val="00E87AC1"/>
    <w:rsid w:val="00E90494"/>
    <w:rsid w:val="00E90598"/>
    <w:rsid w:val="00E905F3"/>
    <w:rsid w:val="00E91221"/>
    <w:rsid w:val="00E91757"/>
    <w:rsid w:val="00E91885"/>
    <w:rsid w:val="00E91ECD"/>
    <w:rsid w:val="00E923E4"/>
    <w:rsid w:val="00E92425"/>
    <w:rsid w:val="00E92866"/>
    <w:rsid w:val="00E92B42"/>
    <w:rsid w:val="00E92E00"/>
    <w:rsid w:val="00E932B2"/>
    <w:rsid w:val="00E93710"/>
    <w:rsid w:val="00E93B47"/>
    <w:rsid w:val="00E93F10"/>
    <w:rsid w:val="00E93F87"/>
    <w:rsid w:val="00E93FD8"/>
    <w:rsid w:val="00E940B3"/>
    <w:rsid w:val="00E9431B"/>
    <w:rsid w:val="00E944BF"/>
    <w:rsid w:val="00E947E4"/>
    <w:rsid w:val="00E94EF0"/>
    <w:rsid w:val="00E94FCC"/>
    <w:rsid w:val="00E9544F"/>
    <w:rsid w:val="00E9546A"/>
    <w:rsid w:val="00E959BA"/>
    <w:rsid w:val="00E95C79"/>
    <w:rsid w:val="00E95D25"/>
    <w:rsid w:val="00E95E8F"/>
    <w:rsid w:val="00E96075"/>
    <w:rsid w:val="00E96359"/>
    <w:rsid w:val="00E9692E"/>
    <w:rsid w:val="00E96A6A"/>
    <w:rsid w:val="00E96A83"/>
    <w:rsid w:val="00E970CC"/>
    <w:rsid w:val="00E971EA"/>
    <w:rsid w:val="00E97475"/>
    <w:rsid w:val="00E976B2"/>
    <w:rsid w:val="00E97A3C"/>
    <w:rsid w:val="00E97E5C"/>
    <w:rsid w:val="00E97E81"/>
    <w:rsid w:val="00EA00A2"/>
    <w:rsid w:val="00EA0181"/>
    <w:rsid w:val="00EA048E"/>
    <w:rsid w:val="00EA06F4"/>
    <w:rsid w:val="00EA072F"/>
    <w:rsid w:val="00EA0788"/>
    <w:rsid w:val="00EA0872"/>
    <w:rsid w:val="00EA08D4"/>
    <w:rsid w:val="00EA0A47"/>
    <w:rsid w:val="00EA0B24"/>
    <w:rsid w:val="00EA0BC5"/>
    <w:rsid w:val="00EA0BFB"/>
    <w:rsid w:val="00EA141A"/>
    <w:rsid w:val="00EA1AEF"/>
    <w:rsid w:val="00EA1F89"/>
    <w:rsid w:val="00EA202C"/>
    <w:rsid w:val="00EA213B"/>
    <w:rsid w:val="00EA2199"/>
    <w:rsid w:val="00EA2438"/>
    <w:rsid w:val="00EA293D"/>
    <w:rsid w:val="00EA31B6"/>
    <w:rsid w:val="00EA34E7"/>
    <w:rsid w:val="00EA36F0"/>
    <w:rsid w:val="00EA394E"/>
    <w:rsid w:val="00EA3D2F"/>
    <w:rsid w:val="00EA3D3C"/>
    <w:rsid w:val="00EA3FED"/>
    <w:rsid w:val="00EA4386"/>
    <w:rsid w:val="00EA471B"/>
    <w:rsid w:val="00EA4B04"/>
    <w:rsid w:val="00EA518B"/>
    <w:rsid w:val="00EA531E"/>
    <w:rsid w:val="00EA5540"/>
    <w:rsid w:val="00EA5A56"/>
    <w:rsid w:val="00EA5CF8"/>
    <w:rsid w:val="00EA5D6B"/>
    <w:rsid w:val="00EA6636"/>
    <w:rsid w:val="00EA6A30"/>
    <w:rsid w:val="00EA6B05"/>
    <w:rsid w:val="00EA6D49"/>
    <w:rsid w:val="00EA6FA2"/>
    <w:rsid w:val="00EA7236"/>
    <w:rsid w:val="00EA76FC"/>
    <w:rsid w:val="00EA7925"/>
    <w:rsid w:val="00EB02D8"/>
    <w:rsid w:val="00EB0332"/>
    <w:rsid w:val="00EB08AD"/>
    <w:rsid w:val="00EB1167"/>
    <w:rsid w:val="00EB18B6"/>
    <w:rsid w:val="00EB2182"/>
    <w:rsid w:val="00EB2762"/>
    <w:rsid w:val="00EB287F"/>
    <w:rsid w:val="00EB2BD8"/>
    <w:rsid w:val="00EB2DD3"/>
    <w:rsid w:val="00EB311D"/>
    <w:rsid w:val="00EB4139"/>
    <w:rsid w:val="00EB42BA"/>
    <w:rsid w:val="00EB4C8E"/>
    <w:rsid w:val="00EB4DFB"/>
    <w:rsid w:val="00EB4FD5"/>
    <w:rsid w:val="00EB503E"/>
    <w:rsid w:val="00EB5394"/>
    <w:rsid w:val="00EB573B"/>
    <w:rsid w:val="00EB5BEF"/>
    <w:rsid w:val="00EB6478"/>
    <w:rsid w:val="00EB6628"/>
    <w:rsid w:val="00EB6928"/>
    <w:rsid w:val="00EB6FD5"/>
    <w:rsid w:val="00EB734E"/>
    <w:rsid w:val="00EB7B4D"/>
    <w:rsid w:val="00EC06FF"/>
    <w:rsid w:val="00EC08CE"/>
    <w:rsid w:val="00EC0CBA"/>
    <w:rsid w:val="00EC0DB6"/>
    <w:rsid w:val="00EC10F7"/>
    <w:rsid w:val="00EC16F7"/>
    <w:rsid w:val="00EC1B1E"/>
    <w:rsid w:val="00EC1BAD"/>
    <w:rsid w:val="00EC1EDC"/>
    <w:rsid w:val="00EC214C"/>
    <w:rsid w:val="00EC2301"/>
    <w:rsid w:val="00EC254A"/>
    <w:rsid w:val="00EC2672"/>
    <w:rsid w:val="00EC2ACA"/>
    <w:rsid w:val="00EC2C06"/>
    <w:rsid w:val="00EC2CC2"/>
    <w:rsid w:val="00EC2FF5"/>
    <w:rsid w:val="00EC3462"/>
    <w:rsid w:val="00EC3626"/>
    <w:rsid w:val="00EC397D"/>
    <w:rsid w:val="00EC3AA5"/>
    <w:rsid w:val="00EC3F50"/>
    <w:rsid w:val="00EC3FF3"/>
    <w:rsid w:val="00EC4004"/>
    <w:rsid w:val="00EC44D7"/>
    <w:rsid w:val="00EC4BB7"/>
    <w:rsid w:val="00EC50E4"/>
    <w:rsid w:val="00EC5224"/>
    <w:rsid w:val="00EC5294"/>
    <w:rsid w:val="00EC562D"/>
    <w:rsid w:val="00EC5791"/>
    <w:rsid w:val="00EC5B8F"/>
    <w:rsid w:val="00EC6130"/>
    <w:rsid w:val="00EC64C4"/>
    <w:rsid w:val="00EC6C0A"/>
    <w:rsid w:val="00EC6D4D"/>
    <w:rsid w:val="00EC73B7"/>
    <w:rsid w:val="00EC775C"/>
    <w:rsid w:val="00EC78A2"/>
    <w:rsid w:val="00EC7C81"/>
    <w:rsid w:val="00EC7CC3"/>
    <w:rsid w:val="00ED0DD0"/>
    <w:rsid w:val="00ED12BF"/>
    <w:rsid w:val="00ED1474"/>
    <w:rsid w:val="00ED1FFF"/>
    <w:rsid w:val="00ED2709"/>
    <w:rsid w:val="00ED273A"/>
    <w:rsid w:val="00ED2C15"/>
    <w:rsid w:val="00ED2C37"/>
    <w:rsid w:val="00ED2DE9"/>
    <w:rsid w:val="00ED3256"/>
    <w:rsid w:val="00ED3C8C"/>
    <w:rsid w:val="00ED40FA"/>
    <w:rsid w:val="00ED4137"/>
    <w:rsid w:val="00ED439F"/>
    <w:rsid w:val="00ED4636"/>
    <w:rsid w:val="00ED4A48"/>
    <w:rsid w:val="00ED4E5F"/>
    <w:rsid w:val="00ED4FF5"/>
    <w:rsid w:val="00ED5045"/>
    <w:rsid w:val="00ED56AF"/>
    <w:rsid w:val="00ED571B"/>
    <w:rsid w:val="00ED5962"/>
    <w:rsid w:val="00ED5DE4"/>
    <w:rsid w:val="00ED6CFE"/>
    <w:rsid w:val="00ED7079"/>
    <w:rsid w:val="00ED7BC1"/>
    <w:rsid w:val="00ED7C77"/>
    <w:rsid w:val="00ED7D40"/>
    <w:rsid w:val="00ED7EF8"/>
    <w:rsid w:val="00ED7FDA"/>
    <w:rsid w:val="00EE0050"/>
    <w:rsid w:val="00EE0258"/>
    <w:rsid w:val="00EE076A"/>
    <w:rsid w:val="00EE0AF8"/>
    <w:rsid w:val="00EE1466"/>
    <w:rsid w:val="00EE19A7"/>
    <w:rsid w:val="00EE2220"/>
    <w:rsid w:val="00EE2265"/>
    <w:rsid w:val="00EE23A2"/>
    <w:rsid w:val="00EE2901"/>
    <w:rsid w:val="00EE36D0"/>
    <w:rsid w:val="00EE3A6A"/>
    <w:rsid w:val="00EE4013"/>
    <w:rsid w:val="00EE421F"/>
    <w:rsid w:val="00EE4408"/>
    <w:rsid w:val="00EE51E2"/>
    <w:rsid w:val="00EE56AC"/>
    <w:rsid w:val="00EE61D4"/>
    <w:rsid w:val="00EE6262"/>
    <w:rsid w:val="00EE6508"/>
    <w:rsid w:val="00EE6731"/>
    <w:rsid w:val="00EE68A8"/>
    <w:rsid w:val="00EE6C02"/>
    <w:rsid w:val="00EE7CEE"/>
    <w:rsid w:val="00EF0064"/>
    <w:rsid w:val="00EF0155"/>
    <w:rsid w:val="00EF04A3"/>
    <w:rsid w:val="00EF05C8"/>
    <w:rsid w:val="00EF09CB"/>
    <w:rsid w:val="00EF0A97"/>
    <w:rsid w:val="00EF0DD9"/>
    <w:rsid w:val="00EF14D4"/>
    <w:rsid w:val="00EF1522"/>
    <w:rsid w:val="00EF1BAC"/>
    <w:rsid w:val="00EF1BB8"/>
    <w:rsid w:val="00EF26DF"/>
    <w:rsid w:val="00EF2A18"/>
    <w:rsid w:val="00EF2B54"/>
    <w:rsid w:val="00EF3126"/>
    <w:rsid w:val="00EF3575"/>
    <w:rsid w:val="00EF4045"/>
    <w:rsid w:val="00EF409D"/>
    <w:rsid w:val="00EF4473"/>
    <w:rsid w:val="00EF4A36"/>
    <w:rsid w:val="00EF504A"/>
    <w:rsid w:val="00EF52D8"/>
    <w:rsid w:val="00EF53F8"/>
    <w:rsid w:val="00EF57B4"/>
    <w:rsid w:val="00EF5A3A"/>
    <w:rsid w:val="00EF5FFB"/>
    <w:rsid w:val="00EF6076"/>
    <w:rsid w:val="00EF610E"/>
    <w:rsid w:val="00EF61ED"/>
    <w:rsid w:val="00EF62E0"/>
    <w:rsid w:val="00EF64C4"/>
    <w:rsid w:val="00EF65A3"/>
    <w:rsid w:val="00EF6903"/>
    <w:rsid w:val="00EF6BF1"/>
    <w:rsid w:val="00EF6DF0"/>
    <w:rsid w:val="00EF7278"/>
    <w:rsid w:val="00EF73C5"/>
    <w:rsid w:val="00EF7734"/>
    <w:rsid w:val="00EF7795"/>
    <w:rsid w:val="00EF7A19"/>
    <w:rsid w:val="00F00105"/>
    <w:rsid w:val="00F00457"/>
    <w:rsid w:val="00F01532"/>
    <w:rsid w:val="00F01742"/>
    <w:rsid w:val="00F01866"/>
    <w:rsid w:val="00F01D41"/>
    <w:rsid w:val="00F022B3"/>
    <w:rsid w:val="00F02B93"/>
    <w:rsid w:val="00F037F9"/>
    <w:rsid w:val="00F03BBA"/>
    <w:rsid w:val="00F03EC6"/>
    <w:rsid w:val="00F042D5"/>
    <w:rsid w:val="00F042ED"/>
    <w:rsid w:val="00F04692"/>
    <w:rsid w:val="00F04BF5"/>
    <w:rsid w:val="00F04C98"/>
    <w:rsid w:val="00F04E2B"/>
    <w:rsid w:val="00F058A2"/>
    <w:rsid w:val="00F064C6"/>
    <w:rsid w:val="00F064E7"/>
    <w:rsid w:val="00F06764"/>
    <w:rsid w:val="00F06AAD"/>
    <w:rsid w:val="00F07857"/>
    <w:rsid w:val="00F07991"/>
    <w:rsid w:val="00F07DB3"/>
    <w:rsid w:val="00F10890"/>
    <w:rsid w:val="00F118B2"/>
    <w:rsid w:val="00F11C8E"/>
    <w:rsid w:val="00F11DFD"/>
    <w:rsid w:val="00F12368"/>
    <w:rsid w:val="00F123F4"/>
    <w:rsid w:val="00F125F1"/>
    <w:rsid w:val="00F1292C"/>
    <w:rsid w:val="00F1293E"/>
    <w:rsid w:val="00F13000"/>
    <w:rsid w:val="00F13056"/>
    <w:rsid w:val="00F131B9"/>
    <w:rsid w:val="00F13671"/>
    <w:rsid w:val="00F13754"/>
    <w:rsid w:val="00F13B8D"/>
    <w:rsid w:val="00F13BD8"/>
    <w:rsid w:val="00F13EBA"/>
    <w:rsid w:val="00F1452C"/>
    <w:rsid w:val="00F1468E"/>
    <w:rsid w:val="00F14881"/>
    <w:rsid w:val="00F14B8C"/>
    <w:rsid w:val="00F150FE"/>
    <w:rsid w:val="00F15509"/>
    <w:rsid w:val="00F1599B"/>
    <w:rsid w:val="00F16527"/>
    <w:rsid w:val="00F169F3"/>
    <w:rsid w:val="00F16D49"/>
    <w:rsid w:val="00F16FD8"/>
    <w:rsid w:val="00F17C04"/>
    <w:rsid w:val="00F17F0C"/>
    <w:rsid w:val="00F20127"/>
    <w:rsid w:val="00F2065E"/>
    <w:rsid w:val="00F20A4C"/>
    <w:rsid w:val="00F2191B"/>
    <w:rsid w:val="00F220FB"/>
    <w:rsid w:val="00F2213E"/>
    <w:rsid w:val="00F2262C"/>
    <w:rsid w:val="00F22B96"/>
    <w:rsid w:val="00F22DDF"/>
    <w:rsid w:val="00F235FF"/>
    <w:rsid w:val="00F2380B"/>
    <w:rsid w:val="00F24396"/>
    <w:rsid w:val="00F24476"/>
    <w:rsid w:val="00F25248"/>
    <w:rsid w:val="00F252A4"/>
    <w:rsid w:val="00F253BC"/>
    <w:rsid w:val="00F253DC"/>
    <w:rsid w:val="00F258E5"/>
    <w:rsid w:val="00F25A3E"/>
    <w:rsid w:val="00F25A8C"/>
    <w:rsid w:val="00F25D77"/>
    <w:rsid w:val="00F25E18"/>
    <w:rsid w:val="00F262F5"/>
    <w:rsid w:val="00F2667B"/>
    <w:rsid w:val="00F26729"/>
    <w:rsid w:val="00F267C5"/>
    <w:rsid w:val="00F2698E"/>
    <w:rsid w:val="00F269A3"/>
    <w:rsid w:val="00F26B71"/>
    <w:rsid w:val="00F26CCE"/>
    <w:rsid w:val="00F26E1B"/>
    <w:rsid w:val="00F2705D"/>
    <w:rsid w:val="00F271E9"/>
    <w:rsid w:val="00F2779F"/>
    <w:rsid w:val="00F2787D"/>
    <w:rsid w:val="00F27EB2"/>
    <w:rsid w:val="00F306A4"/>
    <w:rsid w:val="00F3076B"/>
    <w:rsid w:val="00F30A0F"/>
    <w:rsid w:val="00F30A11"/>
    <w:rsid w:val="00F31524"/>
    <w:rsid w:val="00F31A5B"/>
    <w:rsid w:val="00F31DB2"/>
    <w:rsid w:val="00F31E92"/>
    <w:rsid w:val="00F32D1C"/>
    <w:rsid w:val="00F33112"/>
    <w:rsid w:val="00F332CD"/>
    <w:rsid w:val="00F33504"/>
    <w:rsid w:val="00F339DA"/>
    <w:rsid w:val="00F33ABC"/>
    <w:rsid w:val="00F33C12"/>
    <w:rsid w:val="00F33DE9"/>
    <w:rsid w:val="00F34263"/>
    <w:rsid w:val="00F34679"/>
    <w:rsid w:val="00F34938"/>
    <w:rsid w:val="00F34F69"/>
    <w:rsid w:val="00F35145"/>
    <w:rsid w:val="00F35209"/>
    <w:rsid w:val="00F35387"/>
    <w:rsid w:val="00F35E34"/>
    <w:rsid w:val="00F35E69"/>
    <w:rsid w:val="00F361D5"/>
    <w:rsid w:val="00F36CDA"/>
    <w:rsid w:val="00F36CF1"/>
    <w:rsid w:val="00F36D28"/>
    <w:rsid w:val="00F37144"/>
    <w:rsid w:val="00F37673"/>
    <w:rsid w:val="00F37E88"/>
    <w:rsid w:val="00F4031C"/>
    <w:rsid w:val="00F40564"/>
    <w:rsid w:val="00F4057E"/>
    <w:rsid w:val="00F4101E"/>
    <w:rsid w:val="00F412EC"/>
    <w:rsid w:val="00F414EF"/>
    <w:rsid w:val="00F416D6"/>
    <w:rsid w:val="00F418F4"/>
    <w:rsid w:val="00F41B8E"/>
    <w:rsid w:val="00F428D6"/>
    <w:rsid w:val="00F428F3"/>
    <w:rsid w:val="00F42C2B"/>
    <w:rsid w:val="00F430D5"/>
    <w:rsid w:val="00F431BE"/>
    <w:rsid w:val="00F43828"/>
    <w:rsid w:val="00F43E75"/>
    <w:rsid w:val="00F44430"/>
    <w:rsid w:val="00F44522"/>
    <w:rsid w:val="00F446A1"/>
    <w:rsid w:val="00F44B9F"/>
    <w:rsid w:val="00F44BB8"/>
    <w:rsid w:val="00F4521B"/>
    <w:rsid w:val="00F45276"/>
    <w:rsid w:val="00F45316"/>
    <w:rsid w:val="00F45367"/>
    <w:rsid w:val="00F45560"/>
    <w:rsid w:val="00F45977"/>
    <w:rsid w:val="00F4598A"/>
    <w:rsid w:val="00F45C1E"/>
    <w:rsid w:val="00F45C2E"/>
    <w:rsid w:val="00F46068"/>
    <w:rsid w:val="00F4632D"/>
    <w:rsid w:val="00F463AD"/>
    <w:rsid w:val="00F46494"/>
    <w:rsid w:val="00F468E8"/>
    <w:rsid w:val="00F47138"/>
    <w:rsid w:val="00F477EF"/>
    <w:rsid w:val="00F47866"/>
    <w:rsid w:val="00F47B38"/>
    <w:rsid w:val="00F5020E"/>
    <w:rsid w:val="00F503B4"/>
    <w:rsid w:val="00F506A2"/>
    <w:rsid w:val="00F50A20"/>
    <w:rsid w:val="00F51261"/>
    <w:rsid w:val="00F520BC"/>
    <w:rsid w:val="00F527FF"/>
    <w:rsid w:val="00F52DDA"/>
    <w:rsid w:val="00F52DFD"/>
    <w:rsid w:val="00F53210"/>
    <w:rsid w:val="00F532F9"/>
    <w:rsid w:val="00F53435"/>
    <w:rsid w:val="00F5388E"/>
    <w:rsid w:val="00F5395C"/>
    <w:rsid w:val="00F53A6F"/>
    <w:rsid w:val="00F53F4C"/>
    <w:rsid w:val="00F546DD"/>
    <w:rsid w:val="00F54715"/>
    <w:rsid w:val="00F54810"/>
    <w:rsid w:val="00F54992"/>
    <w:rsid w:val="00F54E39"/>
    <w:rsid w:val="00F54E85"/>
    <w:rsid w:val="00F55211"/>
    <w:rsid w:val="00F5577D"/>
    <w:rsid w:val="00F558AB"/>
    <w:rsid w:val="00F558C6"/>
    <w:rsid w:val="00F55A01"/>
    <w:rsid w:val="00F56036"/>
    <w:rsid w:val="00F56B6D"/>
    <w:rsid w:val="00F56F23"/>
    <w:rsid w:val="00F56FA9"/>
    <w:rsid w:val="00F5710E"/>
    <w:rsid w:val="00F574F5"/>
    <w:rsid w:val="00F57720"/>
    <w:rsid w:val="00F57767"/>
    <w:rsid w:val="00F57D4A"/>
    <w:rsid w:val="00F57E57"/>
    <w:rsid w:val="00F600A1"/>
    <w:rsid w:val="00F60B5B"/>
    <w:rsid w:val="00F60C0C"/>
    <w:rsid w:val="00F60E1F"/>
    <w:rsid w:val="00F60E2D"/>
    <w:rsid w:val="00F61121"/>
    <w:rsid w:val="00F61776"/>
    <w:rsid w:val="00F61D89"/>
    <w:rsid w:val="00F625CD"/>
    <w:rsid w:val="00F6279B"/>
    <w:rsid w:val="00F62B2D"/>
    <w:rsid w:val="00F62D4C"/>
    <w:rsid w:val="00F6349A"/>
    <w:rsid w:val="00F64236"/>
    <w:rsid w:val="00F64779"/>
    <w:rsid w:val="00F64B42"/>
    <w:rsid w:val="00F6517E"/>
    <w:rsid w:val="00F65756"/>
    <w:rsid w:val="00F65C6E"/>
    <w:rsid w:val="00F65EB8"/>
    <w:rsid w:val="00F66114"/>
    <w:rsid w:val="00F66528"/>
    <w:rsid w:val="00F66D69"/>
    <w:rsid w:val="00F67065"/>
    <w:rsid w:val="00F670FB"/>
    <w:rsid w:val="00F67406"/>
    <w:rsid w:val="00F67766"/>
    <w:rsid w:val="00F6786C"/>
    <w:rsid w:val="00F679DC"/>
    <w:rsid w:val="00F67EC4"/>
    <w:rsid w:val="00F67FB7"/>
    <w:rsid w:val="00F70419"/>
    <w:rsid w:val="00F7080D"/>
    <w:rsid w:val="00F70B8C"/>
    <w:rsid w:val="00F70E78"/>
    <w:rsid w:val="00F70FC4"/>
    <w:rsid w:val="00F71078"/>
    <w:rsid w:val="00F712F2"/>
    <w:rsid w:val="00F7180F"/>
    <w:rsid w:val="00F71A3D"/>
    <w:rsid w:val="00F7212D"/>
    <w:rsid w:val="00F72194"/>
    <w:rsid w:val="00F724AF"/>
    <w:rsid w:val="00F72BBD"/>
    <w:rsid w:val="00F72F62"/>
    <w:rsid w:val="00F732CC"/>
    <w:rsid w:val="00F74CBD"/>
    <w:rsid w:val="00F7562E"/>
    <w:rsid w:val="00F75826"/>
    <w:rsid w:val="00F75B5C"/>
    <w:rsid w:val="00F75C63"/>
    <w:rsid w:val="00F75CAA"/>
    <w:rsid w:val="00F76380"/>
    <w:rsid w:val="00F7646F"/>
    <w:rsid w:val="00F76B3F"/>
    <w:rsid w:val="00F7739C"/>
    <w:rsid w:val="00F77C64"/>
    <w:rsid w:val="00F77D14"/>
    <w:rsid w:val="00F77ED0"/>
    <w:rsid w:val="00F77F73"/>
    <w:rsid w:val="00F77FB9"/>
    <w:rsid w:val="00F800B5"/>
    <w:rsid w:val="00F810AC"/>
    <w:rsid w:val="00F81F49"/>
    <w:rsid w:val="00F82096"/>
    <w:rsid w:val="00F820BB"/>
    <w:rsid w:val="00F8219E"/>
    <w:rsid w:val="00F823D0"/>
    <w:rsid w:val="00F8255A"/>
    <w:rsid w:val="00F826C4"/>
    <w:rsid w:val="00F82B65"/>
    <w:rsid w:val="00F82B84"/>
    <w:rsid w:val="00F83074"/>
    <w:rsid w:val="00F83214"/>
    <w:rsid w:val="00F834B6"/>
    <w:rsid w:val="00F835A0"/>
    <w:rsid w:val="00F83736"/>
    <w:rsid w:val="00F83983"/>
    <w:rsid w:val="00F839C0"/>
    <w:rsid w:val="00F83D69"/>
    <w:rsid w:val="00F84631"/>
    <w:rsid w:val="00F8480A"/>
    <w:rsid w:val="00F84B60"/>
    <w:rsid w:val="00F84BD3"/>
    <w:rsid w:val="00F85078"/>
    <w:rsid w:val="00F851F5"/>
    <w:rsid w:val="00F85969"/>
    <w:rsid w:val="00F85C0D"/>
    <w:rsid w:val="00F868D5"/>
    <w:rsid w:val="00F86A80"/>
    <w:rsid w:val="00F86ABB"/>
    <w:rsid w:val="00F87ADF"/>
    <w:rsid w:val="00F87DC5"/>
    <w:rsid w:val="00F9000D"/>
    <w:rsid w:val="00F902DB"/>
    <w:rsid w:val="00F90754"/>
    <w:rsid w:val="00F90AAF"/>
    <w:rsid w:val="00F90AED"/>
    <w:rsid w:val="00F91469"/>
    <w:rsid w:val="00F91A7C"/>
    <w:rsid w:val="00F91C00"/>
    <w:rsid w:val="00F91C5C"/>
    <w:rsid w:val="00F9217E"/>
    <w:rsid w:val="00F93926"/>
    <w:rsid w:val="00F93BA3"/>
    <w:rsid w:val="00F93D59"/>
    <w:rsid w:val="00F940A8"/>
    <w:rsid w:val="00F94219"/>
    <w:rsid w:val="00F94383"/>
    <w:rsid w:val="00F950C5"/>
    <w:rsid w:val="00F9515C"/>
    <w:rsid w:val="00F95179"/>
    <w:rsid w:val="00F95A1F"/>
    <w:rsid w:val="00F95D8A"/>
    <w:rsid w:val="00F963E0"/>
    <w:rsid w:val="00F966A4"/>
    <w:rsid w:val="00F96ADE"/>
    <w:rsid w:val="00F96D9A"/>
    <w:rsid w:val="00F970FB"/>
    <w:rsid w:val="00F972E0"/>
    <w:rsid w:val="00F97746"/>
    <w:rsid w:val="00F9784B"/>
    <w:rsid w:val="00F97DC3"/>
    <w:rsid w:val="00F97ED2"/>
    <w:rsid w:val="00FA0B15"/>
    <w:rsid w:val="00FA0C7B"/>
    <w:rsid w:val="00FA1073"/>
    <w:rsid w:val="00FA1100"/>
    <w:rsid w:val="00FA154C"/>
    <w:rsid w:val="00FA15B9"/>
    <w:rsid w:val="00FA17E6"/>
    <w:rsid w:val="00FA1CB8"/>
    <w:rsid w:val="00FA2783"/>
    <w:rsid w:val="00FA2A77"/>
    <w:rsid w:val="00FA2CB8"/>
    <w:rsid w:val="00FA2D8E"/>
    <w:rsid w:val="00FA2F99"/>
    <w:rsid w:val="00FA2FE3"/>
    <w:rsid w:val="00FA32CB"/>
    <w:rsid w:val="00FA3759"/>
    <w:rsid w:val="00FA37B2"/>
    <w:rsid w:val="00FA3EE4"/>
    <w:rsid w:val="00FA3EFF"/>
    <w:rsid w:val="00FA3FFF"/>
    <w:rsid w:val="00FA41BA"/>
    <w:rsid w:val="00FA498A"/>
    <w:rsid w:val="00FA4AA7"/>
    <w:rsid w:val="00FA5930"/>
    <w:rsid w:val="00FA5A4F"/>
    <w:rsid w:val="00FA62CE"/>
    <w:rsid w:val="00FA6875"/>
    <w:rsid w:val="00FA6881"/>
    <w:rsid w:val="00FA6BE9"/>
    <w:rsid w:val="00FA6F56"/>
    <w:rsid w:val="00FA7040"/>
    <w:rsid w:val="00FA7316"/>
    <w:rsid w:val="00FA7423"/>
    <w:rsid w:val="00FA7571"/>
    <w:rsid w:val="00FA799C"/>
    <w:rsid w:val="00FA7E66"/>
    <w:rsid w:val="00FB016E"/>
    <w:rsid w:val="00FB0336"/>
    <w:rsid w:val="00FB10A0"/>
    <w:rsid w:val="00FB10C6"/>
    <w:rsid w:val="00FB1273"/>
    <w:rsid w:val="00FB1D5C"/>
    <w:rsid w:val="00FB1E52"/>
    <w:rsid w:val="00FB1F2B"/>
    <w:rsid w:val="00FB2116"/>
    <w:rsid w:val="00FB217C"/>
    <w:rsid w:val="00FB248A"/>
    <w:rsid w:val="00FB273D"/>
    <w:rsid w:val="00FB30D4"/>
    <w:rsid w:val="00FB34CC"/>
    <w:rsid w:val="00FB369E"/>
    <w:rsid w:val="00FB37B4"/>
    <w:rsid w:val="00FB3D46"/>
    <w:rsid w:val="00FB3DA1"/>
    <w:rsid w:val="00FB3EC3"/>
    <w:rsid w:val="00FB4471"/>
    <w:rsid w:val="00FB48DD"/>
    <w:rsid w:val="00FB4952"/>
    <w:rsid w:val="00FB5F60"/>
    <w:rsid w:val="00FB5F82"/>
    <w:rsid w:val="00FB61E1"/>
    <w:rsid w:val="00FB655E"/>
    <w:rsid w:val="00FB6C6F"/>
    <w:rsid w:val="00FB6EE5"/>
    <w:rsid w:val="00FB7325"/>
    <w:rsid w:val="00FB77A5"/>
    <w:rsid w:val="00FB7935"/>
    <w:rsid w:val="00FB7A81"/>
    <w:rsid w:val="00FB7B73"/>
    <w:rsid w:val="00FB7BB8"/>
    <w:rsid w:val="00FB7D56"/>
    <w:rsid w:val="00FC00D8"/>
    <w:rsid w:val="00FC0129"/>
    <w:rsid w:val="00FC019D"/>
    <w:rsid w:val="00FC05BB"/>
    <w:rsid w:val="00FC06AC"/>
    <w:rsid w:val="00FC0968"/>
    <w:rsid w:val="00FC0E1C"/>
    <w:rsid w:val="00FC1124"/>
    <w:rsid w:val="00FC156A"/>
    <w:rsid w:val="00FC187D"/>
    <w:rsid w:val="00FC1B81"/>
    <w:rsid w:val="00FC1BA5"/>
    <w:rsid w:val="00FC1C5F"/>
    <w:rsid w:val="00FC1D2F"/>
    <w:rsid w:val="00FC1FB6"/>
    <w:rsid w:val="00FC1FFC"/>
    <w:rsid w:val="00FC215B"/>
    <w:rsid w:val="00FC2B40"/>
    <w:rsid w:val="00FC2D96"/>
    <w:rsid w:val="00FC346A"/>
    <w:rsid w:val="00FC3633"/>
    <w:rsid w:val="00FC3F25"/>
    <w:rsid w:val="00FC4360"/>
    <w:rsid w:val="00FC4926"/>
    <w:rsid w:val="00FC524F"/>
    <w:rsid w:val="00FC5AB5"/>
    <w:rsid w:val="00FC6474"/>
    <w:rsid w:val="00FC666E"/>
    <w:rsid w:val="00FC6C31"/>
    <w:rsid w:val="00FC718C"/>
    <w:rsid w:val="00FC7445"/>
    <w:rsid w:val="00FC75B6"/>
    <w:rsid w:val="00FC79C3"/>
    <w:rsid w:val="00FC7B3B"/>
    <w:rsid w:val="00FC7C34"/>
    <w:rsid w:val="00FC7F26"/>
    <w:rsid w:val="00FC7FA3"/>
    <w:rsid w:val="00FD0195"/>
    <w:rsid w:val="00FD02F0"/>
    <w:rsid w:val="00FD0439"/>
    <w:rsid w:val="00FD0803"/>
    <w:rsid w:val="00FD0812"/>
    <w:rsid w:val="00FD0ED0"/>
    <w:rsid w:val="00FD12E5"/>
    <w:rsid w:val="00FD19F0"/>
    <w:rsid w:val="00FD1C70"/>
    <w:rsid w:val="00FD2105"/>
    <w:rsid w:val="00FD253B"/>
    <w:rsid w:val="00FD27EB"/>
    <w:rsid w:val="00FD28BE"/>
    <w:rsid w:val="00FD2B87"/>
    <w:rsid w:val="00FD3093"/>
    <w:rsid w:val="00FD37B2"/>
    <w:rsid w:val="00FD38AB"/>
    <w:rsid w:val="00FD39F3"/>
    <w:rsid w:val="00FD506E"/>
    <w:rsid w:val="00FD5497"/>
    <w:rsid w:val="00FD5799"/>
    <w:rsid w:val="00FD6274"/>
    <w:rsid w:val="00FD66A2"/>
    <w:rsid w:val="00FD6E08"/>
    <w:rsid w:val="00FD7648"/>
    <w:rsid w:val="00FD7987"/>
    <w:rsid w:val="00FD7B18"/>
    <w:rsid w:val="00FE0DEC"/>
    <w:rsid w:val="00FE1029"/>
    <w:rsid w:val="00FE14AD"/>
    <w:rsid w:val="00FE1968"/>
    <w:rsid w:val="00FE1A8F"/>
    <w:rsid w:val="00FE1E93"/>
    <w:rsid w:val="00FE1FC2"/>
    <w:rsid w:val="00FE205C"/>
    <w:rsid w:val="00FE2327"/>
    <w:rsid w:val="00FE27CB"/>
    <w:rsid w:val="00FE2B6D"/>
    <w:rsid w:val="00FE340D"/>
    <w:rsid w:val="00FE3E0D"/>
    <w:rsid w:val="00FE422A"/>
    <w:rsid w:val="00FE460D"/>
    <w:rsid w:val="00FE4EDA"/>
    <w:rsid w:val="00FE52D9"/>
    <w:rsid w:val="00FE5470"/>
    <w:rsid w:val="00FE5544"/>
    <w:rsid w:val="00FE5634"/>
    <w:rsid w:val="00FE59D0"/>
    <w:rsid w:val="00FE5B31"/>
    <w:rsid w:val="00FE5EBD"/>
    <w:rsid w:val="00FE62CE"/>
    <w:rsid w:val="00FE63C2"/>
    <w:rsid w:val="00FE65F1"/>
    <w:rsid w:val="00FE6953"/>
    <w:rsid w:val="00FE6DB0"/>
    <w:rsid w:val="00FE7017"/>
    <w:rsid w:val="00FE711E"/>
    <w:rsid w:val="00FE7125"/>
    <w:rsid w:val="00FE7176"/>
    <w:rsid w:val="00FE7350"/>
    <w:rsid w:val="00FE73D3"/>
    <w:rsid w:val="00FF0A07"/>
    <w:rsid w:val="00FF0AEA"/>
    <w:rsid w:val="00FF0F82"/>
    <w:rsid w:val="00FF12EF"/>
    <w:rsid w:val="00FF1A55"/>
    <w:rsid w:val="00FF23CD"/>
    <w:rsid w:val="00FF25D7"/>
    <w:rsid w:val="00FF2790"/>
    <w:rsid w:val="00FF28AB"/>
    <w:rsid w:val="00FF2A6F"/>
    <w:rsid w:val="00FF2B1E"/>
    <w:rsid w:val="00FF3012"/>
    <w:rsid w:val="00FF333A"/>
    <w:rsid w:val="00FF33EC"/>
    <w:rsid w:val="00FF369D"/>
    <w:rsid w:val="00FF386C"/>
    <w:rsid w:val="00FF3E83"/>
    <w:rsid w:val="00FF4C59"/>
    <w:rsid w:val="00FF4CB6"/>
    <w:rsid w:val="00FF4DB3"/>
    <w:rsid w:val="00FF5C80"/>
    <w:rsid w:val="00FF5E40"/>
    <w:rsid w:val="00FF5F77"/>
    <w:rsid w:val="00FF62B6"/>
    <w:rsid w:val="00FF62E2"/>
    <w:rsid w:val="00FF6BEC"/>
    <w:rsid w:val="00FF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3226C013-CBC1-49D1-A9DC-102D39C1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768"/>
    <w:pPr>
      <w:spacing w:after="0" w:line="480" w:lineRule="auto"/>
      <w:jc w:val="both"/>
    </w:pPr>
    <w:rPr>
      <w:rFonts w:ascii="Times New Roman" w:hAnsi="Times New Roman"/>
      <w:sz w:val="24"/>
      <w:lang w:val="en-AU"/>
    </w:rPr>
  </w:style>
  <w:style w:type="paragraph" w:styleId="Heading1">
    <w:name w:val="heading 1"/>
    <w:basedOn w:val="ListParagraph"/>
    <w:next w:val="Normal"/>
    <w:link w:val="Heading1Char"/>
    <w:uiPriority w:val="2"/>
    <w:qFormat/>
    <w:rsid w:val="00A556D0"/>
    <w:pPr>
      <w:numPr>
        <w:numId w:val="2"/>
      </w:numPr>
      <w:contextualSpacing w:val="0"/>
      <w:outlineLvl w:val="0"/>
    </w:pPr>
    <w:rPr>
      <w:b/>
      <w:sz w:val="28"/>
    </w:rPr>
  </w:style>
  <w:style w:type="paragraph" w:styleId="Heading2">
    <w:name w:val="heading 2"/>
    <w:basedOn w:val="Heading1"/>
    <w:next w:val="Normal"/>
    <w:link w:val="Heading2Char"/>
    <w:uiPriority w:val="2"/>
    <w:qFormat/>
    <w:rsid w:val="00A556D0"/>
    <w:pPr>
      <w:numPr>
        <w:numId w:val="0"/>
      </w:numPr>
      <w:outlineLvl w:val="1"/>
    </w:pPr>
    <w:rPr>
      <w:bCs/>
    </w:rPr>
  </w:style>
  <w:style w:type="paragraph" w:styleId="Heading3">
    <w:name w:val="heading 3"/>
    <w:basedOn w:val="Normal"/>
    <w:next w:val="Normal"/>
    <w:link w:val="Heading3Char"/>
    <w:uiPriority w:val="2"/>
    <w:qFormat/>
    <w:rsid w:val="00007904"/>
    <w:pPr>
      <w:keepNext/>
      <w:keepLines/>
      <w:outlineLvl w:val="2"/>
    </w:pPr>
    <w:rPr>
      <w:rFonts w:eastAsiaTheme="majorEastAsia" w:cstheme="majorBidi"/>
      <w:i/>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paragraph" w:styleId="Heading6">
    <w:name w:val="heading 6"/>
    <w:basedOn w:val="Normal"/>
    <w:next w:val="Normal"/>
    <w:link w:val="Heading6Char"/>
    <w:uiPriority w:val="9"/>
    <w:semiHidden/>
    <w:unhideWhenUsed/>
    <w:qFormat/>
    <w:rsid w:val="00A123FC"/>
    <w:pPr>
      <w:keepNext/>
      <w:keepLines/>
      <w:spacing w:before="200"/>
      <w:ind w:left="1152" w:hanging="1152"/>
      <w:outlineLvl w:val="5"/>
    </w:pPr>
    <w:rPr>
      <w:rFonts w:asciiTheme="majorHAnsi" w:eastAsiaTheme="majorEastAsia" w:hAnsiTheme="majorHAnsi" w:cstheme="majorBidi"/>
      <w:i/>
      <w:iCs/>
      <w:color w:val="17365D" w:themeColor="text2" w:themeShade="BF"/>
      <w:szCs w:val="24"/>
    </w:rPr>
  </w:style>
  <w:style w:type="paragraph" w:styleId="Heading7">
    <w:name w:val="heading 7"/>
    <w:basedOn w:val="Normal"/>
    <w:next w:val="Normal"/>
    <w:link w:val="Heading7Char"/>
    <w:uiPriority w:val="9"/>
    <w:semiHidden/>
    <w:unhideWhenUsed/>
    <w:qFormat/>
    <w:rsid w:val="00A123FC"/>
    <w:pPr>
      <w:keepNext/>
      <w:keepLines/>
      <w:spacing w:before="200"/>
      <w:ind w:left="1296" w:hanging="1296"/>
      <w:outlineLvl w:val="6"/>
    </w:pPr>
    <w:rPr>
      <w:rFonts w:asciiTheme="majorHAnsi" w:eastAsiaTheme="majorEastAsia" w:hAnsiTheme="majorHAnsi" w:cstheme="majorBidi"/>
      <w:i/>
      <w:iCs/>
      <w:color w:val="404040" w:themeColor="text1" w:themeTint="BF"/>
      <w:szCs w:val="24"/>
    </w:rPr>
  </w:style>
  <w:style w:type="paragraph" w:styleId="Heading8">
    <w:name w:val="heading 8"/>
    <w:basedOn w:val="Normal"/>
    <w:next w:val="Normal"/>
    <w:link w:val="Heading8Char"/>
    <w:uiPriority w:val="9"/>
    <w:semiHidden/>
    <w:unhideWhenUsed/>
    <w:qFormat/>
    <w:rsid w:val="00A123FC"/>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123FC"/>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556D0"/>
    <w:rPr>
      <w:rFonts w:ascii="Times New Roman" w:eastAsia="Cambria" w:hAnsi="Times New Roman" w:cs="Times New Roman"/>
      <w:b/>
      <w:sz w:val="28"/>
      <w:szCs w:val="24"/>
      <w:lang w:val="en-AU"/>
    </w:rPr>
  </w:style>
  <w:style w:type="character" w:customStyle="1" w:styleId="Heading2Char">
    <w:name w:val="Heading 2 Char"/>
    <w:basedOn w:val="DefaultParagraphFont"/>
    <w:link w:val="Heading2"/>
    <w:uiPriority w:val="2"/>
    <w:rsid w:val="00A556D0"/>
    <w:rPr>
      <w:rFonts w:ascii="Times New Roman" w:eastAsia="Cambria" w:hAnsi="Times New Roman" w:cs="Times New Roman"/>
      <w:b/>
      <w:bCs/>
      <w:sz w:val="28"/>
      <w:szCs w:val="24"/>
      <w:lang w:val="en-AU"/>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aliases w:val="Bullet Point,Bullet point,Bulletr List Paragraph,Content descriptions,FooterText,L,List Bullet 1,List Paragraph1,List Paragraph11,List Paragraph2,List Paragraph21,Listeafsnit1,NFP GP Bulleted List,Paragraphe de liste1,Recommendation,リスト段落"/>
    <w:basedOn w:val="Normal"/>
    <w:link w:val="ListParagraphChar"/>
    <w:uiPriority w:val="34"/>
    <w:qFormat/>
    <w:rsid w:val="00310124"/>
    <w:pPr>
      <w:numPr>
        <w:numId w:val="1"/>
      </w:numPr>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3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007904"/>
    <w:rPr>
      <w:rFonts w:ascii="Times New Roman" w:eastAsiaTheme="majorEastAsia" w:hAnsi="Times New Roman" w:cstheme="majorBidi"/>
      <w:i/>
      <w:sz w:val="24"/>
      <w:szCs w:val="24"/>
      <w:lang w:val="en-AU"/>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i/>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i/>
      <w:iCs/>
      <w:sz w:val="24"/>
      <w:szCs w:val="24"/>
    </w:rPr>
  </w:style>
  <w:style w:type="paragraph" w:customStyle="1" w:styleId="AuthorList">
    <w:name w:val="Author List"/>
    <w:aliases w:val="Keywords,Abstract"/>
    <w:basedOn w:val="Subtitle"/>
    <w:next w:val="Normal"/>
    <w:uiPriority w:val="1"/>
    <w:qFormat/>
    <w:rsid w:val="00A70C4F"/>
    <w:pPr>
      <w:spacing w:before="0"/>
    </w:p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C78DD"/>
    <w:rPr>
      <w:color w:val="605E5C"/>
      <w:shd w:val="clear" w:color="auto" w:fill="E1DFDD"/>
    </w:rPr>
  </w:style>
  <w:style w:type="character" w:customStyle="1" w:styleId="Heading6Char">
    <w:name w:val="Heading 6 Char"/>
    <w:basedOn w:val="DefaultParagraphFont"/>
    <w:link w:val="Heading6"/>
    <w:uiPriority w:val="9"/>
    <w:semiHidden/>
    <w:rsid w:val="00A123FC"/>
    <w:rPr>
      <w:rFonts w:eastAsiaTheme="majorEastAsia" w:cstheme="majorBidi"/>
      <w:i/>
      <w:iCs/>
      <w:color w:val="17365D" w:themeColor="text2" w:themeShade="BF"/>
      <w:sz w:val="24"/>
      <w:szCs w:val="24"/>
      <w:lang w:val="en-AU"/>
    </w:rPr>
  </w:style>
  <w:style w:type="character" w:customStyle="1" w:styleId="Heading7Char">
    <w:name w:val="Heading 7 Char"/>
    <w:basedOn w:val="DefaultParagraphFont"/>
    <w:link w:val="Heading7"/>
    <w:uiPriority w:val="9"/>
    <w:semiHidden/>
    <w:rsid w:val="00A123FC"/>
    <w:rPr>
      <w:rFonts w:eastAsiaTheme="majorEastAsia" w:cstheme="majorBidi"/>
      <w:i/>
      <w:iCs/>
      <w:color w:val="404040" w:themeColor="text1" w:themeTint="BF"/>
      <w:sz w:val="24"/>
      <w:szCs w:val="24"/>
      <w:lang w:val="en-AU"/>
    </w:rPr>
  </w:style>
  <w:style w:type="character" w:customStyle="1" w:styleId="Heading8Char">
    <w:name w:val="Heading 8 Char"/>
    <w:basedOn w:val="DefaultParagraphFont"/>
    <w:link w:val="Heading8"/>
    <w:uiPriority w:val="9"/>
    <w:semiHidden/>
    <w:rsid w:val="00A123FC"/>
    <w:rPr>
      <w:rFonts w:eastAsiaTheme="majorEastAsia"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A123FC"/>
    <w:rPr>
      <w:rFonts w:eastAsiaTheme="majorEastAsia" w:cstheme="majorBidi"/>
      <w:i/>
      <w:iCs/>
      <w:color w:val="404040" w:themeColor="text1" w:themeTint="BF"/>
      <w:sz w:val="20"/>
      <w:szCs w:val="20"/>
      <w:lang w:val="en-AU"/>
    </w:rPr>
  </w:style>
  <w:style w:type="paragraph" w:customStyle="1" w:styleId="EndNoteBibliographyTitle">
    <w:name w:val="EndNote Bibliography Title"/>
    <w:basedOn w:val="Normal"/>
    <w:link w:val="EndNoteBibliographyTitleChar"/>
    <w:rsid w:val="00A123FC"/>
    <w:pPr>
      <w:jc w:val="center"/>
    </w:pPr>
    <w:rPr>
      <w:rFonts w:eastAsiaTheme="minorEastAsia" w:cs="Times New Roman"/>
      <w:noProof/>
      <w:szCs w:val="24"/>
    </w:rPr>
  </w:style>
  <w:style w:type="character" w:customStyle="1" w:styleId="EndNoteBibliographyTitleChar">
    <w:name w:val="EndNote Bibliography Title Char"/>
    <w:basedOn w:val="DefaultParagraphFont"/>
    <w:link w:val="EndNoteBibliographyTitle"/>
    <w:rsid w:val="00A123FC"/>
    <w:rPr>
      <w:rFonts w:ascii="Times New Roman" w:eastAsiaTheme="minorEastAsia" w:hAnsi="Times New Roman" w:cs="Times New Roman"/>
      <w:noProof/>
      <w:sz w:val="24"/>
      <w:szCs w:val="24"/>
      <w:lang w:val="en-AU"/>
    </w:rPr>
  </w:style>
  <w:style w:type="paragraph" w:customStyle="1" w:styleId="EndNoteBibliography">
    <w:name w:val="EndNote Bibliography"/>
    <w:basedOn w:val="Normal"/>
    <w:link w:val="EndNoteBibliographyChar"/>
    <w:qFormat/>
    <w:rsid w:val="0019541C"/>
    <w:pPr>
      <w:spacing w:before="120" w:after="120" w:line="240" w:lineRule="auto"/>
      <w:ind w:left="720" w:hanging="720"/>
    </w:pPr>
    <w:rPr>
      <w:rFonts w:eastAsiaTheme="minorEastAsia" w:cs="Times New Roman"/>
      <w:noProof/>
      <w:szCs w:val="24"/>
    </w:rPr>
  </w:style>
  <w:style w:type="character" w:customStyle="1" w:styleId="EndNoteBibliographyChar">
    <w:name w:val="EndNote Bibliography Char"/>
    <w:basedOn w:val="DefaultParagraphFont"/>
    <w:link w:val="EndNoteBibliography"/>
    <w:rsid w:val="0019541C"/>
    <w:rPr>
      <w:rFonts w:ascii="Times New Roman" w:eastAsiaTheme="minorEastAsia" w:hAnsi="Times New Roman" w:cs="Times New Roman"/>
      <w:noProof/>
      <w:sz w:val="24"/>
      <w:szCs w:val="24"/>
      <w:lang w:val="en-AU"/>
    </w:rPr>
  </w:style>
  <w:style w:type="paragraph" w:styleId="IntenseQuote">
    <w:name w:val="Intense Quote"/>
    <w:basedOn w:val="Normal"/>
    <w:next w:val="Normal"/>
    <w:link w:val="IntenseQuoteChar"/>
    <w:uiPriority w:val="30"/>
    <w:qFormat/>
    <w:rsid w:val="00A123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rFonts w:eastAsiaTheme="minorEastAsia" w:cs="Times New Roman"/>
      <w:color w:val="000000" w:themeColor="text1"/>
      <w:szCs w:val="24"/>
    </w:rPr>
  </w:style>
  <w:style w:type="character" w:customStyle="1" w:styleId="IntenseQuoteChar">
    <w:name w:val="Intense Quote Char"/>
    <w:basedOn w:val="DefaultParagraphFont"/>
    <w:link w:val="IntenseQuote"/>
    <w:uiPriority w:val="30"/>
    <w:rsid w:val="00A123FC"/>
    <w:rPr>
      <w:rFonts w:ascii="Times New Roman" w:eastAsiaTheme="minorEastAsia" w:hAnsi="Times New Roman" w:cs="Times New Roman"/>
      <w:color w:val="000000" w:themeColor="text1"/>
      <w:sz w:val="24"/>
      <w:szCs w:val="24"/>
      <w:shd w:val="clear" w:color="auto" w:fill="F2F2F2" w:themeFill="background1" w:themeFillShade="F2"/>
      <w:lang w:val="en-AU"/>
    </w:rPr>
  </w:style>
  <w:style w:type="character" w:styleId="SubtleReference">
    <w:name w:val="Subtle Reference"/>
    <w:basedOn w:val="DefaultParagraphFont"/>
    <w:uiPriority w:val="31"/>
    <w:qFormat/>
    <w:rsid w:val="00A123FC"/>
    <w:rPr>
      <w:smallCaps/>
      <w:color w:val="404040" w:themeColor="text1" w:themeTint="BF"/>
      <w:u w:val="single" w:color="7F7F7F" w:themeColor="text1" w:themeTint="80"/>
    </w:rPr>
  </w:style>
  <w:style w:type="paragraph" w:styleId="TOCHeading">
    <w:name w:val="TOC Heading"/>
    <w:basedOn w:val="Heading1"/>
    <w:next w:val="Normal"/>
    <w:uiPriority w:val="39"/>
    <w:semiHidden/>
    <w:unhideWhenUsed/>
    <w:qFormat/>
    <w:rsid w:val="00A123FC"/>
    <w:pPr>
      <w:keepNext/>
      <w:keepLines/>
      <w:tabs>
        <w:tab w:val="clear" w:pos="567"/>
      </w:tabs>
      <w:ind w:left="432" w:hanging="432"/>
      <w:outlineLvl w:val="9"/>
    </w:pPr>
    <w:rPr>
      <w:rFonts w:eastAsiaTheme="majorEastAsia" w:cstheme="majorBidi"/>
      <w:bCs/>
      <w:color w:val="000000" w:themeColor="text1"/>
      <w:sz w:val="32"/>
      <w:szCs w:val="36"/>
    </w:rPr>
  </w:style>
  <w:style w:type="character" w:styleId="PlaceholderText">
    <w:name w:val="Placeholder Text"/>
    <w:basedOn w:val="DefaultParagraphFont"/>
    <w:uiPriority w:val="99"/>
    <w:semiHidden/>
    <w:rsid w:val="00A123FC"/>
    <w:rPr>
      <w:color w:val="808080"/>
    </w:rPr>
  </w:style>
  <w:style w:type="paragraph" w:styleId="TOC1">
    <w:name w:val="toc 1"/>
    <w:basedOn w:val="Normal"/>
    <w:next w:val="Normal"/>
    <w:autoRedefine/>
    <w:uiPriority w:val="39"/>
    <w:semiHidden/>
    <w:unhideWhenUsed/>
    <w:rsid w:val="00A123FC"/>
    <w:pPr>
      <w:spacing w:after="100"/>
    </w:pPr>
    <w:rPr>
      <w:rFonts w:eastAsiaTheme="minorEastAsia" w:cs="Times New Roman"/>
      <w:szCs w:val="24"/>
    </w:rPr>
  </w:style>
  <w:style w:type="table" w:customStyle="1" w:styleId="TableGrid1">
    <w:name w:val="Table Grid1"/>
    <w:basedOn w:val="TableNormal"/>
    <w:next w:val="TableGrid"/>
    <w:uiPriority w:val="59"/>
    <w:rsid w:val="00434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pplementaryMaterial">
    <w:name w:val="Supplementary Material"/>
    <w:basedOn w:val="Title"/>
    <w:next w:val="Title"/>
    <w:qFormat/>
    <w:rsid w:val="0043404E"/>
    <w:pPr>
      <w:spacing w:after="120"/>
    </w:pPr>
    <w:rPr>
      <w:i/>
    </w:rPr>
  </w:style>
  <w:style w:type="paragraph" w:customStyle="1" w:styleId="PhDNormal2">
    <w:name w:val="PhD Normal 2"/>
    <w:basedOn w:val="Normal"/>
    <w:link w:val="PhDNormal2CharChar"/>
    <w:qFormat/>
    <w:rsid w:val="00863F1B"/>
    <w:pPr>
      <w:tabs>
        <w:tab w:val="left" w:pos="1418"/>
      </w:tabs>
    </w:pPr>
    <w:rPr>
      <w:rFonts w:eastAsia="Times New Roman" w:cs="Times New Roman"/>
    </w:rPr>
  </w:style>
  <w:style w:type="character" w:customStyle="1" w:styleId="PhDNormal2CharChar">
    <w:name w:val="PhD Normal 2 Char Char"/>
    <w:basedOn w:val="DefaultParagraphFont"/>
    <w:link w:val="PhDNormal2"/>
    <w:rsid w:val="00863F1B"/>
    <w:rPr>
      <w:rFonts w:ascii="Times New Roman" w:eastAsia="Times New Roman" w:hAnsi="Times New Roman" w:cs="Times New Roman"/>
      <w:sz w:val="24"/>
      <w:lang w:val="en-AU"/>
    </w:rPr>
  </w:style>
  <w:style w:type="table" w:styleId="GridTable4-Accent1">
    <w:name w:val="Grid Table 4 Accent 1"/>
    <w:basedOn w:val="TableNormal"/>
    <w:uiPriority w:val="49"/>
    <w:rsid w:val="00B35A84"/>
    <w:pPr>
      <w:spacing w:after="0" w:line="240" w:lineRule="auto"/>
    </w:pPr>
    <w:rPr>
      <w:rFonts w:asciiTheme="minorHAnsi" w:hAnsiTheme="minorHAns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6">
    <w:name w:val="Grid Table 4 Accent 6"/>
    <w:basedOn w:val="TableNormal"/>
    <w:uiPriority w:val="49"/>
    <w:rsid w:val="008478B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3">
    <w:name w:val="Grid Table 4 Accent 3"/>
    <w:basedOn w:val="TableNormal"/>
    <w:uiPriority w:val="49"/>
    <w:rsid w:val="00AC134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cf01">
    <w:name w:val="cf01"/>
    <w:basedOn w:val="DefaultParagraphFont"/>
    <w:rsid w:val="00805C2A"/>
    <w:rPr>
      <w:rFonts w:ascii="Segoe UI" w:hAnsi="Segoe UI" w:cs="Segoe UI" w:hint="default"/>
      <w:sz w:val="18"/>
      <w:szCs w:val="18"/>
    </w:rPr>
  </w:style>
  <w:style w:type="table" w:styleId="GridTable4-Accent2">
    <w:name w:val="Grid Table 4 Accent 2"/>
    <w:basedOn w:val="TableNormal"/>
    <w:uiPriority w:val="49"/>
    <w:rsid w:val="003049ED"/>
    <w:pPr>
      <w:spacing w:after="0" w:line="240" w:lineRule="auto"/>
    </w:pPr>
    <w:rPr>
      <w:rFonts w:asciiTheme="minorHAnsi" w:hAnsiTheme="minorHAnsi"/>
      <w:lang w:val="en-AU"/>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5Dark-Accent2">
    <w:name w:val="Grid Table 5 Dark Accent 2"/>
    <w:basedOn w:val="TableNormal"/>
    <w:uiPriority w:val="50"/>
    <w:rsid w:val="003049ED"/>
    <w:pPr>
      <w:spacing w:after="0" w:line="240" w:lineRule="auto"/>
    </w:pPr>
    <w:rPr>
      <w:rFonts w:asciiTheme="minorHAnsi" w:hAnsiTheme="minorHAnsi"/>
      <w:lang w:val="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ListParagraphChar">
    <w:name w:val="List Paragraph Char"/>
    <w:aliases w:val="Bullet Point Char,Bullet point Char,Bulletr List Paragraph Char,Content descriptions Char,FooterText Char,L Char,List Bullet 1 Char,List Paragraph1 Char,List Paragraph11 Char,List Paragraph2 Char,List Paragraph21 Char,リスト段落 Char"/>
    <w:basedOn w:val="DefaultParagraphFont"/>
    <w:link w:val="ListParagraph"/>
    <w:uiPriority w:val="34"/>
    <w:rsid w:val="00107D85"/>
    <w:rPr>
      <w:rFonts w:ascii="Times New Roman" w:eastAsia="Cambria" w:hAnsi="Times New Roman" w:cs="Times New Roman"/>
      <w:sz w:val="24"/>
      <w:szCs w:val="24"/>
      <w:lang w:val="en-AU"/>
    </w:rPr>
  </w:style>
  <w:style w:type="table" w:styleId="GridTable7Colorful">
    <w:name w:val="Grid Table 7 Colorful"/>
    <w:basedOn w:val="TableNormal"/>
    <w:uiPriority w:val="52"/>
    <w:rsid w:val="001F39CC"/>
    <w:pPr>
      <w:spacing w:after="0" w:line="240" w:lineRule="auto"/>
    </w:pPr>
    <w:rPr>
      <w:rFonts w:asciiTheme="minorHAnsi" w:hAnsiTheme="minorHAnsi"/>
      <w:color w:val="000000" w:themeColor="text1"/>
      <w:kern w:val="2"/>
      <w:lang w:val="en-AU"/>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5E0643"/>
    <w:pPr>
      <w:spacing w:after="0" w:line="240" w:lineRule="auto"/>
    </w:pPr>
    <w:rPr>
      <w:rFonts w:asciiTheme="minorHAnsi" w:hAnsiTheme="minorHAnsi"/>
      <w:color w:val="000000" w:themeColor="text1"/>
      <w:kern w:val="2"/>
      <w:lang w:val="en-AU"/>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
    <w:name w:val="Table"/>
    <w:basedOn w:val="Normal"/>
    <w:qFormat/>
    <w:rsid w:val="00013DA4"/>
    <w:pPr>
      <w:spacing w:line="240" w:lineRule="auto"/>
      <w:jc w:val="left"/>
    </w:pPr>
    <w:rPr>
      <w:color w:val="000000" w:themeColor="text1"/>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1005">
      <w:bodyDiv w:val="1"/>
      <w:marLeft w:val="0"/>
      <w:marRight w:val="0"/>
      <w:marTop w:val="0"/>
      <w:marBottom w:val="0"/>
      <w:divBdr>
        <w:top w:val="none" w:sz="0" w:space="0" w:color="auto"/>
        <w:left w:val="none" w:sz="0" w:space="0" w:color="auto"/>
        <w:bottom w:val="none" w:sz="0" w:space="0" w:color="auto"/>
        <w:right w:val="none" w:sz="0" w:space="0" w:color="auto"/>
      </w:divBdr>
    </w:div>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95950532">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12155373">
      <w:bodyDiv w:val="1"/>
      <w:marLeft w:val="0"/>
      <w:marRight w:val="0"/>
      <w:marTop w:val="0"/>
      <w:marBottom w:val="0"/>
      <w:divBdr>
        <w:top w:val="none" w:sz="0" w:space="0" w:color="auto"/>
        <w:left w:val="none" w:sz="0" w:space="0" w:color="auto"/>
        <w:bottom w:val="none" w:sz="0" w:space="0" w:color="auto"/>
        <w:right w:val="none" w:sz="0" w:space="0" w:color="auto"/>
      </w:divBdr>
    </w:div>
    <w:div w:id="213666233">
      <w:bodyDiv w:val="1"/>
      <w:marLeft w:val="0"/>
      <w:marRight w:val="0"/>
      <w:marTop w:val="0"/>
      <w:marBottom w:val="0"/>
      <w:divBdr>
        <w:top w:val="none" w:sz="0" w:space="0" w:color="auto"/>
        <w:left w:val="none" w:sz="0" w:space="0" w:color="auto"/>
        <w:bottom w:val="none" w:sz="0" w:space="0" w:color="auto"/>
        <w:right w:val="none" w:sz="0" w:space="0" w:color="auto"/>
      </w:divBdr>
    </w:div>
    <w:div w:id="228154985">
      <w:bodyDiv w:val="1"/>
      <w:marLeft w:val="0"/>
      <w:marRight w:val="0"/>
      <w:marTop w:val="0"/>
      <w:marBottom w:val="0"/>
      <w:divBdr>
        <w:top w:val="none" w:sz="0" w:space="0" w:color="auto"/>
        <w:left w:val="none" w:sz="0" w:space="0" w:color="auto"/>
        <w:bottom w:val="none" w:sz="0" w:space="0" w:color="auto"/>
        <w:right w:val="none" w:sz="0" w:space="0" w:color="auto"/>
      </w:divBdr>
    </w:div>
    <w:div w:id="237445669">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00636144">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5917889">
      <w:bodyDiv w:val="1"/>
      <w:marLeft w:val="0"/>
      <w:marRight w:val="0"/>
      <w:marTop w:val="0"/>
      <w:marBottom w:val="0"/>
      <w:divBdr>
        <w:top w:val="none" w:sz="0" w:space="0" w:color="auto"/>
        <w:left w:val="none" w:sz="0" w:space="0" w:color="auto"/>
        <w:bottom w:val="none" w:sz="0" w:space="0" w:color="auto"/>
        <w:right w:val="none" w:sz="0" w:space="0" w:color="auto"/>
      </w:divBdr>
    </w:div>
    <w:div w:id="55366408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23523475">
      <w:bodyDiv w:val="1"/>
      <w:marLeft w:val="0"/>
      <w:marRight w:val="0"/>
      <w:marTop w:val="0"/>
      <w:marBottom w:val="0"/>
      <w:divBdr>
        <w:top w:val="none" w:sz="0" w:space="0" w:color="auto"/>
        <w:left w:val="none" w:sz="0" w:space="0" w:color="auto"/>
        <w:bottom w:val="none" w:sz="0" w:space="0" w:color="auto"/>
        <w:right w:val="none" w:sz="0" w:space="0" w:color="auto"/>
      </w:divBdr>
    </w:div>
    <w:div w:id="771559644">
      <w:bodyDiv w:val="1"/>
      <w:marLeft w:val="0"/>
      <w:marRight w:val="0"/>
      <w:marTop w:val="0"/>
      <w:marBottom w:val="0"/>
      <w:divBdr>
        <w:top w:val="none" w:sz="0" w:space="0" w:color="auto"/>
        <w:left w:val="none" w:sz="0" w:space="0" w:color="auto"/>
        <w:bottom w:val="none" w:sz="0" w:space="0" w:color="auto"/>
        <w:right w:val="none" w:sz="0" w:space="0" w:color="auto"/>
      </w:divBdr>
    </w:div>
    <w:div w:id="926114970">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965042520">
      <w:bodyDiv w:val="1"/>
      <w:marLeft w:val="0"/>
      <w:marRight w:val="0"/>
      <w:marTop w:val="0"/>
      <w:marBottom w:val="0"/>
      <w:divBdr>
        <w:top w:val="none" w:sz="0" w:space="0" w:color="auto"/>
        <w:left w:val="none" w:sz="0" w:space="0" w:color="auto"/>
        <w:bottom w:val="none" w:sz="0" w:space="0" w:color="auto"/>
        <w:right w:val="none" w:sz="0" w:space="0" w:color="auto"/>
      </w:divBdr>
    </w:div>
    <w:div w:id="9975387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53888164">
      <w:bodyDiv w:val="1"/>
      <w:marLeft w:val="0"/>
      <w:marRight w:val="0"/>
      <w:marTop w:val="0"/>
      <w:marBottom w:val="0"/>
      <w:divBdr>
        <w:top w:val="none" w:sz="0" w:space="0" w:color="auto"/>
        <w:left w:val="none" w:sz="0" w:space="0" w:color="auto"/>
        <w:bottom w:val="none" w:sz="0" w:space="0" w:color="auto"/>
        <w:right w:val="none" w:sz="0" w:space="0" w:color="auto"/>
      </w:divBdr>
    </w:div>
    <w:div w:id="1133013335">
      <w:bodyDiv w:val="1"/>
      <w:marLeft w:val="0"/>
      <w:marRight w:val="0"/>
      <w:marTop w:val="0"/>
      <w:marBottom w:val="0"/>
      <w:divBdr>
        <w:top w:val="none" w:sz="0" w:space="0" w:color="auto"/>
        <w:left w:val="none" w:sz="0" w:space="0" w:color="auto"/>
        <w:bottom w:val="none" w:sz="0" w:space="0" w:color="auto"/>
        <w:right w:val="none" w:sz="0" w:space="0" w:color="auto"/>
      </w:divBdr>
    </w:div>
    <w:div w:id="1232736864">
      <w:bodyDiv w:val="1"/>
      <w:marLeft w:val="0"/>
      <w:marRight w:val="0"/>
      <w:marTop w:val="0"/>
      <w:marBottom w:val="0"/>
      <w:divBdr>
        <w:top w:val="none" w:sz="0" w:space="0" w:color="auto"/>
        <w:left w:val="none" w:sz="0" w:space="0" w:color="auto"/>
        <w:bottom w:val="none" w:sz="0" w:space="0" w:color="auto"/>
        <w:right w:val="none" w:sz="0" w:space="0" w:color="auto"/>
      </w:divBdr>
    </w:div>
    <w:div w:id="1258754572">
      <w:bodyDiv w:val="1"/>
      <w:marLeft w:val="0"/>
      <w:marRight w:val="0"/>
      <w:marTop w:val="0"/>
      <w:marBottom w:val="0"/>
      <w:divBdr>
        <w:top w:val="none" w:sz="0" w:space="0" w:color="auto"/>
        <w:left w:val="none" w:sz="0" w:space="0" w:color="auto"/>
        <w:bottom w:val="none" w:sz="0" w:space="0" w:color="auto"/>
        <w:right w:val="none" w:sz="0" w:space="0" w:color="auto"/>
      </w:divBdr>
    </w:div>
    <w:div w:id="1277954125">
      <w:bodyDiv w:val="1"/>
      <w:marLeft w:val="0"/>
      <w:marRight w:val="0"/>
      <w:marTop w:val="0"/>
      <w:marBottom w:val="0"/>
      <w:divBdr>
        <w:top w:val="none" w:sz="0" w:space="0" w:color="auto"/>
        <w:left w:val="none" w:sz="0" w:space="0" w:color="auto"/>
        <w:bottom w:val="none" w:sz="0" w:space="0" w:color="auto"/>
        <w:right w:val="none" w:sz="0" w:space="0" w:color="auto"/>
      </w:divBdr>
    </w:div>
    <w:div w:id="1294947970">
      <w:bodyDiv w:val="1"/>
      <w:marLeft w:val="0"/>
      <w:marRight w:val="0"/>
      <w:marTop w:val="0"/>
      <w:marBottom w:val="0"/>
      <w:divBdr>
        <w:top w:val="none" w:sz="0" w:space="0" w:color="auto"/>
        <w:left w:val="none" w:sz="0" w:space="0" w:color="auto"/>
        <w:bottom w:val="none" w:sz="0" w:space="0" w:color="auto"/>
        <w:right w:val="none" w:sz="0" w:space="0" w:color="auto"/>
      </w:divBdr>
    </w:div>
    <w:div w:id="1314487027">
      <w:bodyDiv w:val="1"/>
      <w:marLeft w:val="0"/>
      <w:marRight w:val="0"/>
      <w:marTop w:val="0"/>
      <w:marBottom w:val="0"/>
      <w:divBdr>
        <w:top w:val="none" w:sz="0" w:space="0" w:color="auto"/>
        <w:left w:val="none" w:sz="0" w:space="0" w:color="auto"/>
        <w:bottom w:val="none" w:sz="0" w:space="0" w:color="auto"/>
        <w:right w:val="none" w:sz="0" w:space="0" w:color="auto"/>
      </w:divBdr>
    </w:div>
    <w:div w:id="1543789931">
      <w:bodyDiv w:val="1"/>
      <w:marLeft w:val="0"/>
      <w:marRight w:val="0"/>
      <w:marTop w:val="0"/>
      <w:marBottom w:val="0"/>
      <w:divBdr>
        <w:top w:val="none" w:sz="0" w:space="0" w:color="auto"/>
        <w:left w:val="none" w:sz="0" w:space="0" w:color="auto"/>
        <w:bottom w:val="none" w:sz="0" w:space="0" w:color="auto"/>
        <w:right w:val="none" w:sz="0" w:space="0" w:color="auto"/>
      </w:divBdr>
    </w:div>
    <w:div w:id="1550876063">
      <w:bodyDiv w:val="1"/>
      <w:marLeft w:val="0"/>
      <w:marRight w:val="0"/>
      <w:marTop w:val="0"/>
      <w:marBottom w:val="0"/>
      <w:divBdr>
        <w:top w:val="none" w:sz="0" w:space="0" w:color="auto"/>
        <w:left w:val="none" w:sz="0" w:space="0" w:color="auto"/>
        <w:bottom w:val="none" w:sz="0" w:space="0" w:color="auto"/>
        <w:right w:val="none" w:sz="0" w:space="0" w:color="auto"/>
      </w:divBdr>
    </w:div>
    <w:div w:id="1592423925">
      <w:bodyDiv w:val="1"/>
      <w:marLeft w:val="0"/>
      <w:marRight w:val="0"/>
      <w:marTop w:val="0"/>
      <w:marBottom w:val="0"/>
      <w:divBdr>
        <w:top w:val="none" w:sz="0" w:space="0" w:color="auto"/>
        <w:left w:val="none" w:sz="0" w:space="0" w:color="auto"/>
        <w:bottom w:val="none" w:sz="0" w:space="0" w:color="auto"/>
        <w:right w:val="none" w:sz="0" w:space="0" w:color="auto"/>
      </w:divBdr>
    </w:div>
    <w:div w:id="1686439628">
      <w:bodyDiv w:val="1"/>
      <w:marLeft w:val="0"/>
      <w:marRight w:val="0"/>
      <w:marTop w:val="0"/>
      <w:marBottom w:val="0"/>
      <w:divBdr>
        <w:top w:val="none" w:sz="0" w:space="0" w:color="auto"/>
        <w:left w:val="none" w:sz="0" w:space="0" w:color="auto"/>
        <w:bottom w:val="none" w:sz="0" w:space="0" w:color="auto"/>
        <w:right w:val="none" w:sz="0" w:space="0" w:color="auto"/>
      </w:divBdr>
    </w:div>
    <w:div w:id="1840844592">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ff.flinders.edu.au/employee-resources/benefits-pay/salary-rate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92f4299-bacd-4a9f-839c-043fac488bba" xsi:nil="true"/>
  </documentManagement>
</p:properti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ct:contentTypeSchema xmlns:ct="http://schemas.microsoft.com/office/2006/metadata/contentType" xmlns:ma="http://schemas.microsoft.com/office/2006/metadata/properties/metaAttributes" ct:_="" ma:_="" ma:contentTypeName="Document" ma:contentTypeID="0x01010048518DD77C3D9240ACB5CAD6D25A5ED9" ma:contentTypeVersion="18" ma:contentTypeDescription="Create a new document." ma:contentTypeScope="" ma:versionID="15e4cdc31b8d5d92fb1dfa8b8c4fbb2c">
  <xsd:schema xmlns:xsd="http://www.w3.org/2001/XMLSchema" xmlns:xs="http://www.w3.org/2001/XMLSchema" xmlns:p="http://schemas.microsoft.com/office/2006/metadata/properties" xmlns:ns3="092f4299-bacd-4a9f-839c-043fac488bba" xmlns:ns4="a4640be1-9c10-4d52-a67a-6637a29eb473" targetNamespace="http://schemas.microsoft.com/office/2006/metadata/properties" ma:root="true" ma:fieldsID="cb6a8484b6a9119170040dd15dda34c7" ns3:_="" ns4:_="">
    <xsd:import namespace="092f4299-bacd-4a9f-839c-043fac488bba"/>
    <xsd:import namespace="a4640be1-9c10-4d52-a67a-6637a29eb4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2f4299-bacd-4a9f-839c-043fac488b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640be1-9c10-4d52-a67a-6637a29eb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2A9EEF-58B0-4CD2-B928-4DB223C9AE5D}">
  <ds:schemaRefs>
    <ds:schemaRef ds:uri="http://schemas.microsoft.com/sharepoint/v3/contenttype/forms"/>
  </ds:schemaRefs>
</ds:datastoreItem>
</file>

<file path=customXml/itemProps2.xml><?xml version="1.0" encoding="utf-8"?>
<ds:datastoreItem xmlns:ds="http://schemas.openxmlformats.org/officeDocument/2006/customXml" ds:itemID="{4E1B9EEB-6EB6-4D65-9A4B-CA4BBDCC4C43}">
  <ds:schemaRefs>
    <ds:schemaRef ds:uri="http://schemas.microsoft.com/office/2006/metadata/properties"/>
    <ds:schemaRef ds:uri="http://schemas.microsoft.com/office/infopath/2007/PartnerControls"/>
    <ds:schemaRef ds:uri="092f4299-bacd-4a9f-839c-043fac488bba"/>
  </ds:schemaRefs>
</ds:datastoreItem>
</file>

<file path=customXml/itemProps3.xml><?xml version="1.0" encoding="utf-8"?>
<ds:datastoreItem xmlns:ds="http://schemas.openxmlformats.org/officeDocument/2006/customXml" ds:itemID="{AB15C7E9-F3D5-4F29-A570-D29544367E44}">
  <ds:schemaRefs>
    <ds:schemaRef ds:uri="http://schemas.openxmlformats.org/officeDocument/2006/bibliography"/>
  </ds:schemaRefs>
</ds:datastoreItem>
</file>

<file path=customXml/itemProps4.xml><?xml version="1.0" encoding="utf-8"?>
<ds:datastoreItem xmlns:ds="http://schemas.openxmlformats.org/officeDocument/2006/customXml" ds:itemID="{2F88C764-51E5-4EF8-B075-88C5E9F7C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2f4299-bacd-4a9f-839c-043fac488bba"/>
    <ds:schemaRef ds:uri="a4640be1-9c10-4d52-a67a-6637a29eb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16</TotalTime>
  <Pages>6</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13899</CharactersWithSpaces>
  <SharedDoc>false</SharedDoc>
  <HLinks>
    <vt:vector size="12" baseType="variant">
      <vt:variant>
        <vt:i4>6422623</vt:i4>
      </vt:variant>
      <vt:variant>
        <vt:i4>87</vt:i4>
      </vt:variant>
      <vt:variant>
        <vt:i4>0</vt:i4>
      </vt:variant>
      <vt:variant>
        <vt:i4>5</vt:i4>
      </vt:variant>
      <vt:variant>
        <vt:lpwstr>https://datahelpdesk.worldbank.org/knowledgebase/articles/906519</vt:lpwstr>
      </vt:variant>
      <vt:variant>
        <vt:lpwstr>High_income</vt:lpwstr>
      </vt:variant>
      <vt:variant>
        <vt:i4>7077894</vt:i4>
      </vt:variant>
      <vt:variant>
        <vt:i4>0</vt:i4>
      </vt:variant>
      <vt:variant>
        <vt:i4>0</vt:i4>
      </vt:variant>
      <vt:variant>
        <vt:i4>5</vt:i4>
      </vt:variant>
      <vt:variant>
        <vt:lpwstr>mailto:thomasina.donovan@hdr.qut.edu.au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Thomasina Donovan</dc:creator>
  <cp:keywords/>
  <dc:description/>
  <cp:lastModifiedBy>Thomasina Donovan</cp:lastModifiedBy>
  <cp:revision>23</cp:revision>
  <cp:lastPrinted>2013-10-04T05:51:00Z</cp:lastPrinted>
  <dcterms:created xsi:type="dcterms:W3CDTF">2024-06-09T02:05:00Z</dcterms:created>
  <dcterms:modified xsi:type="dcterms:W3CDTF">2024-07-03T06:29:00Z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0x01010048518DD77C3D9240ACB5CAD6D25A5ED9</vt:lpwstr>
  </property>
</Properties>
</file>